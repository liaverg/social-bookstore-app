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D0AD" w14:textId="77777777" w:rsidR="00961596" w:rsidRPr="00705B2A" w:rsidRDefault="00EA03E9" w:rsidP="00705B2A">
      <w:pPr>
        <w:pStyle w:val="Title"/>
        <w:jc w:val="right"/>
        <w:rPr>
          <w:caps w:val="0"/>
        </w:rPr>
      </w:pPr>
      <w:r>
        <w:rPr>
          <w:caps w:val="0"/>
        </w:rPr>
        <w:t>Online Social Bookstore Application</w:t>
      </w:r>
    </w:p>
    <w:p w14:paraId="74BF266E" w14:textId="77777777" w:rsidR="007E03B8" w:rsidRPr="000E23AC" w:rsidRDefault="008B796E" w:rsidP="000E23AC">
      <w:pPr>
        <w:pStyle w:val="Title"/>
        <w:jc w:val="right"/>
        <w:rPr>
          <w:caps w:val="0"/>
        </w:rPr>
      </w:pPr>
      <w:r>
        <w:rPr>
          <w:caps w:val="0"/>
        </w:rPr>
        <w:t xml:space="preserve">Sprint </w:t>
      </w:r>
      <w:r w:rsidR="000E23AC">
        <w:rPr>
          <w:caps w:val="0"/>
        </w:rPr>
        <w:t>Report</w:t>
      </w:r>
    </w:p>
    <w:p w14:paraId="643242E5" w14:textId="77777777" w:rsidR="000E23AC" w:rsidRPr="00286952" w:rsidRDefault="00F817D6" w:rsidP="000E23AC">
      <w:pPr>
        <w:pStyle w:val="Subtitle"/>
        <w:spacing w:after="0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Aspiring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CSE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Diploma</w:t>
      </w:r>
      <w:r w:rsidR="00B91E2B">
        <w:rPr>
          <w:caps w:val="0"/>
          <w:sz w:val="32"/>
          <w:szCs w:val="32"/>
        </w:rPr>
        <w:t xml:space="preserve"> </w:t>
      </w:r>
      <w:r>
        <w:rPr>
          <w:caps w:val="0"/>
          <w:sz w:val="32"/>
          <w:szCs w:val="32"/>
        </w:rPr>
        <w:t>Holder</w:t>
      </w:r>
      <w:r w:rsidR="00B91E2B">
        <w:rPr>
          <w:caps w:val="0"/>
          <w:sz w:val="32"/>
          <w:szCs w:val="32"/>
        </w:rPr>
        <w:t>s</w:t>
      </w:r>
      <w:r>
        <w:rPr>
          <w:caps w:val="0"/>
          <w:sz w:val="32"/>
          <w:szCs w:val="32"/>
        </w:rPr>
        <w:t xml:space="preserve"> </w:t>
      </w:r>
    </w:p>
    <w:p w14:paraId="773D428D" w14:textId="77777777" w:rsidR="00B971AC" w:rsidRPr="00286952" w:rsidRDefault="00B971AC" w:rsidP="00B971AC"/>
    <w:p w14:paraId="042F02A1" w14:textId="77777777" w:rsidR="000E23AC" w:rsidRPr="009175F7" w:rsidRDefault="00F817D6" w:rsidP="000E23AC">
      <w:pPr>
        <w:pStyle w:val="Subtitle"/>
        <w:jc w:val="right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Kondylia Vergou, 4325</w:t>
      </w:r>
      <w:r w:rsidR="009175F7">
        <w:rPr>
          <w:caps w:val="0"/>
          <w:sz w:val="32"/>
          <w:szCs w:val="32"/>
        </w:rPr>
        <w:br/>
        <w:t>Panagiotis Vouzalis, 2653</w:t>
      </w:r>
      <w:r w:rsidR="009175F7">
        <w:rPr>
          <w:caps w:val="0"/>
          <w:sz w:val="32"/>
          <w:szCs w:val="32"/>
        </w:rPr>
        <w:br/>
        <w:t>Panagiotis Paraskevopoulos,</w:t>
      </w:r>
      <w:r w:rsidR="009175F7" w:rsidRPr="009175F7">
        <w:rPr>
          <w:caps w:val="0"/>
          <w:sz w:val="32"/>
          <w:szCs w:val="32"/>
        </w:rPr>
        <w:t xml:space="preserve"> 2905</w:t>
      </w:r>
    </w:p>
    <w:p w14:paraId="1A848114" w14:textId="77777777" w:rsidR="007E03B8" w:rsidRPr="00DA26A2" w:rsidRDefault="007E03B8">
      <w:pPr>
        <w:rPr>
          <w:sz w:val="40"/>
          <w:szCs w:val="40"/>
        </w:rPr>
      </w:pPr>
    </w:p>
    <w:p w14:paraId="6858A4A5" w14:textId="77777777" w:rsidR="007E03B8" w:rsidRPr="00DA26A2" w:rsidRDefault="007E03B8" w:rsidP="00C33772">
      <w:pPr>
        <w:pStyle w:val="InfoBlue"/>
      </w:pPr>
      <w:r w:rsidRPr="00DA26A2">
        <w:t xml:space="preserve"> </w:t>
      </w:r>
    </w:p>
    <w:p w14:paraId="2BB1399D" w14:textId="77777777" w:rsidR="007E03B8" w:rsidRPr="00DA26A2" w:rsidRDefault="007E03B8"/>
    <w:p w14:paraId="48FC168C" w14:textId="77777777" w:rsidR="007E03B8" w:rsidRPr="00DA26A2" w:rsidRDefault="007E03B8"/>
    <w:p w14:paraId="09F9E2E3" w14:textId="77777777" w:rsidR="007E03B8" w:rsidRPr="00DA26A2" w:rsidRDefault="007E03B8"/>
    <w:p w14:paraId="5281D2C4" w14:textId="77777777" w:rsidR="007E03B8" w:rsidRPr="00DA26A2" w:rsidRDefault="007E03B8"/>
    <w:p w14:paraId="597F7ACC" w14:textId="77777777" w:rsidR="007E03B8" w:rsidRPr="00DA26A2" w:rsidRDefault="007E03B8">
      <w:pPr>
        <w:pStyle w:val="Title"/>
        <w:rPr>
          <w:sz w:val="28"/>
        </w:rPr>
        <w:sectPr w:rsidR="007E03B8" w:rsidRPr="00DA26A2" w:rsidSect="007F68E5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A96DCE6" w14:textId="77777777" w:rsidR="007E03B8" w:rsidRPr="00286952" w:rsidRDefault="007E03B8"/>
    <w:p w14:paraId="58A50F89" w14:textId="77777777" w:rsidR="0022740B" w:rsidRPr="00705B2A" w:rsidRDefault="0022740B" w:rsidP="0022740B">
      <w:pPr>
        <w:pStyle w:val="Title"/>
        <w:rPr>
          <w:rStyle w:val="Strong"/>
        </w:rPr>
      </w:pPr>
      <w:r w:rsidRPr="00705B2A">
        <w:rPr>
          <w:rStyle w:val="Strong"/>
        </w:rPr>
        <w:t>Versions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740B" w:rsidRPr="009842A5" w14:paraId="129A04C5" w14:textId="77777777">
        <w:tc>
          <w:tcPr>
            <w:tcW w:w="2304" w:type="dxa"/>
          </w:tcPr>
          <w:p w14:paraId="4F51EC83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EB2D17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2D9A7B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 xml:space="preserve">Description </w:t>
            </w:r>
          </w:p>
        </w:tc>
        <w:tc>
          <w:tcPr>
            <w:tcW w:w="2304" w:type="dxa"/>
          </w:tcPr>
          <w:p w14:paraId="798C3354" w14:textId="77777777" w:rsidR="0022740B" w:rsidRPr="009842A5" w:rsidRDefault="0022740B">
            <w:pPr>
              <w:pStyle w:val="Tabletext"/>
              <w:jc w:val="center"/>
              <w:rPr>
                <w:b/>
              </w:rPr>
            </w:pPr>
            <w:r w:rsidRPr="009842A5">
              <w:rPr>
                <w:b/>
              </w:rPr>
              <w:t>Author</w:t>
            </w:r>
          </w:p>
        </w:tc>
      </w:tr>
      <w:tr w:rsidR="00880623" w:rsidRPr="009842A5" w14:paraId="3C6C0198" w14:textId="77777777">
        <w:tc>
          <w:tcPr>
            <w:tcW w:w="2304" w:type="dxa"/>
          </w:tcPr>
          <w:p w14:paraId="39B5B8BB" w14:textId="77777777" w:rsidR="00880623" w:rsidRDefault="00324891" w:rsidP="00880623">
            <w:pPr>
              <w:pStyle w:val="Tabletext"/>
              <w:jc w:val="center"/>
            </w:pPr>
            <w:r>
              <w:t>11</w:t>
            </w:r>
            <w:r w:rsidR="00880623">
              <w:t>/03/2024</w:t>
            </w:r>
          </w:p>
        </w:tc>
        <w:tc>
          <w:tcPr>
            <w:tcW w:w="1152" w:type="dxa"/>
          </w:tcPr>
          <w:p w14:paraId="0B7CBC7F" w14:textId="77777777" w:rsidR="00880623" w:rsidRDefault="00880623" w:rsidP="00880623">
            <w:pPr>
              <w:pStyle w:val="Tabletext"/>
              <w:jc w:val="center"/>
            </w:pPr>
            <w:r>
              <w:t>1.</w:t>
            </w:r>
            <w:r w:rsidR="00736048">
              <w:t>0</w:t>
            </w:r>
          </w:p>
        </w:tc>
        <w:tc>
          <w:tcPr>
            <w:tcW w:w="3744" w:type="dxa"/>
          </w:tcPr>
          <w:p w14:paraId="4B581074" w14:textId="77777777" w:rsidR="00C7405C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Definition of </w:t>
            </w:r>
            <w:r w:rsidR="00F5458A">
              <w:t xml:space="preserve">User Stories and </w:t>
            </w:r>
          </w:p>
          <w:p w14:paraId="0C7C1473" w14:textId="77777777" w:rsidR="00880623" w:rsidRDefault="0017474E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Use Cases</w:t>
            </w:r>
          </w:p>
        </w:tc>
        <w:tc>
          <w:tcPr>
            <w:tcW w:w="2304" w:type="dxa"/>
          </w:tcPr>
          <w:p w14:paraId="0F293F3F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7A3AF24E" w14:textId="77777777">
        <w:tc>
          <w:tcPr>
            <w:tcW w:w="2304" w:type="dxa"/>
          </w:tcPr>
          <w:p w14:paraId="1685F66B" w14:textId="77777777" w:rsidR="00880623" w:rsidRDefault="00880623" w:rsidP="00880623">
            <w:pPr>
              <w:pStyle w:val="Tabletext"/>
              <w:jc w:val="center"/>
            </w:pPr>
            <w:r>
              <w:t>22/03/2024</w:t>
            </w:r>
          </w:p>
        </w:tc>
        <w:tc>
          <w:tcPr>
            <w:tcW w:w="1152" w:type="dxa"/>
          </w:tcPr>
          <w:p w14:paraId="2C4B2450" w14:textId="77777777" w:rsidR="00880623" w:rsidRDefault="00880623" w:rsidP="00880623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14:paraId="59BCE8CD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1 </w:t>
            </w:r>
          </w:p>
        </w:tc>
        <w:tc>
          <w:tcPr>
            <w:tcW w:w="2304" w:type="dxa"/>
          </w:tcPr>
          <w:p w14:paraId="3F3BF536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FB5D182" w14:textId="77777777">
        <w:tc>
          <w:tcPr>
            <w:tcW w:w="2304" w:type="dxa"/>
          </w:tcPr>
          <w:p w14:paraId="426E846F" w14:textId="77777777" w:rsidR="00880623" w:rsidRDefault="00880623" w:rsidP="00880623">
            <w:pPr>
              <w:pStyle w:val="Tabletext"/>
              <w:jc w:val="center"/>
            </w:pPr>
            <w:r>
              <w:t>04/04/2024</w:t>
            </w:r>
          </w:p>
        </w:tc>
        <w:tc>
          <w:tcPr>
            <w:tcW w:w="1152" w:type="dxa"/>
          </w:tcPr>
          <w:p w14:paraId="24DB77F5" w14:textId="77777777" w:rsidR="00880623" w:rsidRDefault="00880623" w:rsidP="00880623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</w:tcPr>
          <w:p w14:paraId="1295BF7C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2 </w:t>
            </w:r>
          </w:p>
        </w:tc>
        <w:tc>
          <w:tcPr>
            <w:tcW w:w="2304" w:type="dxa"/>
          </w:tcPr>
          <w:p w14:paraId="15DFA47B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D09F9AF" w14:textId="77777777">
        <w:tc>
          <w:tcPr>
            <w:tcW w:w="2304" w:type="dxa"/>
          </w:tcPr>
          <w:p w14:paraId="3D33455D" w14:textId="77777777" w:rsidR="00880623" w:rsidRDefault="00880623" w:rsidP="00880623">
            <w:pPr>
              <w:pStyle w:val="Tabletext"/>
              <w:jc w:val="center"/>
            </w:pPr>
            <w:r>
              <w:t>19/04/2024</w:t>
            </w:r>
          </w:p>
        </w:tc>
        <w:tc>
          <w:tcPr>
            <w:tcW w:w="1152" w:type="dxa"/>
          </w:tcPr>
          <w:p w14:paraId="72F8D228" w14:textId="77777777" w:rsidR="00880623" w:rsidRDefault="00880623" w:rsidP="00880623">
            <w:pPr>
              <w:pStyle w:val="Tabletext"/>
              <w:jc w:val="center"/>
            </w:pPr>
            <w:r>
              <w:t>2.2</w:t>
            </w:r>
          </w:p>
        </w:tc>
        <w:tc>
          <w:tcPr>
            <w:tcW w:w="3744" w:type="dxa"/>
          </w:tcPr>
          <w:p w14:paraId="4EA32C6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3 </w:t>
            </w:r>
          </w:p>
        </w:tc>
        <w:tc>
          <w:tcPr>
            <w:tcW w:w="2304" w:type="dxa"/>
          </w:tcPr>
          <w:p w14:paraId="64EB96ED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50B6940C" w14:textId="77777777">
        <w:tc>
          <w:tcPr>
            <w:tcW w:w="2304" w:type="dxa"/>
          </w:tcPr>
          <w:p w14:paraId="42BC8484" w14:textId="77777777" w:rsidR="00880623" w:rsidRDefault="00880623" w:rsidP="00880623">
            <w:pPr>
              <w:pStyle w:val="Tabletext"/>
              <w:jc w:val="center"/>
            </w:pPr>
            <w:r>
              <w:t>01/05/2024</w:t>
            </w:r>
          </w:p>
        </w:tc>
        <w:tc>
          <w:tcPr>
            <w:tcW w:w="1152" w:type="dxa"/>
          </w:tcPr>
          <w:p w14:paraId="5534A2E7" w14:textId="77777777" w:rsidR="00880623" w:rsidRDefault="00880623" w:rsidP="00880623">
            <w:pPr>
              <w:pStyle w:val="Tabletext"/>
              <w:jc w:val="center"/>
            </w:pPr>
            <w:r>
              <w:t>2.3</w:t>
            </w:r>
          </w:p>
        </w:tc>
        <w:tc>
          <w:tcPr>
            <w:tcW w:w="3744" w:type="dxa"/>
          </w:tcPr>
          <w:p w14:paraId="5F5A67C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CRC cards for Sprint 4 </w:t>
            </w:r>
          </w:p>
        </w:tc>
        <w:tc>
          <w:tcPr>
            <w:tcW w:w="2304" w:type="dxa"/>
          </w:tcPr>
          <w:p w14:paraId="2A4C6B21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  <w:tr w:rsidR="00880623" w:rsidRPr="009842A5" w14:paraId="329457CA" w14:textId="77777777">
        <w:tc>
          <w:tcPr>
            <w:tcW w:w="2304" w:type="dxa"/>
          </w:tcPr>
          <w:p w14:paraId="075A8002" w14:textId="772532D9" w:rsidR="00880623" w:rsidRDefault="00880623" w:rsidP="00880623">
            <w:pPr>
              <w:pStyle w:val="Tabletext"/>
              <w:jc w:val="center"/>
            </w:pPr>
            <w:r>
              <w:t>2</w:t>
            </w:r>
            <w:r w:rsidR="00CE5A5A">
              <w:t>2</w:t>
            </w:r>
            <w:r>
              <w:t>/05/2024</w:t>
            </w:r>
          </w:p>
        </w:tc>
        <w:tc>
          <w:tcPr>
            <w:tcW w:w="1152" w:type="dxa"/>
          </w:tcPr>
          <w:p w14:paraId="35ED7291" w14:textId="77777777" w:rsidR="00880623" w:rsidRDefault="00880623" w:rsidP="00880623">
            <w:pPr>
              <w:pStyle w:val="Tabletext"/>
              <w:jc w:val="center"/>
            </w:pPr>
            <w:r>
              <w:t>2.4</w:t>
            </w:r>
          </w:p>
        </w:tc>
        <w:tc>
          <w:tcPr>
            <w:tcW w:w="3744" w:type="dxa"/>
          </w:tcPr>
          <w:p w14:paraId="7150F419" w14:textId="77777777" w:rsidR="00880623" w:rsidRDefault="00880623" w:rsidP="0088062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CRC cards for Sprint 5</w:t>
            </w:r>
          </w:p>
        </w:tc>
        <w:tc>
          <w:tcPr>
            <w:tcW w:w="2304" w:type="dxa"/>
          </w:tcPr>
          <w:p w14:paraId="49B1519A" w14:textId="77777777" w:rsidR="00880623" w:rsidRDefault="00880623" w:rsidP="00880623">
            <w:pPr>
              <w:pStyle w:val="Tabletext"/>
              <w:jc w:val="center"/>
            </w:pPr>
            <w:r>
              <w:t>Lia Vergou</w:t>
            </w:r>
          </w:p>
        </w:tc>
      </w:tr>
    </w:tbl>
    <w:p w14:paraId="7FF8A7DC" w14:textId="77777777" w:rsidR="00657D72" w:rsidRDefault="00657D72" w:rsidP="007E173F"/>
    <w:p w14:paraId="014CAE11" w14:textId="77777777" w:rsidR="00657D72" w:rsidRDefault="00657D72" w:rsidP="007E173F"/>
    <w:p w14:paraId="75BE817D" w14:textId="77777777" w:rsidR="006A4008" w:rsidRDefault="00A3225B" w:rsidP="00657D72">
      <w:pPr>
        <w:pStyle w:val="Heading1"/>
      </w:pPr>
      <w:r>
        <w:br w:type="page"/>
      </w:r>
      <w:bookmarkStart w:id="0" w:name="_Toc165927655"/>
      <w:bookmarkStart w:id="1" w:name="_Toc165927724"/>
      <w:r w:rsidR="006A4008">
        <w:lastRenderedPageBreak/>
        <w:t>Introduction</w:t>
      </w:r>
      <w:bookmarkEnd w:id="0"/>
      <w:bookmarkEnd w:id="1"/>
    </w:p>
    <w:p w14:paraId="287A84E9" w14:textId="77777777" w:rsidR="000D4AFD" w:rsidRDefault="000D4AFD" w:rsidP="004A0508">
      <w:pPr>
        <w:autoSpaceDE w:val="0"/>
        <w:autoSpaceDN w:val="0"/>
        <w:adjustRightInd w:val="0"/>
        <w:spacing w:line="240" w:lineRule="auto"/>
        <w:jc w:val="left"/>
        <w:rPr>
          <w:rFonts w:cs="Calibri"/>
          <w:lang w:eastAsia="el-GR" w:bidi="ar-SA"/>
        </w:rPr>
      </w:pPr>
      <w:r w:rsidRPr="00BC23E1">
        <w:rPr>
          <w:rFonts w:cs="Calibri"/>
          <w:lang w:eastAsia="el-GR" w:bidi="ar-SA"/>
        </w:rPr>
        <w:t>The objective of this project is to develop an online social bookstore application that allows individuals to</w:t>
      </w:r>
      <w:r w:rsidR="00BC23E1">
        <w:rPr>
          <w:rFonts w:cs="Calibri"/>
          <w:lang w:eastAsia="el-GR" w:bidi="ar-SA"/>
        </w:rPr>
        <w:t xml:space="preserve"> </w:t>
      </w:r>
      <w:r w:rsidRPr="00BC23E1">
        <w:rPr>
          <w:rFonts w:cs="Calibri"/>
          <w:lang w:eastAsia="el-GR" w:bidi="ar-SA"/>
        </w:rPr>
        <w:t>exchange used books for free.</w:t>
      </w:r>
    </w:p>
    <w:p w14:paraId="7F499E41" w14:textId="77777777" w:rsidR="007E03B8" w:rsidRDefault="00DA26A2" w:rsidP="00F112B3">
      <w:pPr>
        <w:pStyle w:val="Heading2"/>
      </w:pPr>
      <w:bookmarkStart w:id="2" w:name="_Toc474157113"/>
      <w:bookmarkStart w:id="3" w:name="_Toc165927603"/>
      <w:bookmarkStart w:id="4" w:name="_Toc165927656"/>
      <w:bookmarkStart w:id="5" w:name="_Toc165927725"/>
      <w:r w:rsidRPr="00F112B3">
        <w:t>Purpose</w:t>
      </w:r>
      <w:bookmarkEnd w:id="2"/>
      <w:bookmarkEnd w:id="3"/>
      <w:bookmarkEnd w:id="4"/>
      <w:bookmarkEnd w:id="5"/>
    </w:p>
    <w:p w14:paraId="46492BFC" w14:textId="77777777" w:rsidR="003D2495" w:rsidRPr="001C2822" w:rsidRDefault="00A91FEA" w:rsidP="00A91FEA">
      <w:r w:rsidRPr="001C2822">
        <w:t xml:space="preserve">This document provides information concerning the </w:t>
      </w:r>
      <w:r w:rsidR="00F653CE">
        <w:t xml:space="preserve">last </w:t>
      </w:r>
      <w:r w:rsidRPr="001C2822">
        <w:t>sprint of th</w:t>
      </w:r>
      <w:r w:rsidR="00101024">
        <w:t>is</w:t>
      </w:r>
      <w:r w:rsidRPr="001C2822">
        <w:t xml:space="preserve"> project. </w:t>
      </w:r>
    </w:p>
    <w:p w14:paraId="00292C81" w14:textId="77777777" w:rsidR="007E03B8" w:rsidRPr="00705B2A" w:rsidRDefault="00DA26A2" w:rsidP="00705B2A">
      <w:pPr>
        <w:pStyle w:val="Heading2"/>
      </w:pPr>
      <w:bookmarkStart w:id="6" w:name="_Toc474157114"/>
      <w:bookmarkStart w:id="7" w:name="_Toc165927604"/>
      <w:bookmarkStart w:id="8" w:name="_Toc165927657"/>
      <w:bookmarkStart w:id="9" w:name="_Toc165927726"/>
      <w:r w:rsidRPr="00705B2A">
        <w:t>Document Structure</w:t>
      </w:r>
      <w:bookmarkEnd w:id="6"/>
      <w:bookmarkEnd w:id="7"/>
      <w:bookmarkEnd w:id="8"/>
      <w:bookmarkEnd w:id="9"/>
      <w:r w:rsidR="00BC25FE" w:rsidRPr="00705B2A">
        <w:t xml:space="preserve">   </w:t>
      </w:r>
    </w:p>
    <w:p w14:paraId="469D0F0E" w14:textId="77777777" w:rsidR="00AC1E56" w:rsidRPr="001C2822" w:rsidRDefault="00753998" w:rsidP="006E2D6A">
      <w:pPr>
        <w:spacing w:after="0"/>
      </w:pPr>
      <w:r w:rsidRPr="001C2822">
        <w:t>The rest of this docume</w:t>
      </w:r>
      <w:r w:rsidR="00E72555" w:rsidRPr="001C2822">
        <w:t>nt is structured as follows</w:t>
      </w:r>
      <w:r w:rsidR="004E5994" w:rsidRPr="001C2822">
        <w:t>:</w:t>
      </w:r>
    </w:p>
    <w:p w14:paraId="12575CCA" w14:textId="77777777" w:rsidR="00AC1E56" w:rsidRPr="001C2822" w:rsidRDefault="00753998" w:rsidP="006E2D6A">
      <w:pPr>
        <w:numPr>
          <w:ilvl w:val="0"/>
          <w:numId w:val="7"/>
        </w:numPr>
        <w:spacing w:after="0"/>
      </w:pPr>
      <w:r w:rsidRPr="001C2822">
        <w:t xml:space="preserve">Section 2 </w:t>
      </w:r>
      <w:r w:rsidR="00F4329D" w:rsidRPr="001C2822">
        <w:t xml:space="preserve">describes </w:t>
      </w:r>
      <w:r w:rsidR="00FD38FE" w:rsidRPr="001C2822">
        <w:t>our</w:t>
      </w:r>
      <w:r w:rsidR="00F4329D" w:rsidRPr="001C2822">
        <w:t xml:space="preserve"> Scrum team and specifies the Sprint's backlog</w:t>
      </w:r>
      <w:r w:rsidR="00E72555" w:rsidRPr="001C2822">
        <w:t xml:space="preserve">. </w:t>
      </w:r>
    </w:p>
    <w:p w14:paraId="3C8F64EF" w14:textId="77777777" w:rsidR="00E72555" w:rsidRPr="001C2822" w:rsidRDefault="00E72555" w:rsidP="002C5AE5">
      <w:pPr>
        <w:numPr>
          <w:ilvl w:val="0"/>
          <w:numId w:val="7"/>
        </w:numPr>
      </w:pPr>
      <w:r w:rsidRPr="001C2822">
        <w:t xml:space="preserve">Section 3 specifies the main design concepts for </w:t>
      </w:r>
      <w:r w:rsidR="0079222F" w:rsidRPr="001C2822">
        <w:t>this</w:t>
      </w:r>
      <w:r w:rsidRPr="001C2822">
        <w:t xml:space="preserve"> release of the project.  </w:t>
      </w:r>
    </w:p>
    <w:p w14:paraId="641FFD76" w14:textId="77777777" w:rsidR="003D2495" w:rsidRDefault="003D2495" w:rsidP="003A3D62">
      <w:pPr>
        <w:spacing w:after="0"/>
      </w:pPr>
    </w:p>
    <w:p w14:paraId="3A4B9380" w14:textId="77777777" w:rsidR="00F112B3" w:rsidRDefault="00F4329D" w:rsidP="00E72555">
      <w:pPr>
        <w:pStyle w:val="Heading1"/>
      </w:pPr>
      <w:bookmarkStart w:id="10" w:name="_Toc165927605"/>
      <w:bookmarkStart w:id="11" w:name="_Toc165927658"/>
      <w:bookmarkStart w:id="12" w:name="_Toc165927727"/>
      <w:r>
        <w:t>Scrum team and Sprint Backlog</w:t>
      </w:r>
      <w:bookmarkEnd w:id="10"/>
      <w:bookmarkEnd w:id="11"/>
      <w:bookmarkEnd w:id="12"/>
    </w:p>
    <w:p w14:paraId="0066641B" w14:textId="77777777" w:rsidR="00E72555" w:rsidRDefault="00F4329D" w:rsidP="00E72555">
      <w:pPr>
        <w:pStyle w:val="Heading2"/>
      </w:pPr>
      <w:bookmarkStart w:id="13" w:name="_Toc165927606"/>
      <w:bookmarkStart w:id="14" w:name="_Toc165927659"/>
      <w:bookmarkStart w:id="15" w:name="_Toc165927728"/>
      <w:r>
        <w:t>Scrum team</w:t>
      </w:r>
      <w:bookmarkEnd w:id="13"/>
      <w:bookmarkEnd w:id="14"/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7204"/>
      </w:tblGrid>
      <w:tr w:rsidR="00E72555" w:rsidRPr="005847E2" w14:paraId="49277058" w14:textId="77777777" w:rsidTr="00BC4FFF">
        <w:trPr>
          <w:trHeight w:val="498"/>
        </w:trPr>
        <w:tc>
          <w:tcPr>
            <w:tcW w:w="1652" w:type="dxa"/>
          </w:tcPr>
          <w:p w14:paraId="731B01AC" w14:textId="77777777" w:rsidR="00E72555" w:rsidRPr="00583C04" w:rsidRDefault="00F4329D" w:rsidP="00250E4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250E4D">
              <w:rPr>
                <w:b/>
              </w:rPr>
              <w:t>Owner</w:t>
            </w:r>
          </w:p>
        </w:tc>
        <w:tc>
          <w:tcPr>
            <w:tcW w:w="7204" w:type="dxa"/>
          </w:tcPr>
          <w:p w14:paraId="6E1C2795" w14:textId="77777777" w:rsidR="00E72555" w:rsidRPr="00BC4FFF" w:rsidRDefault="00990638" w:rsidP="00C33772">
            <w:pPr>
              <w:pStyle w:val="InfoBlue"/>
            </w:pPr>
            <w:r>
              <w:t>Kondylia Vergou</w:t>
            </w:r>
          </w:p>
        </w:tc>
      </w:tr>
      <w:tr w:rsidR="00D14AB5" w:rsidRPr="005847E2" w14:paraId="6923E198" w14:textId="77777777" w:rsidTr="00644DD3">
        <w:tc>
          <w:tcPr>
            <w:tcW w:w="1652" w:type="dxa"/>
          </w:tcPr>
          <w:p w14:paraId="090DCB7F" w14:textId="77777777" w:rsidR="00D14AB5" w:rsidRDefault="00250E4D" w:rsidP="00D14AB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Scrum</w:t>
            </w:r>
            <w:r w:rsidR="00F4329D">
              <w:rPr>
                <w:b/>
              </w:rPr>
              <w:t xml:space="preserve"> Master</w:t>
            </w:r>
          </w:p>
        </w:tc>
        <w:tc>
          <w:tcPr>
            <w:tcW w:w="7204" w:type="dxa"/>
          </w:tcPr>
          <w:p w14:paraId="71446D59" w14:textId="77777777" w:rsidR="00D14AB5" w:rsidRPr="002A1330" w:rsidRDefault="00990638" w:rsidP="00C33772">
            <w:pPr>
              <w:pStyle w:val="InfoBlue"/>
            </w:pPr>
            <w:r>
              <w:t>Panagiotis Vouzalis</w:t>
            </w:r>
          </w:p>
        </w:tc>
      </w:tr>
      <w:tr w:rsidR="00AA7C49" w:rsidRPr="005847E2" w14:paraId="59C31573" w14:textId="77777777" w:rsidTr="00644DD3">
        <w:tc>
          <w:tcPr>
            <w:tcW w:w="1652" w:type="dxa"/>
          </w:tcPr>
          <w:p w14:paraId="20928493" w14:textId="77777777" w:rsidR="00AA7C49" w:rsidRDefault="00F4329D" w:rsidP="003D53E7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Development Team</w:t>
            </w:r>
          </w:p>
        </w:tc>
        <w:tc>
          <w:tcPr>
            <w:tcW w:w="7204" w:type="dxa"/>
          </w:tcPr>
          <w:p w14:paraId="2FF4B4A6" w14:textId="77777777" w:rsidR="00AA7C49" w:rsidRPr="002A1330" w:rsidRDefault="00990638" w:rsidP="00C33772">
            <w:pPr>
              <w:pStyle w:val="InfoBlue"/>
            </w:pPr>
            <w:r>
              <w:t>Kondylia Vergou, Panagiotis Vouzalis, Panagiotis Paraskevopoul</w:t>
            </w:r>
            <w:r w:rsidR="001F1BAF">
              <w:t>o</w:t>
            </w:r>
            <w:r>
              <w:t>s</w:t>
            </w:r>
          </w:p>
        </w:tc>
      </w:tr>
    </w:tbl>
    <w:p w14:paraId="2C1AD21E" w14:textId="77777777" w:rsidR="003A3D62" w:rsidRDefault="003A3D62" w:rsidP="00E72555"/>
    <w:p w14:paraId="1BFB8D9C" w14:textId="77777777" w:rsidR="00A40AE7" w:rsidRPr="00A40AE7" w:rsidRDefault="00B771AB" w:rsidP="00E72555">
      <w:pPr>
        <w:pStyle w:val="Heading2"/>
      </w:pPr>
      <w:r>
        <w:br w:type="page"/>
      </w:r>
      <w:bookmarkStart w:id="16" w:name="_Toc165927607"/>
      <w:bookmarkStart w:id="17" w:name="_Toc165927660"/>
      <w:bookmarkStart w:id="18" w:name="_Toc165927729"/>
      <w:r w:rsidR="00F4329D">
        <w:lastRenderedPageBreak/>
        <w:t>Sprint</w:t>
      </w:r>
      <w:r w:rsidR="00AC284C">
        <w:t>s</w:t>
      </w:r>
      <w:bookmarkEnd w:id="16"/>
      <w:bookmarkEnd w:id="17"/>
      <w:bookmarkEnd w:id="18"/>
      <w:r w:rsidR="00AC284C">
        <w:t xml:space="preserve"> </w:t>
      </w:r>
    </w:p>
    <w:p w14:paraId="1C7462CE" w14:textId="77777777" w:rsidR="00F4329D" w:rsidRDefault="00F4329D" w:rsidP="00BC19F3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1560"/>
        <w:gridCol w:w="1842"/>
        <w:gridCol w:w="3798"/>
      </w:tblGrid>
      <w:tr w:rsidR="00AC284C" w:rsidRPr="001952AA" w14:paraId="41085D98" w14:textId="77777777" w:rsidTr="001952AA">
        <w:tc>
          <w:tcPr>
            <w:tcW w:w="970" w:type="dxa"/>
            <w:shd w:val="clear" w:color="auto" w:fill="C0504D"/>
          </w:tcPr>
          <w:p w14:paraId="37FF371A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Sprint No</w:t>
            </w:r>
          </w:p>
        </w:tc>
        <w:tc>
          <w:tcPr>
            <w:tcW w:w="1406" w:type="dxa"/>
            <w:shd w:val="clear" w:color="auto" w:fill="C0504D"/>
          </w:tcPr>
          <w:p w14:paraId="54F1B81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Begin Date</w:t>
            </w:r>
          </w:p>
        </w:tc>
        <w:tc>
          <w:tcPr>
            <w:tcW w:w="1560" w:type="dxa"/>
            <w:shd w:val="clear" w:color="auto" w:fill="C0504D"/>
          </w:tcPr>
          <w:p w14:paraId="5830F7F1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End Date</w:t>
            </w:r>
          </w:p>
        </w:tc>
        <w:tc>
          <w:tcPr>
            <w:tcW w:w="1842" w:type="dxa"/>
            <w:shd w:val="clear" w:color="auto" w:fill="C0504D"/>
          </w:tcPr>
          <w:p w14:paraId="69A4B65C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Number of weeks</w:t>
            </w:r>
          </w:p>
        </w:tc>
        <w:tc>
          <w:tcPr>
            <w:tcW w:w="3798" w:type="dxa"/>
            <w:shd w:val="clear" w:color="auto" w:fill="C0504D"/>
          </w:tcPr>
          <w:p w14:paraId="6EF4D125" w14:textId="77777777" w:rsidR="00AC284C" w:rsidRPr="001952AA" w:rsidRDefault="00AC284C" w:rsidP="00BC19F3">
            <w:pPr>
              <w:jc w:val="center"/>
              <w:rPr>
                <w:b/>
                <w:bCs/>
                <w:color w:val="FFFFFF"/>
              </w:rPr>
            </w:pPr>
            <w:r w:rsidRPr="001952AA">
              <w:rPr>
                <w:b/>
                <w:bCs/>
                <w:color w:val="FFFFFF"/>
              </w:rPr>
              <w:t>User stories</w:t>
            </w:r>
          </w:p>
        </w:tc>
      </w:tr>
      <w:tr w:rsidR="00AC284C" w:rsidRPr="001952AA" w14:paraId="18880ED2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78FB7272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16284A3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11/03/2024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1B87398F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  <w:r w:rsidR="00AA685F" w:rsidRPr="00E65728">
              <w:t>2</w:t>
            </w:r>
            <w:r w:rsidRPr="00E65728">
              <w:t>/03/2024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DB7DC59" w14:textId="77777777" w:rsidR="00AC284C" w:rsidRPr="00E65728" w:rsidRDefault="000917DC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8CFB0F" w14:textId="77777777" w:rsidR="00AC284C" w:rsidRPr="00E65728" w:rsidRDefault="0075738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US2</w:t>
            </w:r>
            <w:r w:rsidR="000B67C9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0B67C9"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3</w:t>
            </w:r>
          </w:p>
        </w:tc>
      </w:tr>
      <w:tr w:rsidR="00AC284C" w:rsidRPr="001952AA" w14:paraId="46F25BEA" w14:textId="77777777" w:rsidTr="001952AA">
        <w:tc>
          <w:tcPr>
            <w:tcW w:w="970" w:type="dxa"/>
          </w:tcPr>
          <w:p w14:paraId="36AD53C0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1406" w:type="dxa"/>
          </w:tcPr>
          <w:p w14:paraId="3272BA57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25/03/2024</w:t>
            </w:r>
          </w:p>
        </w:tc>
        <w:tc>
          <w:tcPr>
            <w:tcW w:w="1560" w:type="dxa"/>
          </w:tcPr>
          <w:p w14:paraId="766365A2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04/04/2024</w:t>
            </w:r>
          </w:p>
        </w:tc>
        <w:tc>
          <w:tcPr>
            <w:tcW w:w="1842" w:type="dxa"/>
          </w:tcPr>
          <w:p w14:paraId="5E3EE35F" w14:textId="77777777" w:rsidR="00AC284C" w:rsidRPr="00E65728" w:rsidRDefault="00140296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</w:tcPr>
          <w:p w14:paraId="2DA5A687" w14:textId="77777777" w:rsidR="00AC284C" w:rsidRPr="00B82A93" w:rsidRDefault="00140296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US4</w:t>
            </w:r>
          </w:p>
        </w:tc>
      </w:tr>
      <w:tr w:rsidR="00AC284C" w:rsidRPr="001952AA" w14:paraId="4ABC41B1" w14:textId="77777777" w:rsidTr="001952AA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BCF5CD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1E2E927D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08/04/2024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7BB69727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19/04/2024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26D1B9E4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6D52A15" w14:textId="300BD165" w:rsidR="00AC284C" w:rsidRPr="00E65728" w:rsidRDefault="00583695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US5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="00300A4D"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</w:t>
            </w:r>
            <w:r w:rsidR="006F0A0A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6</w:t>
            </w:r>
            <w:r w:rsidR="00300A4D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 </w:t>
            </w:r>
          </w:p>
        </w:tc>
      </w:tr>
      <w:tr w:rsidR="00AC284C" w:rsidRPr="001952AA" w14:paraId="70467730" w14:textId="77777777" w:rsidTr="00F23F3B">
        <w:tc>
          <w:tcPr>
            <w:tcW w:w="970" w:type="dxa"/>
            <w:tcBorders>
              <w:bottom w:val="single" w:sz="8" w:space="0" w:color="C0504D"/>
            </w:tcBorders>
          </w:tcPr>
          <w:p w14:paraId="333109E1" w14:textId="77777777" w:rsidR="00AC284C" w:rsidRPr="00E65728" w:rsidRDefault="0023161B" w:rsidP="00523B7A">
            <w:pPr>
              <w:spacing w:before="240"/>
              <w:jc w:val="center"/>
            </w:pPr>
            <w:r w:rsidRPr="00E65728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7B54C9C3" w14:textId="77777777" w:rsidR="00AC284C" w:rsidRPr="00E65728" w:rsidRDefault="00D60B58" w:rsidP="00523B7A">
            <w:pPr>
              <w:spacing w:before="240"/>
              <w:jc w:val="center"/>
            </w:pPr>
            <w:r w:rsidRPr="00E65728">
              <w:t>22/04/2024</w:t>
            </w:r>
          </w:p>
        </w:tc>
        <w:tc>
          <w:tcPr>
            <w:tcW w:w="1560" w:type="dxa"/>
            <w:tcBorders>
              <w:bottom w:val="single" w:sz="8" w:space="0" w:color="C0504D"/>
            </w:tcBorders>
          </w:tcPr>
          <w:p w14:paraId="7ECD338C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01</w:t>
            </w:r>
            <w:r w:rsidR="00D60B58" w:rsidRPr="00E65728">
              <w:t>/05/2024</w:t>
            </w:r>
          </w:p>
        </w:tc>
        <w:tc>
          <w:tcPr>
            <w:tcW w:w="1842" w:type="dxa"/>
            <w:tcBorders>
              <w:bottom w:val="single" w:sz="8" w:space="0" w:color="C0504D"/>
            </w:tcBorders>
          </w:tcPr>
          <w:p w14:paraId="213F8FDA" w14:textId="77777777" w:rsidR="00AC284C" w:rsidRPr="00E65728" w:rsidRDefault="005E62D9" w:rsidP="00523B7A">
            <w:pPr>
              <w:spacing w:before="240"/>
              <w:jc w:val="center"/>
            </w:pPr>
            <w:r w:rsidRPr="00E65728">
              <w:t>1.5</w:t>
            </w:r>
          </w:p>
        </w:tc>
        <w:tc>
          <w:tcPr>
            <w:tcW w:w="3798" w:type="dxa"/>
            <w:tcBorders>
              <w:bottom w:val="single" w:sz="8" w:space="0" w:color="C0504D"/>
            </w:tcBorders>
          </w:tcPr>
          <w:p w14:paraId="1E7E59C4" w14:textId="1DF5B1F4" w:rsidR="00AC284C" w:rsidRPr="00A86058" w:rsidRDefault="001E64F0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US7</w:t>
            </w:r>
            <w:r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US8</w:t>
            </w:r>
            <w:r w:rsidR="00A8605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, US9</w:t>
            </w:r>
          </w:p>
        </w:tc>
      </w:tr>
      <w:tr w:rsidR="00081078" w:rsidRPr="001952AA" w14:paraId="68BEBF94" w14:textId="77777777" w:rsidTr="00F23F3B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A57551C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36909EE" w14:textId="77777777" w:rsidR="00081078" w:rsidRPr="00E65728" w:rsidRDefault="00081078" w:rsidP="00523B7A">
            <w:pPr>
              <w:spacing w:before="240"/>
              <w:jc w:val="center"/>
            </w:pPr>
            <w:r w:rsidRPr="00E65728">
              <w:t>08/0</w:t>
            </w:r>
            <w:r w:rsidR="00F605C8">
              <w:t>5</w:t>
            </w:r>
            <w:r w:rsidRPr="00E65728">
              <w:t>/2024</w:t>
            </w:r>
          </w:p>
        </w:tc>
        <w:tc>
          <w:tcPr>
            <w:tcW w:w="1560" w:type="dxa"/>
            <w:tcBorders>
              <w:top w:val="single" w:sz="8" w:space="0" w:color="C0504D"/>
              <w:bottom w:val="single" w:sz="8" w:space="0" w:color="C0504D"/>
            </w:tcBorders>
          </w:tcPr>
          <w:p w14:paraId="4FAEEBD7" w14:textId="63012017" w:rsidR="00081078" w:rsidRPr="00E65728" w:rsidRDefault="0056370E" w:rsidP="00523B7A">
            <w:pPr>
              <w:spacing w:before="240"/>
              <w:jc w:val="center"/>
            </w:pPr>
            <w:r w:rsidRPr="00E65728">
              <w:t>2</w:t>
            </w:r>
            <w:r w:rsidR="00FE7CE8">
              <w:t>2</w:t>
            </w:r>
            <w:r w:rsidR="00081078" w:rsidRPr="00E65728">
              <w:t>/0</w:t>
            </w:r>
            <w:r w:rsidR="005E62D9" w:rsidRPr="00E65728">
              <w:t>5</w:t>
            </w:r>
            <w:r w:rsidR="00081078" w:rsidRPr="00E65728">
              <w:t>/2024</w:t>
            </w:r>
          </w:p>
        </w:tc>
        <w:tc>
          <w:tcPr>
            <w:tcW w:w="1842" w:type="dxa"/>
            <w:tcBorders>
              <w:top w:val="single" w:sz="8" w:space="0" w:color="C0504D"/>
              <w:bottom w:val="single" w:sz="8" w:space="0" w:color="C0504D"/>
            </w:tcBorders>
          </w:tcPr>
          <w:p w14:paraId="049A8507" w14:textId="77777777" w:rsidR="00081078" w:rsidRPr="00E65728" w:rsidRDefault="005E62D9" w:rsidP="00523B7A">
            <w:pPr>
              <w:spacing w:before="240"/>
              <w:jc w:val="center"/>
            </w:pPr>
            <w:r w:rsidRPr="00E65728">
              <w:t>1</w:t>
            </w:r>
            <w:r w:rsidR="00B57B31" w:rsidRPr="00E65728">
              <w:t>.5</w:t>
            </w:r>
          </w:p>
        </w:tc>
        <w:tc>
          <w:tcPr>
            <w:tcW w:w="3798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6EE22ED" w14:textId="207D9D01" w:rsidR="00081078" w:rsidRPr="00E65728" w:rsidRDefault="00A86058" w:rsidP="00523B7A">
            <w:pPr>
              <w:spacing w:before="240"/>
              <w:jc w:val="center"/>
            </w:pP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US10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 xml:space="preserve">, </w:t>
            </w:r>
            <w:r w:rsidRPr="00E65728">
              <w:rPr>
                <w:rFonts w:ascii="Calibri,Bold" w:hAnsi="Calibri,Bold" w:cs="Calibri,Bold"/>
                <w:sz w:val="21"/>
                <w:szCs w:val="21"/>
                <w:lang w:val="el-GR" w:eastAsia="el-GR" w:bidi="ar-SA"/>
              </w:rPr>
              <w:t>US1</w:t>
            </w:r>
            <w:r w:rsidRPr="00E65728">
              <w:rPr>
                <w:rFonts w:ascii="Calibri,Bold" w:hAnsi="Calibri,Bold" w:cs="Calibri,Bold"/>
                <w:sz w:val="21"/>
                <w:szCs w:val="21"/>
                <w:lang w:eastAsia="el-GR" w:bidi="ar-SA"/>
              </w:rPr>
              <w:t>1</w:t>
            </w:r>
          </w:p>
        </w:tc>
      </w:tr>
    </w:tbl>
    <w:p w14:paraId="78C876AA" w14:textId="77777777" w:rsidR="00AC284C" w:rsidRDefault="00AC284C" w:rsidP="00040781">
      <w:pPr>
        <w:jc w:val="left"/>
        <w:rPr>
          <w:b/>
        </w:rPr>
      </w:pPr>
    </w:p>
    <w:p w14:paraId="3D7D5929" w14:textId="77777777" w:rsidR="006A1D7D" w:rsidRPr="00A40AE7" w:rsidRDefault="006A1D7D" w:rsidP="006A1D7D">
      <w:pPr>
        <w:pStyle w:val="Heading2"/>
      </w:pPr>
      <w:bookmarkStart w:id="19" w:name="_Toc165927608"/>
      <w:bookmarkStart w:id="20" w:name="_Toc165927661"/>
      <w:bookmarkStart w:id="21" w:name="_Toc165927730"/>
      <w:r>
        <w:t>User Stories</w:t>
      </w:r>
      <w:bookmarkEnd w:id="19"/>
      <w:bookmarkEnd w:id="20"/>
      <w:bookmarkEnd w:id="2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D34A8C" w:rsidRPr="000C3A2D" w14:paraId="233AF17E" w14:textId="77777777" w:rsidTr="00E65728">
        <w:tc>
          <w:tcPr>
            <w:tcW w:w="970" w:type="dxa"/>
            <w:shd w:val="clear" w:color="auto" w:fill="C0504D"/>
          </w:tcPr>
          <w:p w14:paraId="0CD2480C" w14:textId="77777777" w:rsidR="00D34A8C" w:rsidRPr="000C3A2D" w:rsidRDefault="00D34A8C" w:rsidP="00B561DE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US ID</w:t>
            </w:r>
          </w:p>
        </w:tc>
        <w:tc>
          <w:tcPr>
            <w:tcW w:w="1406" w:type="dxa"/>
            <w:shd w:val="clear" w:color="auto" w:fill="C0504D"/>
          </w:tcPr>
          <w:p w14:paraId="7A22B924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AS A</w:t>
            </w:r>
            <w:r w:rsidRPr="000C3A2D">
              <w:rPr>
                <w:b/>
                <w:bCs/>
                <w:color w:val="FFFFFF"/>
              </w:rPr>
              <w:br/>
              <w:t>&lt;USER TYPE&gt;</w:t>
            </w:r>
          </w:p>
        </w:tc>
        <w:tc>
          <w:tcPr>
            <w:tcW w:w="3686" w:type="dxa"/>
            <w:shd w:val="clear" w:color="auto" w:fill="C0504D"/>
          </w:tcPr>
          <w:p w14:paraId="2125908B" w14:textId="77777777" w:rsidR="00D34A8C" w:rsidRPr="000C3A2D" w:rsidRDefault="00D34A8C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 WANT</w:t>
            </w:r>
            <w:r w:rsidR="00D00D43" w:rsidRPr="000C3A2D">
              <w:rPr>
                <w:b/>
                <w:bCs/>
                <w:color w:val="FFFFFF"/>
              </w:rPr>
              <w:t xml:space="preserve"> TO</w:t>
            </w:r>
            <w:r w:rsidRPr="000C3A2D">
              <w:rPr>
                <w:b/>
                <w:bCs/>
                <w:color w:val="FFFFFF"/>
              </w:rPr>
              <w:br/>
              <w:t>&lt;AN ACTION&gt;</w:t>
            </w:r>
          </w:p>
        </w:tc>
        <w:tc>
          <w:tcPr>
            <w:tcW w:w="3544" w:type="dxa"/>
            <w:shd w:val="clear" w:color="auto" w:fill="C0504D"/>
          </w:tcPr>
          <w:p w14:paraId="3926DEB7" w14:textId="77777777" w:rsidR="00D34A8C" w:rsidRPr="000C3A2D" w:rsidRDefault="001E35C4" w:rsidP="00540754">
            <w:pPr>
              <w:jc w:val="center"/>
              <w:rPr>
                <w:b/>
                <w:bCs/>
                <w:color w:val="FFFFFF"/>
              </w:rPr>
            </w:pPr>
            <w:r w:rsidRPr="000C3A2D">
              <w:rPr>
                <w:b/>
                <w:bCs/>
                <w:color w:val="FFFFFF"/>
              </w:rPr>
              <w:t>IN ORDER TO</w:t>
            </w:r>
            <w:r w:rsidR="00D34A8C" w:rsidRPr="000C3A2D">
              <w:rPr>
                <w:b/>
                <w:bCs/>
                <w:color w:val="FFFFFF"/>
              </w:rPr>
              <w:br/>
              <w:t>&lt;A BENEFIT/VALUE&gt;</w:t>
            </w:r>
          </w:p>
        </w:tc>
      </w:tr>
      <w:tr w:rsidR="00D34A8C" w:rsidRPr="000C3A2D" w14:paraId="35C0FD77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274F2E8A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3B92DB7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21B8732" w14:textId="77777777" w:rsidR="00D34A8C" w:rsidRPr="000C3A2D" w:rsidRDefault="00D00D43">
            <w:pPr>
              <w:spacing w:before="240"/>
              <w:jc w:val="center"/>
            </w:pPr>
            <w:r w:rsidRPr="000C3A2D">
              <w:t>Create a new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51E481B" w14:textId="77777777" w:rsidR="00D34A8C" w:rsidRPr="000C3A2D" w:rsidRDefault="00C00861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3DA70BF8" w14:textId="77777777" w:rsidTr="00E65728">
        <w:tc>
          <w:tcPr>
            <w:tcW w:w="970" w:type="dxa"/>
          </w:tcPr>
          <w:p w14:paraId="47C886E9" w14:textId="77777777" w:rsidR="00D34A8C" w:rsidRPr="000C3A2D" w:rsidRDefault="00E65728">
            <w:pPr>
              <w:spacing w:before="240"/>
              <w:jc w:val="center"/>
            </w:pPr>
            <w:r w:rsidRPr="000C3A2D">
              <w:t>US</w:t>
            </w:r>
            <w:r w:rsidR="00D34A8C" w:rsidRPr="000C3A2D">
              <w:t>2</w:t>
            </w:r>
          </w:p>
        </w:tc>
        <w:tc>
          <w:tcPr>
            <w:tcW w:w="1406" w:type="dxa"/>
          </w:tcPr>
          <w:p w14:paraId="72EC79D3" w14:textId="77777777" w:rsidR="00D34A8C" w:rsidRPr="000C3A2D" w:rsidRDefault="00E65728">
            <w:pPr>
              <w:spacing w:before="240"/>
              <w:jc w:val="center"/>
            </w:pPr>
            <w:r w:rsidRPr="000C3A2D">
              <w:t>User</w:t>
            </w:r>
          </w:p>
        </w:tc>
        <w:tc>
          <w:tcPr>
            <w:tcW w:w="3686" w:type="dxa"/>
          </w:tcPr>
          <w:p w14:paraId="750A840B" w14:textId="77777777" w:rsidR="00D34A8C" w:rsidRPr="000C3A2D" w:rsidRDefault="000973BC">
            <w:pPr>
              <w:spacing w:before="240"/>
              <w:jc w:val="center"/>
            </w:pPr>
            <w:r w:rsidRPr="000C3A2D">
              <w:t xml:space="preserve">Login to </w:t>
            </w:r>
            <w:r w:rsidR="00C00861" w:rsidRPr="000C3A2D">
              <w:t>my</w:t>
            </w:r>
            <w:r w:rsidR="00CB2C6D" w:rsidRPr="000C3A2D">
              <w:t xml:space="preserve"> </w:t>
            </w:r>
            <w:r w:rsidRPr="000C3A2D">
              <w:t>account</w:t>
            </w:r>
          </w:p>
        </w:tc>
        <w:tc>
          <w:tcPr>
            <w:tcW w:w="3544" w:type="dxa"/>
          </w:tcPr>
          <w:p w14:paraId="2F788585" w14:textId="77777777" w:rsidR="00D34A8C" w:rsidRPr="000C3A2D" w:rsidRDefault="007B6F4C">
            <w:pPr>
              <w:spacing w:before="240"/>
              <w:jc w:val="center"/>
            </w:pPr>
            <w:r w:rsidRPr="000C3A2D">
              <w:t>Access the functionalities of the social bookstore application</w:t>
            </w:r>
          </w:p>
        </w:tc>
      </w:tr>
      <w:tr w:rsidR="00D34A8C" w:rsidRPr="000C3A2D" w14:paraId="491BC1D6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58090886" w14:textId="143ED61D" w:rsidR="00DA50F2" w:rsidRPr="000C3A2D" w:rsidRDefault="00995A1A" w:rsidP="00B97C0E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</w:t>
            </w:r>
            <w:r w:rsidR="00D34A8C" w:rsidRPr="000C3A2D">
              <w:t>3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275F7601" w14:textId="49A8D088" w:rsidR="00D34A8C" w:rsidRDefault="00995A1A">
            <w:pPr>
              <w:spacing w:before="240"/>
              <w:jc w:val="center"/>
            </w:pPr>
            <w:r>
              <w:br/>
            </w:r>
            <w:r w:rsidR="00E352E0" w:rsidRPr="000C3A2D">
              <w:br/>
            </w:r>
            <w:r w:rsidR="00E65728" w:rsidRPr="000C3A2D">
              <w:t>User</w:t>
            </w:r>
          </w:p>
          <w:p w14:paraId="6D98D5B1" w14:textId="6EF8C054" w:rsidR="00995A1A" w:rsidRPr="000C3A2D" w:rsidRDefault="00995A1A">
            <w:pPr>
              <w:spacing w:before="240"/>
              <w:jc w:val="center"/>
            </w:pP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1B4ADF6A" w14:textId="6C54BB82" w:rsidR="00D34A8C" w:rsidRPr="000C3A2D" w:rsidRDefault="00995A1A">
            <w:pPr>
              <w:spacing w:before="240"/>
              <w:jc w:val="center"/>
            </w:pPr>
            <w:r>
              <w:br/>
            </w:r>
            <w:r w:rsidR="00857069" w:rsidRPr="000C3A2D">
              <w:br/>
            </w:r>
            <w:r w:rsidR="007B4CB7" w:rsidRPr="000C3A2D">
              <w:t>Logout from my account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2699F94" w14:textId="09AA5CB8" w:rsidR="00D34A8C" w:rsidRPr="000C3A2D" w:rsidRDefault="00577633" w:rsidP="0088276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 w:rsidRPr="000C3A2D">
              <w:rPr>
                <w:rFonts w:cs="Calibri"/>
                <w:lang w:eastAsia="el-GR" w:bidi="ar-SA"/>
              </w:rPr>
              <w:br/>
            </w:r>
            <w:r w:rsidR="00995A1A">
              <w:rPr>
                <w:rFonts w:cs="Calibri"/>
                <w:lang w:eastAsia="el-GR" w:bidi="ar-SA"/>
              </w:rPr>
              <w:br/>
            </w:r>
            <w:r w:rsidRPr="000C3A2D">
              <w:rPr>
                <w:rFonts w:cs="Calibri"/>
                <w:lang w:eastAsia="el-GR" w:bidi="ar-SA"/>
              </w:rPr>
              <w:br/>
            </w:r>
            <w:r w:rsidR="00E95B16" w:rsidRPr="000C3A2D">
              <w:rPr>
                <w:rFonts w:cs="Calibri"/>
                <w:lang w:eastAsia="el-GR" w:bidi="ar-SA"/>
              </w:rPr>
              <w:t>Terminate my interaction with the social bookstore application</w:t>
            </w:r>
          </w:p>
        </w:tc>
      </w:tr>
      <w:tr w:rsidR="00D34A8C" w:rsidRPr="000C3A2D" w14:paraId="6E7DC672" w14:textId="77777777" w:rsidTr="00E65728">
        <w:tc>
          <w:tcPr>
            <w:tcW w:w="970" w:type="dxa"/>
            <w:tcBorders>
              <w:bottom w:val="single" w:sz="8" w:space="0" w:color="C0504D"/>
            </w:tcBorders>
          </w:tcPr>
          <w:p w14:paraId="48E81D1D" w14:textId="77777777" w:rsidR="00D34A8C" w:rsidRPr="000C3A2D" w:rsidRDefault="005C7DDC">
            <w:pPr>
              <w:spacing w:before="240"/>
              <w:jc w:val="center"/>
            </w:pPr>
            <w:r w:rsidRPr="000C3A2D">
              <w:lastRenderedPageBreak/>
              <w:br/>
            </w:r>
            <w:r w:rsidR="00E65728" w:rsidRPr="000C3A2D">
              <w:t>US</w:t>
            </w:r>
            <w:r w:rsidR="00D34A8C" w:rsidRPr="000C3A2D">
              <w:t>4</w:t>
            </w:r>
          </w:p>
        </w:tc>
        <w:tc>
          <w:tcPr>
            <w:tcW w:w="1406" w:type="dxa"/>
            <w:tcBorders>
              <w:bottom w:val="single" w:sz="8" w:space="0" w:color="C0504D"/>
            </w:tcBorders>
          </w:tcPr>
          <w:p w14:paraId="0BB1AA5E" w14:textId="77777777" w:rsidR="00D34A8C" w:rsidRPr="000C3A2D" w:rsidRDefault="005C7DDC">
            <w:pPr>
              <w:spacing w:before="240"/>
              <w:jc w:val="center"/>
            </w:pP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bottom w:val="single" w:sz="8" w:space="0" w:color="C0504D"/>
            </w:tcBorders>
          </w:tcPr>
          <w:p w14:paraId="39E1A0E8" w14:textId="77777777" w:rsidR="00D34A8C" w:rsidRPr="000C3A2D" w:rsidRDefault="0088276F" w:rsidP="00725852">
            <w:pPr>
              <w:spacing w:before="240"/>
              <w:jc w:val="center"/>
            </w:pPr>
            <w:r w:rsidRPr="000C3A2D">
              <w:rPr>
                <w:rFonts w:cs="Calibri"/>
                <w:lang w:eastAsia="el-GR" w:bidi="ar-SA"/>
              </w:rPr>
              <w:t>Create a profile</w:t>
            </w:r>
            <w:r w:rsidR="00DC2E3A" w:rsidRPr="000C3A2D">
              <w:rPr>
                <w:rFonts w:cs="Calibri"/>
                <w:lang w:eastAsia="el-GR" w:bidi="ar-SA"/>
              </w:rPr>
              <w:t xml:space="preserve"> that includes my full name, address, age, phone number,</w:t>
            </w:r>
            <w:r w:rsidR="00725852" w:rsidRPr="000C3A2D">
              <w:rPr>
                <w:rFonts w:cs="Calibri"/>
                <w:lang w:eastAsia="el-GR" w:bidi="ar-SA"/>
              </w:rPr>
              <w:t xml:space="preserve"> </w:t>
            </w:r>
            <w:r w:rsidR="00B41B3C" w:rsidRPr="000C3A2D">
              <w:rPr>
                <w:rFonts w:cs="Calibri"/>
                <w:lang w:eastAsia="el-GR" w:bidi="ar-SA"/>
              </w:rPr>
              <w:t>preferred book</w:t>
            </w:r>
            <w:r w:rsidR="00DC2E3A" w:rsidRPr="00DC2E3A">
              <w:rPr>
                <w:rFonts w:cs="Calibri"/>
                <w:lang w:eastAsia="el-GR" w:bidi="ar-SA"/>
              </w:rPr>
              <w:t xml:space="preserve"> categories</w:t>
            </w:r>
            <w:r w:rsidR="00DC2E3A" w:rsidRPr="000C3A2D">
              <w:rPr>
                <w:rFonts w:cs="Calibri"/>
                <w:lang w:eastAsia="el-GR" w:bidi="ar-SA"/>
              </w:rPr>
              <w:t xml:space="preserve"> and favorite authors</w:t>
            </w:r>
          </w:p>
        </w:tc>
        <w:tc>
          <w:tcPr>
            <w:tcW w:w="3544" w:type="dxa"/>
            <w:tcBorders>
              <w:bottom w:val="single" w:sz="8" w:space="0" w:color="C0504D"/>
            </w:tcBorders>
          </w:tcPr>
          <w:p w14:paraId="1FE6A612" w14:textId="77777777" w:rsidR="00D34A8C" w:rsidRPr="000C3A2D" w:rsidRDefault="00A90C29" w:rsidP="00A90C29">
            <w:pPr>
              <w:spacing w:before="240"/>
              <w:jc w:val="center"/>
            </w:pPr>
            <w:r w:rsidRPr="000C3A2D">
              <w:t>F</w:t>
            </w:r>
            <w:r w:rsidRPr="00A90C29">
              <w:t>acilitate the</w:t>
            </w:r>
            <w:r w:rsidRPr="000C3A2D">
              <w:t xml:space="preserve"> search/recommendation of books that may be interesting for me</w:t>
            </w:r>
          </w:p>
        </w:tc>
      </w:tr>
      <w:tr w:rsidR="00D34A8C" w:rsidRPr="000C3A2D" w14:paraId="68EAD7C4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A32EF4F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</w:t>
            </w:r>
            <w:r w:rsidR="00D34A8C" w:rsidRPr="000C3A2D">
              <w:t>5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3F13991E" w14:textId="77777777" w:rsidR="00D34A8C" w:rsidRPr="000C3A2D" w:rsidRDefault="00455048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E65728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DE5F18E" w14:textId="77777777" w:rsidR="00D34A8C" w:rsidRPr="000C3A2D" w:rsidRDefault="00055AFF" w:rsidP="00055AFF">
            <w:pPr>
              <w:spacing w:before="240"/>
              <w:jc w:val="center"/>
            </w:pPr>
            <w:r w:rsidRPr="000C3A2D">
              <w:t>A</w:t>
            </w:r>
            <w:r w:rsidRPr="00055AFF">
              <w:t>dd a book offer in personal list of book offers with a description</w:t>
            </w:r>
            <w:r w:rsidRPr="000C3A2D">
              <w:t xml:space="preserve"> </w:t>
            </w:r>
            <w:r w:rsidRPr="00055AFF">
              <w:t>that includes the book title, the author(s), the category that the book belongs to and a</w:t>
            </w:r>
            <w:r w:rsidRPr="000C3A2D">
              <w:t xml:space="preserve"> summary of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970D6BD" w14:textId="77777777" w:rsidR="00D34A8C" w:rsidRPr="000C3A2D" w:rsidRDefault="008A0D21">
            <w:pPr>
              <w:spacing w:before="240"/>
              <w:jc w:val="center"/>
            </w:pPr>
            <w:r w:rsidRPr="000C3A2D">
              <w:br/>
            </w:r>
            <w:r w:rsidR="00B55B4E" w:rsidRPr="000C3A2D">
              <w:t>Facilitate the search/recommendation of books by/to other users</w:t>
            </w:r>
          </w:p>
        </w:tc>
      </w:tr>
      <w:tr w:rsidR="00F14977" w:rsidRPr="000C3A2D" w14:paraId="322FB6F8" w14:textId="77777777" w:rsidTr="005E3849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14646282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US6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6A23C2B5" w14:textId="77777777" w:rsidR="00F14977" w:rsidRPr="000C3A2D" w:rsidRDefault="00D52354" w:rsidP="00F14977">
            <w:pPr>
              <w:spacing w:before="240"/>
              <w:jc w:val="center"/>
            </w:pPr>
            <w:r w:rsidRPr="000C3A2D">
              <w:br/>
            </w:r>
            <w:r w:rsidR="00F14977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8F17D68" w14:textId="77777777" w:rsidR="00F14977" w:rsidRPr="000C3A2D" w:rsidRDefault="009978A8" w:rsidP="009978A8">
            <w:pPr>
              <w:spacing w:before="240"/>
              <w:jc w:val="center"/>
            </w:pPr>
            <w:r w:rsidRPr="000C3A2D">
              <w:t>B</w:t>
            </w:r>
            <w:r w:rsidR="00FD76A9" w:rsidRPr="00FD76A9">
              <w:t>rowse a list of requests from other users who are interested in a book</w:t>
            </w:r>
            <w:r w:rsidRPr="000C3A2D">
              <w:t xml:space="preserve"> </w:t>
            </w:r>
            <w:r w:rsidR="00FD76A9" w:rsidRPr="000C3A2D">
              <w:t>offer that I have made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364EEF2" w14:textId="77777777" w:rsidR="00F14977" w:rsidRPr="000C3A2D" w:rsidRDefault="00C50519" w:rsidP="00F14977">
            <w:pPr>
              <w:spacing w:before="240"/>
              <w:jc w:val="center"/>
            </w:pPr>
            <w:r w:rsidRPr="000C3A2D">
              <w:br/>
            </w:r>
            <w:r w:rsidR="000056A5" w:rsidRPr="000C3A2D">
              <w:t>D</w:t>
            </w:r>
            <w:r w:rsidR="00270E7A" w:rsidRPr="000C3A2D">
              <w:t>ecide to whom I shall give the book</w:t>
            </w:r>
          </w:p>
        </w:tc>
      </w:tr>
      <w:tr w:rsidR="00194926" w:rsidRPr="000C3A2D" w14:paraId="0C1CBA9A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6B8B2800" w14:textId="77777777" w:rsidR="00194926" w:rsidRPr="000C3A2D" w:rsidRDefault="00A42D77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US7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548A7505" w14:textId="77777777" w:rsidR="00194926" w:rsidRPr="000C3A2D" w:rsidRDefault="00B72C13" w:rsidP="00194926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194926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5EB825BE" w14:textId="77777777" w:rsidR="00194926" w:rsidRPr="000C3A2D" w:rsidRDefault="00BF5B84" w:rsidP="00BF5B84">
            <w:pPr>
              <w:spacing w:before="240"/>
              <w:jc w:val="center"/>
            </w:pPr>
            <w:r w:rsidRPr="000C3A2D">
              <w:t>S</w:t>
            </w:r>
            <w:r w:rsidRPr="00BF5B84">
              <w:t>elect a user who requested a book from my list and notify him that he</w:t>
            </w:r>
            <w:r w:rsidRPr="000C3A2D">
              <w:t xml:space="preserve"> can take the book.</w:t>
            </w:r>
            <w:r w:rsidRPr="000C3A2D">
              <w:br/>
            </w:r>
            <w:r w:rsidR="00FD45CF" w:rsidRPr="000C3A2D">
              <w:t>N</w:t>
            </w:r>
            <w:r w:rsidRPr="000C3A2D">
              <w:t>otify the rest of the users who requested the book that the book has been taken by another user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8CDD90" w14:textId="77777777" w:rsidR="00194926" w:rsidRPr="000C3A2D" w:rsidRDefault="00C260A0" w:rsidP="00194926">
            <w:pPr>
              <w:spacing w:before="240"/>
              <w:jc w:val="center"/>
            </w:pPr>
            <w:r w:rsidRPr="000C3A2D">
              <w:br/>
            </w:r>
            <w:r w:rsidR="00FE3191" w:rsidRPr="000C3A2D">
              <w:br/>
            </w:r>
            <w:r w:rsidR="003F7840" w:rsidRPr="000C3A2D">
              <w:t>Initiate the book exchange with the selected user</w:t>
            </w:r>
          </w:p>
        </w:tc>
      </w:tr>
      <w:tr w:rsidR="00047212" w:rsidRPr="000C3A2D" w14:paraId="10542DCF" w14:textId="77777777" w:rsidTr="00D93DB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8" w:space="0" w:color="C0504D"/>
            </w:tcBorders>
          </w:tcPr>
          <w:p w14:paraId="452F5EE4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US8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45582C77" w14:textId="77777777" w:rsidR="00047212" w:rsidRPr="000C3A2D" w:rsidRDefault="005D7C25" w:rsidP="00047212">
            <w:pPr>
              <w:spacing w:before="240"/>
              <w:jc w:val="center"/>
            </w:pPr>
            <w:r w:rsidRPr="000C3A2D">
              <w:br/>
            </w:r>
            <w:r w:rsidR="0004721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62AEB0B0" w14:textId="77777777" w:rsidR="00047212" w:rsidRPr="000C3A2D" w:rsidRDefault="00047212" w:rsidP="00047212">
            <w:pPr>
              <w:spacing w:before="240"/>
              <w:jc w:val="center"/>
            </w:pPr>
            <w:r w:rsidRPr="000C3A2D">
              <w:t>A</w:t>
            </w:r>
            <w:r w:rsidRPr="00331759">
              <w:t>ccess to the contact information of a selected user who requested</w:t>
            </w:r>
            <w:r w:rsidRPr="000C3A2D">
              <w:t xml:space="preserve"> a book that I offer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4" w:space="0" w:color="auto"/>
            </w:tcBorders>
          </w:tcPr>
          <w:p w14:paraId="62BD3982" w14:textId="77777777" w:rsidR="00047212" w:rsidRPr="000C3A2D" w:rsidRDefault="00F02512" w:rsidP="00047212">
            <w:pPr>
              <w:spacing w:before="240"/>
              <w:jc w:val="center"/>
            </w:pPr>
            <w:r w:rsidRPr="000C3A2D">
              <w:t>Contact the selected user to arrange the delivery of the book</w:t>
            </w:r>
          </w:p>
        </w:tc>
      </w:tr>
      <w:tr w:rsidR="00047212" w:rsidRPr="000C3A2D" w14:paraId="41A66D1E" w14:textId="77777777" w:rsidTr="00E65728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086E222A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CD037E" w:rsidRPr="000C3A2D">
              <w:t>US9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4214F12" w14:textId="77777777" w:rsidR="00047212" w:rsidRPr="000C3A2D" w:rsidRDefault="00A55F27" w:rsidP="00047212">
            <w:pPr>
              <w:spacing w:before="240"/>
              <w:jc w:val="center"/>
            </w:pPr>
            <w:r w:rsidRPr="000C3A2D">
              <w:br/>
            </w:r>
            <w:r w:rsidRPr="000C3A2D">
              <w:br/>
            </w:r>
            <w:r w:rsidR="00501F42" w:rsidRPr="000C3A2D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0CE326A8" w14:textId="77777777" w:rsidR="00047212" w:rsidRPr="000C3A2D" w:rsidRDefault="002D742F" w:rsidP="002D742F">
            <w:pPr>
              <w:spacing w:before="240"/>
              <w:jc w:val="center"/>
            </w:pPr>
            <w:r w:rsidRPr="000C3A2D">
              <w:t>R</w:t>
            </w:r>
            <w:r w:rsidRPr="002D742F">
              <w:t>emove a book that is no longer available from my personal list of book</w:t>
            </w:r>
            <w:r w:rsidRPr="000C3A2D">
              <w:t xml:space="preserve"> offers and from the book request lists of other users who requested for this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14EA898" w14:textId="77777777" w:rsidR="00047212" w:rsidRPr="000C3A2D" w:rsidRDefault="00E2126D" w:rsidP="00124277">
            <w:pPr>
              <w:spacing w:before="240"/>
              <w:jc w:val="center"/>
            </w:pPr>
            <w:r w:rsidRPr="000C3A2D">
              <w:br/>
            </w:r>
            <w:r w:rsidR="00124277" w:rsidRPr="000C3A2D">
              <w:t>E</w:t>
            </w:r>
            <w:r w:rsidR="00815C2D" w:rsidRPr="00815C2D">
              <w:t>nable</w:t>
            </w:r>
            <w:r w:rsidR="00124277" w:rsidRPr="000C3A2D">
              <w:t xml:space="preserve"> </w:t>
            </w:r>
            <w:r w:rsidR="00815C2D" w:rsidRPr="000C3A2D">
              <w:t>the accurate book search/recommendation</w:t>
            </w:r>
          </w:p>
        </w:tc>
      </w:tr>
    </w:tbl>
    <w:p w14:paraId="28B4DD96" w14:textId="77777777" w:rsidR="009E1635" w:rsidRDefault="009E1635" w:rsidP="00040781">
      <w:pPr>
        <w:jc w:val="left"/>
        <w:rPr>
          <w:b/>
        </w:rPr>
      </w:pPr>
    </w:p>
    <w:p w14:paraId="3DA57F96" w14:textId="77777777" w:rsidR="00952B72" w:rsidRDefault="009E1635" w:rsidP="009E1635">
      <w: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1406"/>
        <w:gridCol w:w="3686"/>
        <w:gridCol w:w="3544"/>
      </w:tblGrid>
      <w:tr w:rsidR="000A6B67" w14:paraId="4D6946FD" w14:textId="77777777" w:rsidTr="0035127C">
        <w:tc>
          <w:tcPr>
            <w:tcW w:w="9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14:paraId="111C6AE5" w14:textId="77777777" w:rsidR="000A6B67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>
              <w:t>US10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8" w:space="0" w:color="C0504D"/>
            </w:tcBorders>
          </w:tcPr>
          <w:p w14:paraId="0A3D9F06" w14:textId="77777777" w:rsidR="000A6B67" w:rsidRPr="00E65728" w:rsidRDefault="00B2218F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0A6B67"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8" w:space="0" w:color="C0504D"/>
            </w:tcBorders>
          </w:tcPr>
          <w:p w14:paraId="790A55C2" w14:textId="77777777" w:rsidR="000A6B67" w:rsidRPr="004C2FA1" w:rsidRDefault="000A6B67" w:rsidP="00FC3BD8">
            <w:pPr>
              <w:spacing w:before="240"/>
              <w:jc w:val="center"/>
            </w:pPr>
            <w:r>
              <w:t>S</w:t>
            </w:r>
            <w:r w:rsidRPr="00613E9D">
              <w:t>earch for book offers with a certain title and authors to find</w:t>
            </w:r>
            <w:r>
              <w:t xml:space="preserve"> </w:t>
            </w:r>
            <w:r w:rsidRPr="00613E9D">
              <w:t>interesting books</w:t>
            </w:r>
            <w:r>
              <w:br/>
            </w:r>
            <w:r w:rsidR="0002786C">
              <w:br/>
            </w:r>
            <w:r>
              <w:t>C</w:t>
            </w:r>
            <w:r w:rsidRPr="00897507">
              <w:t>hoose between an exact</w:t>
            </w:r>
            <w:r>
              <w:t xml:space="preserve"> </w:t>
            </w:r>
            <w:r w:rsidRPr="00897507">
              <w:t>or an approximate search strategy</w:t>
            </w:r>
            <w:r>
              <w:br/>
            </w:r>
            <w:r w:rsidR="00FC3BD8">
              <w:br/>
            </w:r>
            <w:r>
              <w:t>M</w:t>
            </w:r>
            <w:r w:rsidRPr="004C2FA1">
              <w:t>ake a request for a book that</w:t>
            </w:r>
            <w:r w:rsidR="00DB65C4">
              <w:t xml:space="preserve"> </w:t>
            </w:r>
            <w:r w:rsidRPr="004C2FA1">
              <w:t>is included in the search results to the user who offers the book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88F69B" w14:textId="77777777" w:rsidR="000A6B67" w:rsidRDefault="0035127C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 w:rsidR="007436D9">
              <w:br/>
            </w:r>
            <w:r>
              <w:t>Make the user that offers the book aware of the request</w:t>
            </w:r>
          </w:p>
        </w:tc>
      </w:tr>
      <w:tr w:rsidR="0037581D" w14:paraId="0EEBB4FE" w14:textId="77777777" w:rsidTr="0035127C">
        <w:tc>
          <w:tcPr>
            <w:tcW w:w="970" w:type="dxa"/>
            <w:tcBorders>
              <w:top w:val="single" w:sz="8" w:space="0" w:color="C0504D"/>
              <w:left w:val="single" w:sz="4" w:space="0" w:color="auto"/>
              <w:bottom w:val="single" w:sz="4" w:space="0" w:color="auto"/>
            </w:tcBorders>
          </w:tcPr>
          <w:p w14:paraId="5AD537F8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US11</w:t>
            </w:r>
          </w:p>
        </w:tc>
        <w:tc>
          <w:tcPr>
            <w:tcW w:w="1406" w:type="dxa"/>
            <w:tcBorders>
              <w:top w:val="single" w:sz="8" w:space="0" w:color="C0504D"/>
              <w:bottom w:val="single" w:sz="4" w:space="0" w:color="auto"/>
            </w:tcBorders>
          </w:tcPr>
          <w:p w14:paraId="40D0F9B0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E65728">
              <w:t>User</w:t>
            </w:r>
          </w:p>
        </w:tc>
        <w:tc>
          <w:tcPr>
            <w:tcW w:w="3686" w:type="dxa"/>
            <w:tcBorders>
              <w:top w:val="single" w:sz="8" w:space="0" w:color="C0504D"/>
              <w:bottom w:val="single" w:sz="4" w:space="0" w:color="auto"/>
            </w:tcBorders>
          </w:tcPr>
          <w:p w14:paraId="2C07B18D" w14:textId="77777777" w:rsidR="0037581D" w:rsidRPr="00FF4A8A" w:rsidRDefault="0037581D" w:rsidP="0037581D">
            <w:pPr>
              <w:spacing w:before="240"/>
              <w:jc w:val="center"/>
            </w:pPr>
            <w:r>
              <w:t>B</w:t>
            </w:r>
            <w:r w:rsidRPr="00FF4A8A">
              <w:t>rowse a list of recommended book offers from the social bookstore</w:t>
            </w:r>
            <w:r>
              <w:t xml:space="preserve"> </w:t>
            </w:r>
            <w:r w:rsidRPr="00FF4A8A">
              <w:t>application, to find interesting books</w:t>
            </w:r>
            <w:r>
              <w:br/>
            </w:r>
            <w:r>
              <w:br/>
              <w:t>C</w:t>
            </w:r>
            <w:r w:rsidRPr="00FF4A8A">
              <w:t>hoose among various</w:t>
            </w:r>
            <w:r>
              <w:t xml:space="preserve"> </w:t>
            </w:r>
            <w:r w:rsidRPr="00FF4A8A">
              <w:t>recommendation strategies that consider information given in my profile</w:t>
            </w:r>
          </w:p>
          <w:p w14:paraId="3E33352E" w14:textId="77777777" w:rsidR="0037581D" w:rsidRPr="00EE6A7D" w:rsidRDefault="0037581D" w:rsidP="0037581D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Make </w:t>
            </w:r>
            <w:r w:rsidRPr="00EE6A7D">
              <w:rPr>
                <w:rFonts w:cs="Calibri"/>
                <w:sz w:val="21"/>
                <w:szCs w:val="21"/>
                <w:lang w:eastAsia="el-GR" w:bidi="ar-SA"/>
              </w:rPr>
              <w:t xml:space="preserve"> a request for a recommended book to the user who offers the book so </w:t>
            </w:r>
          </w:p>
        </w:tc>
        <w:tc>
          <w:tcPr>
            <w:tcW w:w="3544" w:type="dxa"/>
            <w:tcBorders>
              <w:top w:val="single" w:sz="8" w:space="0" w:color="C0504D"/>
              <w:bottom w:val="single" w:sz="4" w:space="0" w:color="auto"/>
              <w:right w:val="single" w:sz="4" w:space="0" w:color="auto"/>
            </w:tcBorders>
          </w:tcPr>
          <w:p w14:paraId="4D8C0013" w14:textId="77777777" w:rsidR="0037581D" w:rsidRDefault="0037581D" w:rsidP="0037581D">
            <w:pPr>
              <w:spacing w:before="240"/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Make the user that offers the book aware of the request</w:t>
            </w:r>
          </w:p>
        </w:tc>
      </w:tr>
    </w:tbl>
    <w:p w14:paraId="038B30D2" w14:textId="77777777" w:rsidR="00952B72" w:rsidRDefault="00952B72" w:rsidP="00952B72">
      <w:pPr>
        <w:rPr>
          <w:b/>
        </w:rPr>
      </w:pPr>
    </w:p>
    <w:p w14:paraId="0DDC92C7" w14:textId="77777777" w:rsidR="00A30DA2" w:rsidRPr="00F4329D" w:rsidRDefault="00A30DA2" w:rsidP="00952B72">
      <w:pPr>
        <w:rPr>
          <w:b/>
        </w:rPr>
      </w:pPr>
    </w:p>
    <w:p w14:paraId="61F78F64" w14:textId="77777777" w:rsidR="00C325BC" w:rsidRDefault="00FB3224" w:rsidP="00F112B3">
      <w:pPr>
        <w:pStyle w:val="Heading1"/>
      </w:pPr>
      <w:bookmarkStart w:id="22" w:name="_Toc474157119"/>
      <w:r>
        <w:br w:type="page"/>
      </w:r>
      <w:bookmarkStart w:id="23" w:name="_Toc165927609"/>
      <w:bookmarkStart w:id="24" w:name="_Toc165927662"/>
      <w:bookmarkStart w:id="25" w:name="_Toc165927731"/>
      <w:r w:rsidR="00C325BC">
        <w:lastRenderedPageBreak/>
        <w:t>Use Cases</w:t>
      </w:r>
      <w:bookmarkEnd w:id="23"/>
      <w:bookmarkEnd w:id="24"/>
      <w:bookmarkEnd w:id="25"/>
    </w:p>
    <w:p w14:paraId="7144EAE2" w14:textId="77777777" w:rsidR="00E65E15" w:rsidRDefault="00E65E15" w:rsidP="00E65E15">
      <w:pPr>
        <w:keepNext/>
      </w:pPr>
    </w:p>
    <w:p w14:paraId="7BF3CE18" w14:textId="77777777" w:rsidR="006A7C9C" w:rsidRDefault="0079638E" w:rsidP="006A7C9C">
      <w:pPr>
        <w:pStyle w:val="Caption"/>
        <w:keepNext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A7C9C">
        <w:t xml:space="preserve">: </w:t>
      </w:r>
      <w:r w:rsidR="006A7C9C" w:rsidRPr="00570361">
        <w:t>UML USE CASE DIAGRAM</w:t>
      </w:r>
    </w:p>
    <w:p w14:paraId="5336616F" w14:textId="092A3D5D" w:rsidR="00FB35D9" w:rsidRDefault="00862EA4" w:rsidP="00FB35D9">
      <w:pPr>
        <w:keepNext/>
      </w:pPr>
      <w:r>
        <w:pict w14:anchorId="3BD45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07.15pt">
            <v:imagedata r:id="rId9" o:title="Untitled-2024-05-07-2143(1)"/>
          </v:shape>
        </w:pict>
      </w:r>
    </w:p>
    <w:p w14:paraId="7034CCD6" w14:textId="77777777" w:rsidR="00DF323B" w:rsidRDefault="00DF323B" w:rsidP="00FB35D9">
      <w:pPr>
        <w:keepNext/>
      </w:pPr>
    </w:p>
    <w:p w14:paraId="6844BCC2" w14:textId="77777777" w:rsidR="00C325BC" w:rsidRPr="00C325BC" w:rsidRDefault="00395FB9" w:rsidP="006A7C9C">
      <w:pPr>
        <w:pStyle w:val="Heading2"/>
      </w:pPr>
      <w:r>
        <w:br w:type="page"/>
      </w:r>
      <w:r w:rsidR="00020DB2">
        <w:lastRenderedPageBreak/>
        <w:t xml:space="preserve">UC01: </w:t>
      </w:r>
      <w:r w:rsidR="00053615">
        <w:t>Register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A629BB" w:rsidRPr="00C325BC" w14:paraId="441AB327" w14:textId="77777777" w:rsidTr="00A30DA2">
        <w:tc>
          <w:tcPr>
            <w:tcW w:w="1965" w:type="dxa"/>
          </w:tcPr>
          <w:p w14:paraId="300A4BB9" w14:textId="77777777" w:rsidR="00A629BB" w:rsidRDefault="00A629BB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607CB9B" w14:textId="77777777" w:rsidR="00A629BB" w:rsidRDefault="00A629BB" w:rsidP="00C33772">
            <w:pPr>
              <w:pStyle w:val="InfoBlue"/>
            </w:pPr>
            <w:r>
              <w:t>Register</w:t>
            </w:r>
          </w:p>
        </w:tc>
      </w:tr>
      <w:tr w:rsidR="00C325BC" w:rsidRPr="00C325BC" w14:paraId="6FB144C2" w14:textId="77777777" w:rsidTr="00A30DA2">
        <w:tc>
          <w:tcPr>
            <w:tcW w:w="1965" w:type="dxa"/>
          </w:tcPr>
          <w:p w14:paraId="4F57C1B3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AEC465" w14:textId="77777777" w:rsidR="00C325BC" w:rsidRPr="00C325BC" w:rsidRDefault="00DD7FE3" w:rsidP="00C33772">
            <w:pPr>
              <w:pStyle w:val="InfoBlue"/>
            </w:pPr>
            <w:r>
              <w:t>01</w:t>
            </w:r>
          </w:p>
        </w:tc>
      </w:tr>
      <w:tr w:rsidR="00C325BC" w:rsidRPr="00C325BC" w14:paraId="3B6B4ED7" w14:textId="77777777" w:rsidTr="00A30DA2">
        <w:tc>
          <w:tcPr>
            <w:tcW w:w="1965" w:type="dxa"/>
          </w:tcPr>
          <w:p w14:paraId="7EA7C03B" w14:textId="77777777" w:rsidR="00C325BC" w:rsidRPr="00583C04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04869E15" w14:textId="77777777" w:rsidR="00C325BC" w:rsidRPr="00C325BC" w:rsidRDefault="009D33B3" w:rsidP="00C33772">
            <w:pPr>
              <w:pStyle w:val="InfoBlue"/>
            </w:pPr>
            <w:r>
              <w:t>User</w:t>
            </w:r>
          </w:p>
        </w:tc>
      </w:tr>
      <w:tr w:rsidR="00C325BC" w:rsidRPr="00C325BC" w14:paraId="446D59B5" w14:textId="77777777" w:rsidTr="00A30DA2">
        <w:tc>
          <w:tcPr>
            <w:tcW w:w="1965" w:type="dxa"/>
          </w:tcPr>
          <w:p w14:paraId="1EBC6553" w14:textId="77777777" w:rsidR="00C325BC" w:rsidRPr="00C325BC" w:rsidRDefault="00DD7FE3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C87E51D" w14:textId="77777777" w:rsidR="001A0F6C" w:rsidRPr="001A0F6C" w:rsidRDefault="00B66A96" w:rsidP="00F459E9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C325BC" w:rsidRPr="00C325BC" w14:paraId="25E6D160" w14:textId="77777777" w:rsidTr="00A30DA2">
        <w:tc>
          <w:tcPr>
            <w:tcW w:w="1965" w:type="dxa"/>
          </w:tcPr>
          <w:p w14:paraId="32175C3B" w14:textId="77777777" w:rsidR="00706BC3" w:rsidRDefault="00706BC3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453A175A" w14:textId="77777777" w:rsidR="00522931" w:rsidRPr="00706BC3" w:rsidRDefault="00522931" w:rsidP="000C5CA1">
            <w:pPr>
              <w:pStyle w:val="BodyText"/>
              <w:ind w:left="0"/>
              <w:jc w:val="center"/>
              <w:rPr>
                <w:b/>
                <w:sz w:val="12"/>
                <w:szCs w:val="12"/>
              </w:rPr>
            </w:pPr>
          </w:p>
          <w:p w14:paraId="609EC251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5918979" w14:textId="77777777" w:rsidR="00C325BC" w:rsidRDefault="00C325B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 case starts when the user</w:t>
            </w:r>
            <w:r w:rsidR="009D33B3">
              <w:t xml:space="preserve"> chooses to </w:t>
            </w:r>
            <w:r w:rsidR="00300486">
              <w:t>register.</w:t>
            </w:r>
          </w:p>
          <w:p w14:paraId="7B53BDF2" w14:textId="77777777" w:rsidR="0083275E" w:rsidRDefault="00CC1D53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user provides their username and password.</w:t>
            </w:r>
          </w:p>
          <w:p w14:paraId="56AAE8B2" w14:textId="77777777" w:rsidR="003B227B" w:rsidRDefault="003B227B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validates that the username isn’t taken.</w:t>
            </w:r>
          </w:p>
          <w:p w14:paraId="75ADD133" w14:textId="77777777" w:rsidR="0020603C" w:rsidRDefault="0020603C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registers the user.</w:t>
            </w:r>
          </w:p>
          <w:p w14:paraId="283F77E2" w14:textId="77777777" w:rsidR="0051311D" w:rsidRPr="00C325BC" w:rsidRDefault="0051311D" w:rsidP="00F459E9">
            <w:pPr>
              <w:pStyle w:val="BodyText"/>
              <w:numPr>
                <w:ilvl w:val="0"/>
                <w:numId w:val="10"/>
              </w:numPr>
              <w:jc w:val="left"/>
            </w:pPr>
            <w:r>
              <w:t>The system redirects the user to the login page.</w:t>
            </w:r>
          </w:p>
        </w:tc>
      </w:tr>
      <w:tr w:rsidR="00C325BC" w:rsidRPr="00C325BC" w14:paraId="4492E778" w14:textId="77777777" w:rsidTr="00A30DA2">
        <w:trPr>
          <w:trHeight w:val="796"/>
        </w:trPr>
        <w:tc>
          <w:tcPr>
            <w:tcW w:w="1965" w:type="dxa"/>
          </w:tcPr>
          <w:p w14:paraId="22FB132A" w14:textId="77777777" w:rsidR="00C325BC" w:rsidRPr="00C325BC" w:rsidRDefault="00C325BC" w:rsidP="000C5CA1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151AEA15" w14:textId="77777777" w:rsidR="00C325BC" w:rsidRPr="00C325BC" w:rsidRDefault="0020603C" w:rsidP="00C33772">
            <w:pPr>
              <w:pStyle w:val="InfoBlue"/>
            </w:pPr>
            <w:r>
              <w:t xml:space="preserve">If in step 3 the </w:t>
            </w:r>
            <w:r w:rsidR="003B227B">
              <w:t>username is taken</w:t>
            </w:r>
            <w:r w:rsidR="008D383C">
              <w:t>,</w:t>
            </w:r>
            <w:r>
              <w:t xml:space="preserve"> then the system displays an error message</w:t>
            </w:r>
            <w:r w:rsidR="001553D6">
              <w:t xml:space="preserve"> and</w:t>
            </w:r>
            <w:r w:rsidR="005C366C">
              <w:t xml:space="preserve"> </w:t>
            </w:r>
            <w:r w:rsidR="00363B88">
              <w:t>cancels</w:t>
            </w:r>
            <w:r w:rsidR="005C366C">
              <w:t xml:space="preserve"> the registration process</w:t>
            </w:r>
            <w:r w:rsidR="001553D6">
              <w:t>.</w:t>
            </w:r>
          </w:p>
        </w:tc>
      </w:tr>
      <w:tr w:rsidR="00C325BC" w:rsidRPr="00C325BC" w14:paraId="63A94C95" w14:textId="77777777" w:rsidTr="00A30DA2">
        <w:tc>
          <w:tcPr>
            <w:tcW w:w="1965" w:type="dxa"/>
          </w:tcPr>
          <w:p w14:paraId="52C6B724" w14:textId="77777777" w:rsidR="00C325BC" w:rsidRPr="00C325BC" w:rsidRDefault="00C325BC" w:rsidP="000C5CA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C6CC409" w14:textId="77777777" w:rsidR="00C325BC" w:rsidRPr="00C325BC" w:rsidRDefault="007755E5" w:rsidP="00C33772">
            <w:pPr>
              <w:pStyle w:val="InfoBlue"/>
            </w:pPr>
            <w:r>
              <w:t>The user is successfully registered</w:t>
            </w:r>
            <w:r w:rsidR="00EB1331">
              <w:t>.</w:t>
            </w:r>
          </w:p>
        </w:tc>
      </w:tr>
    </w:tbl>
    <w:p w14:paraId="70EBDC9F" w14:textId="77777777" w:rsidR="00875B4E" w:rsidRDefault="00875B4E" w:rsidP="00875B4E">
      <w:bookmarkStart w:id="26" w:name="_Toc401333244"/>
      <w:bookmarkStart w:id="27" w:name="_Toc165927611"/>
      <w:bookmarkStart w:id="28" w:name="_Toc165927664"/>
      <w:bookmarkStart w:id="29" w:name="_Toc165927733"/>
    </w:p>
    <w:p w14:paraId="237BC091" w14:textId="77777777" w:rsidR="00A56153" w:rsidRPr="00C325BC" w:rsidRDefault="0064694E" w:rsidP="00FD72C8">
      <w:pPr>
        <w:pStyle w:val="Heading2"/>
      </w:pPr>
      <w:r>
        <w:t xml:space="preserve">UC02: </w:t>
      </w:r>
      <w:r w:rsidR="00E86EB6" w:rsidRPr="00FD72C8">
        <w:t>Login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F7CBC" w:rsidRPr="00C325BC" w14:paraId="0ACEDEF1" w14:textId="77777777">
        <w:tc>
          <w:tcPr>
            <w:tcW w:w="1965" w:type="dxa"/>
          </w:tcPr>
          <w:p w14:paraId="5D973771" w14:textId="77777777" w:rsidR="002F7CBC" w:rsidRDefault="002F7CB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0D36CFCF" w14:textId="77777777" w:rsidR="002F7CBC" w:rsidRDefault="002F7CBC" w:rsidP="00C33772">
            <w:pPr>
              <w:pStyle w:val="InfoBlue"/>
            </w:pPr>
            <w:r>
              <w:t>Login</w:t>
            </w:r>
          </w:p>
        </w:tc>
      </w:tr>
      <w:tr w:rsidR="00A56153" w:rsidRPr="00C325BC" w14:paraId="5F40BB82" w14:textId="77777777">
        <w:tc>
          <w:tcPr>
            <w:tcW w:w="1965" w:type="dxa"/>
          </w:tcPr>
          <w:p w14:paraId="3D4B7381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9AFF4C" w14:textId="77777777" w:rsidR="00A56153" w:rsidRPr="00C325BC" w:rsidRDefault="00A56153" w:rsidP="00C33772">
            <w:pPr>
              <w:pStyle w:val="InfoBlue"/>
            </w:pPr>
            <w:r>
              <w:t>0</w:t>
            </w:r>
            <w:r w:rsidR="00BD7DBA">
              <w:t>2</w:t>
            </w:r>
          </w:p>
        </w:tc>
      </w:tr>
      <w:tr w:rsidR="00A56153" w:rsidRPr="00C325BC" w14:paraId="6A9E01E1" w14:textId="77777777">
        <w:tc>
          <w:tcPr>
            <w:tcW w:w="1965" w:type="dxa"/>
          </w:tcPr>
          <w:p w14:paraId="51664D35" w14:textId="77777777" w:rsidR="00A56153" w:rsidRPr="00583C04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CACC212" w14:textId="77777777" w:rsidR="00A56153" w:rsidRPr="00C325BC" w:rsidRDefault="00A56153" w:rsidP="00C33772">
            <w:pPr>
              <w:pStyle w:val="InfoBlue"/>
            </w:pPr>
            <w:r>
              <w:t>User</w:t>
            </w:r>
          </w:p>
        </w:tc>
      </w:tr>
      <w:tr w:rsidR="00A56153" w:rsidRPr="00C325BC" w14:paraId="684F5754" w14:textId="77777777">
        <w:tc>
          <w:tcPr>
            <w:tcW w:w="1965" w:type="dxa"/>
          </w:tcPr>
          <w:p w14:paraId="4ABB10A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057B5A99" w14:textId="77777777" w:rsidR="00A56153" w:rsidRPr="001A0F6C" w:rsidRDefault="00174585" w:rsidP="00CC5C3D">
            <w:pPr>
              <w:pStyle w:val="BodyText"/>
              <w:ind w:left="0"/>
              <w:jc w:val="left"/>
            </w:pPr>
            <w:r>
              <w:t>-</w:t>
            </w:r>
          </w:p>
        </w:tc>
      </w:tr>
      <w:tr w:rsidR="00A56153" w:rsidRPr="00C325BC" w14:paraId="0813FF21" w14:textId="77777777">
        <w:tc>
          <w:tcPr>
            <w:tcW w:w="1965" w:type="dxa"/>
          </w:tcPr>
          <w:p w14:paraId="46D610C0" w14:textId="77777777" w:rsidR="00AD016A" w:rsidRPr="00A00E7A" w:rsidRDefault="00AD016A">
            <w:pPr>
              <w:pStyle w:val="BodyText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1D4D6A6C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3DF86E74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use case starts when the user chooses to </w:t>
            </w:r>
            <w:r w:rsidR="000A2AB8">
              <w:t>login</w:t>
            </w:r>
            <w:r>
              <w:t>.</w:t>
            </w:r>
          </w:p>
          <w:p w14:paraId="7EB21AF9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>The user provides their username and password.</w:t>
            </w:r>
          </w:p>
          <w:p w14:paraId="11C1C390" w14:textId="77777777" w:rsidR="00A56153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validates </w:t>
            </w:r>
            <w:r w:rsidR="009F7664">
              <w:t>the credentials</w:t>
            </w:r>
            <w:r>
              <w:t>.</w:t>
            </w:r>
          </w:p>
          <w:p w14:paraId="51781D97" w14:textId="77777777" w:rsidR="00A56153" w:rsidRPr="00C325BC" w:rsidRDefault="00A56153" w:rsidP="00CC5C3D">
            <w:pPr>
              <w:pStyle w:val="BodyText"/>
              <w:numPr>
                <w:ilvl w:val="0"/>
                <w:numId w:val="12"/>
              </w:numPr>
              <w:jc w:val="left"/>
            </w:pPr>
            <w:r>
              <w:t xml:space="preserve">The system </w:t>
            </w:r>
            <w:r w:rsidR="00C4223A">
              <w:t>logs in</w:t>
            </w:r>
            <w:r>
              <w:t xml:space="preserve"> the user.</w:t>
            </w:r>
          </w:p>
        </w:tc>
      </w:tr>
      <w:tr w:rsidR="00A56153" w:rsidRPr="00C325BC" w14:paraId="3BFB41B6" w14:textId="77777777">
        <w:trPr>
          <w:trHeight w:val="796"/>
        </w:trPr>
        <w:tc>
          <w:tcPr>
            <w:tcW w:w="1965" w:type="dxa"/>
          </w:tcPr>
          <w:p w14:paraId="022F3D3B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Alternative flow </w:t>
            </w:r>
          </w:p>
        </w:tc>
        <w:tc>
          <w:tcPr>
            <w:tcW w:w="7361" w:type="dxa"/>
          </w:tcPr>
          <w:p w14:paraId="694CA24D" w14:textId="77777777" w:rsidR="00A56153" w:rsidRPr="00C325BC" w:rsidRDefault="00A56153" w:rsidP="00C33772">
            <w:pPr>
              <w:pStyle w:val="InfoBlue"/>
            </w:pPr>
            <w:r>
              <w:t xml:space="preserve">If in step 3 the </w:t>
            </w:r>
            <w:r w:rsidR="00F90BE9">
              <w:t xml:space="preserve">credentials are </w:t>
            </w:r>
            <w:r w:rsidR="00AE4CD0">
              <w:t>wrong</w:t>
            </w:r>
            <w:r w:rsidR="00520749">
              <w:t xml:space="preserve"> </w:t>
            </w:r>
            <w:r w:rsidR="00707E39">
              <w:t>(Username Doesn’t Exist</w:t>
            </w:r>
            <w:r w:rsidR="00272504">
              <w:t xml:space="preserve"> or Wrong Password</w:t>
            </w:r>
            <w:r w:rsidR="00707E39">
              <w:t>)</w:t>
            </w:r>
            <w:r w:rsidR="00AE4CD0">
              <w:t>,</w:t>
            </w:r>
            <w:r>
              <w:t xml:space="preserve"> then the system displays an error message and cancels the </w:t>
            </w:r>
            <w:r w:rsidR="00AE4CD0">
              <w:t>login</w:t>
            </w:r>
            <w:r>
              <w:t xml:space="preserve"> process.</w:t>
            </w:r>
          </w:p>
        </w:tc>
      </w:tr>
      <w:tr w:rsidR="00A56153" w:rsidRPr="00C325BC" w14:paraId="66C137A3" w14:textId="77777777">
        <w:tc>
          <w:tcPr>
            <w:tcW w:w="1965" w:type="dxa"/>
          </w:tcPr>
          <w:p w14:paraId="3114B683" w14:textId="77777777" w:rsidR="00A56153" w:rsidRPr="00C325BC" w:rsidRDefault="00A5615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2AA9FCD" w14:textId="77777777" w:rsidR="00A56153" w:rsidRPr="00C325BC" w:rsidRDefault="00A56153" w:rsidP="00C33772">
            <w:pPr>
              <w:pStyle w:val="InfoBlue"/>
            </w:pPr>
            <w:r>
              <w:t xml:space="preserve">The user is successfully </w:t>
            </w:r>
            <w:r w:rsidR="00250DE7">
              <w:t>logged in</w:t>
            </w:r>
            <w:r>
              <w:t>.</w:t>
            </w:r>
          </w:p>
        </w:tc>
      </w:tr>
    </w:tbl>
    <w:p w14:paraId="1D8062F4" w14:textId="77777777" w:rsidR="00875B4E" w:rsidRDefault="00875B4E" w:rsidP="00904A6C"/>
    <w:p w14:paraId="6160E2FC" w14:textId="77777777" w:rsidR="00CA362D" w:rsidRPr="00C325BC" w:rsidRDefault="00875B4E" w:rsidP="00401FC4">
      <w:pPr>
        <w:pStyle w:val="Heading2"/>
      </w:pPr>
      <w:r>
        <w:br w:type="page"/>
      </w:r>
      <w:r w:rsidR="00CA362D">
        <w:lastRenderedPageBreak/>
        <w:t xml:space="preserve">UC03: </w:t>
      </w:r>
      <w:r w:rsidR="00DF7A3A">
        <w:t>Logout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A362D" w:rsidRPr="00C325BC" w14:paraId="3BB35F5E" w14:textId="77777777">
        <w:tc>
          <w:tcPr>
            <w:tcW w:w="1965" w:type="dxa"/>
          </w:tcPr>
          <w:p w14:paraId="5CF0CE2A" w14:textId="77777777" w:rsidR="00CA362D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1D21FB53" w14:textId="77777777" w:rsidR="00CA362D" w:rsidRDefault="0061267E" w:rsidP="00C33772">
            <w:pPr>
              <w:pStyle w:val="InfoBlue"/>
            </w:pPr>
            <w:r>
              <w:t>Logout</w:t>
            </w:r>
          </w:p>
        </w:tc>
      </w:tr>
      <w:tr w:rsidR="00CA362D" w:rsidRPr="00C325BC" w14:paraId="709BE34A" w14:textId="77777777">
        <w:tc>
          <w:tcPr>
            <w:tcW w:w="1965" w:type="dxa"/>
          </w:tcPr>
          <w:p w14:paraId="6B5E662C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F829BB3" w14:textId="77777777" w:rsidR="00CA362D" w:rsidRPr="00C325BC" w:rsidRDefault="00CA362D" w:rsidP="00C33772">
            <w:pPr>
              <w:pStyle w:val="InfoBlue"/>
            </w:pPr>
            <w:r>
              <w:t>03</w:t>
            </w:r>
          </w:p>
        </w:tc>
      </w:tr>
      <w:tr w:rsidR="00CA362D" w:rsidRPr="00C325BC" w14:paraId="2C37942C" w14:textId="77777777">
        <w:tc>
          <w:tcPr>
            <w:tcW w:w="1965" w:type="dxa"/>
          </w:tcPr>
          <w:p w14:paraId="276B6FBE" w14:textId="77777777" w:rsidR="00CA362D" w:rsidRPr="00583C04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FAA8830" w14:textId="77777777" w:rsidR="00CA362D" w:rsidRPr="00C325BC" w:rsidRDefault="00CA362D" w:rsidP="00C33772">
            <w:pPr>
              <w:pStyle w:val="InfoBlue"/>
            </w:pPr>
            <w:r>
              <w:t>User</w:t>
            </w:r>
          </w:p>
        </w:tc>
      </w:tr>
      <w:tr w:rsidR="00CA362D" w:rsidRPr="00C325BC" w14:paraId="04B47D01" w14:textId="77777777">
        <w:tc>
          <w:tcPr>
            <w:tcW w:w="1965" w:type="dxa"/>
          </w:tcPr>
          <w:p w14:paraId="6B3C23B0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D32109E" w14:textId="77777777" w:rsidR="00CA362D" w:rsidRPr="001A0F6C" w:rsidRDefault="00F5491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A362D" w:rsidRPr="00C325BC" w14:paraId="54BD64AD" w14:textId="77777777">
        <w:tc>
          <w:tcPr>
            <w:tcW w:w="1965" w:type="dxa"/>
          </w:tcPr>
          <w:p w14:paraId="1B2C4FBB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DFB6D89" w14:textId="77777777" w:rsidR="00065AFB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use case starts when the user chooses to </w:t>
            </w:r>
            <w:r w:rsidR="006608FC">
              <w:t>logout</w:t>
            </w:r>
            <w:r>
              <w:t>.</w:t>
            </w:r>
          </w:p>
          <w:p w14:paraId="01A5E7E1" w14:textId="77777777" w:rsidR="00CA362D" w:rsidRPr="00C325BC" w:rsidRDefault="00CA362D" w:rsidP="005E06B6">
            <w:pPr>
              <w:pStyle w:val="BodyText"/>
              <w:numPr>
                <w:ilvl w:val="0"/>
                <w:numId w:val="13"/>
              </w:numPr>
              <w:jc w:val="left"/>
            </w:pPr>
            <w:r>
              <w:t xml:space="preserve">The system logs </w:t>
            </w:r>
            <w:r w:rsidR="00F74F4C">
              <w:t>out</w:t>
            </w:r>
            <w:r>
              <w:t xml:space="preserve"> the user.</w:t>
            </w:r>
          </w:p>
        </w:tc>
      </w:tr>
      <w:tr w:rsidR="00CA362D" w:rsidRPr="00C325BC" w14:paraId="0AD02607" w14:textId="77777777">
        <w:tc>
          <w:tcPr>
            <w:tcW w:w="1965" w:type="dxa"/>
          </w:tcPr>
          <w:p w14:paraId="00CC14B3" w14:textId="77777777" w:rsidR="00CA362D" w:rsidRPr="00C325BC" w:rsidRDefault="00CA36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042B96C" w14:textId="77777777" w:rsidR="00CA362D" w:rsidRPr="00C325BC" w:rsidRDefault="00CA362D" w:rsidP="00C33772">
            <w:pPr>
              <w:pStyle w:val="InfoBlue"/>
            </w:pPr>
            <w:r>
              <w:t xml:space="preserve">The user is successfully logged </w:t>
            </w:r>
            <w:r w:rsidR="00561A3F">
              <w:t>out</w:t>
            </w:r>
            <w:r>
              <w:t>.</w:t>
            </w:r>
          </w:p>
        </w:tc>
      </w:tr>
    </w:tbl>
    <w:p w14:paraId="6E4F8596" w14:textId="77777777" w:rsidR="002E38E2" w:rsidRPr="00C325BC" w:rsidRDefault="002E38E2" w:rsidP="00A571F4">
      <w:pPr>
        <w:pStyle w:val="Heading2"/>
      </w:pPr>
      <w:r>
        <w:t xml:space="preserve">UC04: </w:t>
      </w:r>
      <w:r w:rsidR="005D3CF2">
        <w:t>SaveUserProfile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E38E2" w:rsidRPr="00C325BC" w14:paraId="3BC61AE6" w14:textId="77777777">
        <w:tc>
          <w:tcPr>
            <w:tcW w:w="1965" w:type="dxa"/>
          </w:tcPr>
          <w:p w14:paraId="7BC4C609" w14:textId="77777777" w:rsidR="002E38E2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6EE3723" w14:textId="77777777" w:rsidR="002E38E2" w:rsidRPr="005D3CF2" w:rsidRDefault="005D3CF2" w:rsidP="00C33772">
            <w:pPr>
              <w:pStyle w:val="InfoBlue"/>
            </w:pPr>
            <w:r>
              <w:t>SaveUserProfile</w:t>
            </w:r>
          </w:p>
        </w:tc>
      </w:tr>
      <w:tr w:rsidR="002E38E2" w:rsidRPr="00C325BC" w14:paraId="4993413F" w14:textId="77777777">
        <w:tc>
          <w:tcPr>
            <w:tcW w:w="1965" w:type="dxa"/>
          </w:tcPr>
          <w:p w14:paraId="3A02B396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4B046A7" w14:textId="77777777" w:rsidR="002E38E2" w:rsidRPr="00C325BC" w:rsidRDefault="002E38E2" w:rsidP="00C33772">
            <w:pPr>
              <w:pStyle w:val="InfoBlue"/>
            </w:pPr>
            <w:r>
              <w:t>04</w:t>
            </w:r>
          </w:p>
        </w:tc>
      </w:tr>
      <w:tr w:rsidR="002E38E2" w:rsidRPr="00C325BC" w14:paraId="60C5E03F" w14:textId="77777777">
        <w:tc>
          <w:tcPr>
            <w:tcW w:w="1965" w:type="dxa"/>
          </w:tcPr>
          <w:p w14:paraId="313AD9CA" w14:textId="77777777" w:rsidR="002E38E2" w:rsidRPr="00583C04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39C1F44C" w14:textId="77777777" w:rsidR="002E38E2" w:rsidRPr="00C325BC" w:rsidRDefault="002E38E2" w:rsidP="00C33772">
            <w:pPr>
              <w:pStyle w:val="InfoBlue"/>
            </w:pPr>
            <w:r>
              <w:t>User</w:t>
            </w:r>
          </w:p>
        </w:tc>
      </w:tr>
      <w:tr w:rsidR="002E38E2" w:rsidRPr="00C325BC" w14:paraId="5330779A" w14:textId="77777777">
        <w:tc>
          <w:tcPr>
            <w:tcW w:w="1965" w:type="dxa"/>
          </w:tcPr>
          <w:p w14:paraId="2238CC85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80AD8EA" w14:textId="77777777" w:rsidR="002E38E2" w:rsidRPr="001A0F6C" w:rsidRDefault="002E38E2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2E38E2" w:rsidRPr="00C325BC" w14:paraId="100DEA3A" w14:textId="77777777">
        <w:tc>
          <w:tcPr>
            <w:tcW w:w="1965" w:type="dxa"/>
          </w:tcPr>
          <w:p w14:paraId="05692CAF" w14:textId="77777777" w:rsidR="0039249C" w:rsidRDefault="0039249C">
            <w:pPr>
              <w:pStyle w:val="BodyText"/>
              <w:ind w:left="0"/>
              <w:jc w:val="center"/>
              <w:rPr>
                <w:b/>
              </w:rPr>
            </w:pPr>
          </w:p>
          <w:p w14:paraId="2EE3F1F8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9C67A00" w14:textId="77777777" w:rsidR="00D93AD4" w:rsidRDefault="00D93AD4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Include(ViewUserProfile)</w:t>
            </w:r>
          </w:p>
          <w:p w14:paraId="4E435A12" w14:textId="77777777" w:rsidR="002E38E2" w:rsidRPr="00897BCD" w:rsidRDefault="00E046B5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 xml:space="preserve">The user </w:t>
            </w:r>
            <w:r w:rsidR="009A2698">
              <w:t>changes</w:t>
            </w:r>
            <w:r>
              <w:t xml:space="preserve"> their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 w:rsidR="008833AC">
              <w:rPr>
                <w:rFonts w:cs="Calibri"/>
                <w:sz w:val="21"/>
                <w:szCs w:val="21"/>
                <w:lang w:eastAsia="el-GR" w:bidi="ar-SA"/>
              </w:rPr>
              <w:t>.</w:t>
            </w:r>
          </w:p>
          <w:p w14:paraId="08E338FD" w14:textId="77777777" w:rsidR="00897BCD" w:rsidRPr="00C325BC" w:rsidRDefault="00897BCD" w:rsidP="002E38E2">
            <w:pPr>
              <w:pStyle w:val="BodyText"/>
              <w:numPr>
                <w:ilvl w:val="0"/>
                <w:numId w:val="14"/>
              </w:numPr>
              <w:jc w:val="left"/>
            </w:pPr>
            <w:r>
              <w:t>The system saves the profile details provided.</w:t>
            </w:r>
          </w:p>
        </w:tc>
      </w:tr>
      <w:tr w:rsidR="002E38E2" w:rsidRPr="00C325BC" w14:paraId="0756B054" w14:textId="77777777">
        <w:tc>
          <w:tcPr>
            <w:tcW w:w="1965" w:type="dxa"/>
          </w:tcPr>
          <w:p w14:paraId="00DF5BE9" w14:textId="77777777" w:rsidR="002E38E2" w:rsidRPr="00C325BC" w:rsidRDefault="002E38E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3D5ACE6" w14:textId="77777777" w:rsidR="002E38E2" w:rsidRPr="00C325BC" w:rsidRDefault="002E38E2" w:rsidP="00C33772">
            <w:pPr>
              <w:pStyle w:val="InfoBlue"/>
            </w:pPr>
            <w:r>
              <w:t xml:space="preserve">The </w:t>
            </w:r>
            <w:r w:rsidR="000C3A2D">
              <w:t xml:space="preserve">user </w:t>
            </w:r>
            <w:r w:rsidR="007A360F">
              <w:t xml:space="preserve">profile details are saved. </w:t>
            </w:r>
          </w:p>
        </w:tc>
      </w:tr>
    </w:tbl>
    <w:p w14:paraId="23B72B0C" w14:textId="77777777" w:rsidR="008D383C" w:rsidRPr="00C325BC" w:rsidRDefault="008D383C" w:rsidP="008D383C">
      <w:pPr>
        <w:pStyle w:val="Heading2"/>
      </w:pPr>
      <w:r>
        <w:t>UC05: ViewUserProfile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8D383C" w:rsidRPr="00C325BC" w14:paraId="10714D13" w14:textId="77777777">
        <w:tc>
          <w:tcPr>
            <w:tcW w:w="1965" w:type="dxa"/>
          </w:tcPr>
          <w:p w14:paraId="44FB20BF" w14:textId="77777777" w:rsidR="008D383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124161D" w14:textId="77777777" w:rsidR="008D383C" w:rsidRPr="005D3CF2" w:rsidRDefault="00863E95" w:rsidP="00C33772">
            <w:pPr>
              <w:pStyle w:val="InfoBlue"/>
            </w:pPr>
            <w:r>
              <w:t>View</w:t>
            </w:r>
            <w:r w:rsidR="008D383C">
              <w:t>UserProfile</w:t>
            </w:r>
          </w:p>
        </w:tc>
      </w:tr>
      <w:tr w:rsidR="008D383C" w:rsidRPr="00C325BC" w14:paraId="4106FEEB" w14:textId="77777777">
        <w:tc>
          <w:tcPr>
            <w:tcW w:w="1965" w:type="dxa"/>
          </w:tcPr>
          <w:p w14:paraId="65A6932A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4268941D" w14:textId="77777777" w:rsidR="008D383C" w:rsidRPr="00C325BC" w:rsidRDefault="008D383C" w:rsidP="00C33772">
            <w:pPr>
              <w:pStyle w:val="InfoBlue"/>
            </w:pPr>
            <w:r>
              <w:t>0</w:t>
            </w:r>
            <w:r w:rsidR="00863E95">
              <w:t>5</w:t>
            </w:r>
          </w:p>
        </w:tc>
      </w:tr>
      <w:tr w:rsidR="008D383C" w:rsidRPr="00C325BC" w14:paraId="14E6C298" w14:textId="77777777">
        <w:tc>
          <w:tcPr>
            <w:tcW w:w="1965" w:type="dxa"/>
          </w:tcPr>
          <w:p w14:paraId="446E43CE" w14:textId="77777777" w:rsidR="008D383C" w:rsidRPr="00583C04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552C05C9" w14:textId="77777777" w:rsidR="008D383C" w:rsidRPr="00C325BC" w:rsidRDefault="008D383C" w:rsidP="00C33772">
            <w:pPr>
              <w:pStyle w:val="InfoBlue"/>
            </w:pPr>
            <w:r>
              <w:t>User</w:t>
            </w:r>
          </w:p>
        </w:tc>
      </w:tr>
      <w:tr w:rsidR="008D383C" w:rsidRPr="00C325BC" w14:paraId="7CCCA93A" w14:textId="77777777">
        <w:tc>
          <w:tcPr>
            <w:tcW w:w="1965" w:type="dxa"/>
          </w:tcPr>
          <w:p w14:paraId="73C3FB23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0865737" w14:textId="77777777" w:rsidR="008D383C" w:rsidRPr="001A0F6C" w:rsidRDefault="008D383C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8D383C" w:rsidRPr="00C325BC" w14:paraId="6A62E5CC" w14:textId="77777777">
        <w:tc>
          <w:tcPr>
            <w:tcW w:w="1965" w:type="dxa"/>
          </w:tcPr>
          <w:p w14:paraId="52850484" w14:textId="77777777" w:rsidR="008A443C" w:rsidRPr="008551B3" w:rsidRDefault="008A443C">
            <w:pPr>
              <w:pStyle w:val="BodyText"/>
              <w:ind w:left="0"/>
              <w:jc w:val="center"/>
              <w:rPr>
                <w:b/>
                <w:sz w:val="6"/>
                <w:szCs w:val="6"/>
              </w:rPr>
            </w:pPr>
          </w:p>
          <w:p w14:paraId="540B0BE7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46D46F7D" w14:textId="77777777" w:rsidR="008D383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use case starts when the user </w:t>
            </w:r>
            <w:r w:rsidR="009F3756">
              <w:t>selects their profile</w:t>
            </w:r>
            <w:r>
              <w:t>.</w:t>
            </w:r>
          </w:p>
          <w:p w14:paraId="5EC5EEB1" w14:textId="77777777" w:rsidR="008D383C" w:rsidRPr="00C325BC" w:rsidRDefault="008D383C" w:rsidP="00B45B82">
            <w:pPr>
              <w:pStyle w:val="BodyText"/>
              <w:numPr>
                <w:ilvl w:val="0"/>
                <w:numId w:val="17"/>
              </w:numPr>
              <w:jc w:val="left"/>
            </w:pPr>
            <w:r>
              <w:t xml:space="preserve">The system </w:t>
            </w:r>
            <w:r w:rsidR="00E15374">
              <w:t>displays</w:t>
            </w:r>
            <w:r>
              <w:t xml:space="preserve"> </w:t>
            </w:r>
            <w:r w:rsidR="00E15374">
              <w:t xml:space="preserve">their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full name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,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address, age,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 xml:space="preserve"> </w:t>
            </w:r>
            <w:r w:rsidR="00E15374" w:rsidRPr="00E046B5">
              <w:rPr>
                <w:rFonts w:cs="Calibri"/>
                <w:sz w:val="21"/>
                <w:szCs w:val="21"/>
                <w:lang w:eastAsia="el-GR" w:bidi="ar-SA"/>
              </w:rPr>
              <w:t>phone number</w:t>
            </w:r>
            <w:r w:rsidR="00E15374">
              <w:rPr>
                <w:rFonts w:cs="Calibri"/>
                <w:sz w:val="21"/>
                <w:szCs w:val="21"/>
                <w:lang w:eastAsia="el-GR" w:bidi="ar-SA"/>
              </w:rPr>
              <w:t>, favorite book categories and favorite authors</w:t>
            </w:r>
            <w:r>
              <w:t>.</w:t>
            </w:r>
          </w:p>
        </w:tc>
      </w:tr>
      <w:tr w:rsidR="008D383C" w:rsidRPr="00C325BC" w14:paraId="026104D6" w14:textId="77777777">
        <w:tc>
          <w:tcPr>
            <w:tcW w:w="1965" w:type="dxa"/>
          </w:tcPr>
          <w:p w14:paraId="6F16B9B8" w14:textId="77777777" w:rsidR="008D383C" w:rsidRPr="00C325BC" w:rsidRDefault="008D383C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55DFB649" w14:textId="77777777" w:rsidR="008D383C" w:rsidRPr="00C325BC" w:rsidRDefault="008D383C" w:rsidP="00C33772">
            <w:pPr>
              <w:pStyle w:val="InfoBlue"/>
            </w:pPr>
            <w:r>
              <w:t xml:space="preserve">The user profile details are </w:t>
            </w:r>
            <w:r w:rsidR="001A7E13">
              <w:t>displayed</w:t>
            </w:r>
            <w:r>
              <w:t xml:space="preserve">. </w:t>
            </w:r>
          </w:p>
        </w:tc>
      </w:tr>
    </w:tbl>
    <w:p w14:paraId="5F0331F3" w14:textId="77777777" w:rsidR="009D2228" w:rsidRDefault="009D2228" w:rsidP="00FA43D2"/>
    <w:p w14:paraId="18A01791" w14:textId="77777777" w:rsidR="00076B63" w:rsidRPr="00C325BC" w:rsidRDefault="009D2228" w:rsidP="009D2228">
      <w:pPr>
        <w:pStyle w:val="Heading2"/>
      </w:pPr>
      <w:r>
        <w:br w:type="page"/>
      </w:r>
      <w:r w:rsidR="00512924">
        <w:lastRenderedPageBreak/>
        <w:t>U</w:t>
      </w:r>
      <w:r w:rsidR="00076B63">
        <w:t>C0</w:t>
      </w:r>
      <w:r w:rsidR="00512924">
        <w:t>6</w:t>
      </w:r>
      <w:r w:rsidR="00076B63">
        <w:t xml:space="preserve">: </w:t>
      </w:r>
      <w:r w:rsidR="00A22283">
        <w:t>Save</w:t>
      </w:r>
      <w:r w:rsidR="005C411F">
        <w:t>BookOffer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6B63" w:rsidRPr="00C325BC" w14:paraId="3C7AEF0F" w14:textId="77777777">
        <w:tc>
          <w:tcPr>
            <w:tcW w:w="1965" w:type="dxa"/>
          </w:tcPr>
          <w:p w14:paraId="50B4C973" w14:textId="77777777" w:rsidR="00076B63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42A12E53" w14:textId="77777777" w:rsidR="00076B63" w:rsidRPr="005D3CF2" w:rsidRDefault="00A22283" w:rsidP="00C33772">
            <w:pPr>
              <w:pStyle w:val="InfoBlue"/>
            </w:pPr>
            <w:r>
              <w:t>Save</w:t>
            </w:r>
            <w:r w:rsidR="005C411F">
              <w:t>BookOffer</w:t>
            </w:r>
          </w:p>
        </w:tc>
      </w:tr>
      <w:tr w:rsidR="00076B63" w:rsidRPr="00C325BC" w14:paraId="198DDDBD" w14:textId="77777777">
        <w:tc>
          <w:tcPr>
            <w:tcW w:w="1965" w:type="dxa"/>
          </w:tcPr>
          <w:p w14:paraId="5331E22C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BBE9604" w14:textId="77777777" w:rsidR="00076B63" w:rsidRPr="00C325BC" w:rsidRDefault="00076B63" w:rsidP="00C33772">
            <w:pPr>
              <w:pStyle w:val="InfoBlue"/>
            </w:pPr>
            <w:r>
              <w:t>0</w:t>
            </w:r>
            <w:r w:rsidR="00F24A5E">
              <w:t>6</w:t>
            </w:r>
          </w:p>
        </w:tc>
      </w:tr>
      <w:tr w:rsidR="00076B63" w:rsidRPr="00C325BC" w14:paraId="4278C525" w14:textId="77777777">
        <w:tc>
          <w:tcPr>
            <w:tcW w:w="1965" w:type="dxa"/>
          </w:tcPr>
          <w:p w14:paraId="72805DAB" w14:textId="77777777" w:rsidR="00076B63" w:rsidRPr="00583C04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1966A4C" w14:textId="77777777" w:rsidR="00076B63" w:rsidRPr="00C325BC" w:rsidRDefault="00076B63" w:rsidP="00C33772">
            <w:pPr>
              <w:pStyle w:val="InfoBlue"/>
            </w:pPr>
            <w:r>
              <w:t>User</w:t>
            </w:r>
          </w:p>
        </w:tc>
      </w:tr>
      <w:tr w:rsidR="00076B63" w:rsidRPr="00C325BC" w14:paraId="228BA042" w14:textId="77777777">
        <w:tc>
          <w:tcPr>
            <w:tcW w:w="1965" w:type="dxa"/>
          </w:tcPr>
          <w:p w14:paraId="2E2FE69F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EAF34DB" w14:textId="77777777" w:rsidR="00076B63" w:rsidRPr="001A0F6C" w:rsidRDefault="00076B63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076B63" w:rsidRPr="00C325BC" w14:paraId="6531CC08" w14:textId="77777777">
        <w:tc>
          <w:tcPr>
            <w:tcW w:w="1965" w:type="dxa"/>
          </w:tcPr>
          <w:p w14:paraId="618FD0A0" w14:textId="77777777" w:rsidR="00E872C6" w:rsidRDefault="00E872C6">
            <w:pPr>
              <w:pStyle w:val="BodyText"/>
              <w:ind w:left="0"/>
              <w:jc w:val="center"/>
              <w:rPr>
                <w:b/>
              </w:rPr>
            </w:pPr>
          </w:p>
          <w:p w14:paraId="6543835B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A133636" w14:textId="77777777" w:rsidR="00076B63" w:rsidRDefault="00205060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use case starts when the user </w:t>
            </w:r>
            <w:r w:rsidR="004448D1">
              <w:t>selects</w:t>
            </w:r>
            <w:r>
              <w:t xml:space="preserve"> to </w:t>
            </w:r>
            <w:r w:rsidR="000779EB">
              <w:t>add a book offer</w:t>
            </w:r>
            <w:r>
              <w:t>.</w:t>
            </w:r>
          </w:p>
          <w:p w14:paraId="7E13B4FE" w14:textId="77777777" w:rsidR="0039249C" w:rsidRDefault="00CF13AB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>The user provides</w:t>
            </w:r>
            <w:r w:rsidR="0039249C" w:rsidRPr="00055AFF">
              <w:t xml:space="preserve"> the book title, the author(s), the category that the book belongs to and a</w:t>
            </w:r>
            <w:r w:rsidR="0039249C" w:rsidRPr="0039249C">
              <w:t xml:space="preserve"> summary of the book</w:t>
            </w:r>
            <w:r w:rsidR="00D3667F">
              <w:t>.</w:t>
            </w:r>
          </w:p>
          <w:p w14:paraId="55136C62" w14:textId="77777777" w:rsidR="006B37DF" w:rsidRPr="00C325BC" w:rsidRDefault="006B37DF" w:rsidP="00205060">
            <w:pPr>
              <w:pStyle w:val="BodyText"/>
              <w:numPr>
                <w:ilvl w:val="0"/>
                <w:numId w:val="15"/>
              </w:numPr>
              <w:jc w:val="left"/>
            </w:pPr>
            <w:r>
              <w:t xml:space="preserve">The system </w:t>
            </w:r>
            <w:r w:rsidR="00417127">
              <w:t>records</w:t>
            </w:r>
            <w:r>
              <w:t xml:space="preserve"> the book offer. </w:t>
            </w:r>
          </w:p>
        </w:tc>
      </w:tr>
      <w:tr w:rsidR="00076B63" w:rsidRPr="00C325BC" w14:paraId="5CC4F0A6" w14:textId="77777777">
        <w:tc>
          <w:tcPr>
            <w:tcW w:w="1965" w:type="dxa"/>
          </w:tcPr>
          <w:p w14:paraId="426D4658" w14:textId="77777777" w:rsidR="00076B63" w:rsidRPr="00C325BC" w:rsidRDefault="00076B63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753065F9" w14:textId="77777777" w:rsidR="00076B63" w:rsidRPr="00C325BC" w:rsidRDefault="00E02B3B" w:rsidP="00C33772">
            <w:pPr>
              <w:pStyle w:val="InfoBlue"/>
            </w:pPr>
            <w:r>
              <w:t>A</w:t>
            </w:r>
            <w:r w:rsidR="00A62B6B">
              <w:t xml:space="preserve"> book offer</w:t>
            </w:r>
            <w:r>
              <w:t xml:space="preserve"> is </w:t>
            </w:r>
            <w:r w:rsidR="00F804DC">
              <w:t>saved</w:t>
            </w:r>
            <w:r w:rsidR="004A701D">
              <w:t>.</w:t>
            </w:r>
          </w:p>
        </w:tc>
      </w:tr>
    </w:tbl>
    <w:p w14:paraId="0A50FF6D" w14:textId="77777777" w:rsidR="00973FA7" w:rsidRDefault="00973FA7" w:rsidP="00973FA7"/>
    <w:p w14:paraId="6063BA62" w14:textId="37A53577" w:rsidR="005C0EED" w:rsidRPr="00C325BC" w:rsidRDefault="005C0EED" w:rsidP="00493143">
      <w:pPr>
        <w:pStyle w:val="Heading2"/>
      </w:pPr>
      <w:r w:rsidRPr="00493143">
        <w:t>UC0</w:t>
      </w:r>
      <w:r w:rsidR="00493143">
        <w:t>7</w:t>
      </w:r>
      <w:r w:rsidR="002F40E3">
        <w:t xml:space="preserve">: </w:t>
      </w:r>
      <w:r w:rsidR="004E3B1C">
        <w:t>View</w:t>
      </w:r>
      <w:r w:rsidR="002F40E3">
        <w:t>BookRequests</w:t>
      </w:r>
      <w:r w:rsidR="00FE263A">
        <w:t>ForSpecificBook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5C0EED" w:rsidRPr="00C325BC" w14:paraId="442746B3" w14:textId="77777777">
        <w:tc>
          <w:tcPr>
            <w:tcW w:w="1965" w:type="dxa"/>
          </w:tcPr>
          <w:p w14:paraId="6CF22DDF" w14:textId="77777777" w:rsidR="005C0EED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21D6AFE9" w14:textId="1B5714F1" w:rsidR="005C0EED" w:rsidRPr="005D3CF2" w:rsidRDefault="004E3B1C" w:rsidP="00C33772">
            <w:pPr>
              <w:pStyle w:val="InfoBlue"/>
            </w:pPr>
            <w:r>
              <w:t>View</w:t>
            </w:r>
            <w:r w:rsidR="002F40E3">
              <w:t>BookRequests</w:t>
            </w:r>
            <w:r w:rsidR="00FE263A">
              <w:t>ForSpecificBook</w:t>
            </w:r>
          </w:p>
        </w:tc>
      </w:tr>
      <w:tr w:rsidR="005C0EED" w:rsidRPr="00C325BC" w14:paraId="6FB8A39A" w14:textId="77777777">
        <w:tc>
          <w:tcPr>
            <w:tcW w:w="1965" w:type="dxa"/>
          </w:tcPr>
          <w:p w14:paraId="31D01EB0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83621BA" w14:textId="77777777" w:rsidR="005C0EED" w:rsidRPr="00C325BC" w:rsidRDefault="005C0EED" w:rsidP="00C33772">
            <w:pPr>
              <w:pStyle w:val="InfoBlue"/>
            </w:pPr>
            <w:r>
              <w:t>0</w:t>
            </w:r>
            <w:r w:rsidR="00493143">
              <w:t>7</w:t>
            </w:r>
          </w:p>
        </w:tc>
      </w:tr>
      <w:tr w:rsidR="005C0EED" w:rsidRPr="00C325BC" w14:paraId="5C0610A0" w14:textId="77777777">
        <w:tc>
          <w:tcPr>
            <w:tcW w:w="1965" w:type="dxa"/>
          </w:tcPr>
          <w:p w14:paraId="19692C48" w14:textId="77777777" w:rsidR="005C0EED" w:rsidRPr="00583C04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2D477D5" w14:textId="77777777" w:rsidR="005C0EED" w:rsidRPr="00C325BC" w:rsidRDefault="005C0EED" w:rsidP="00C33772">
            <w:pPr>
              <w:pStyle w:val="InfoBlue"/>
            </w:pPr>
            <w:r>
              <w:t>User</w:t>
            </w:r>
          </w:p>
        </w:tc>
      </w:tr>
      <w:tr w:rsidR="005C0EED" w:rsidRPr="00C325BC" w14:paraId="4F746D08" w14:textId="77777777">
        <w:tc>
          <w:tcPr>
            <w:tcW w:w="1965" w:type="dxa"/>
          </w:tcPr>
          <w:p w14:paraId="6FB8B9D7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1CBE66A4" w14:textId="77777777" w:rsidR="005C0EED" w:rsidRPr="001A0F6C" w:rsidRDefault="005C0EED">
            <w:pPr>
              <w:pStyle w:val="BodyText"/>
              <w:ind w:left="0"/>
              <w:jc w:val="left"/>
            </w:pPr>
            <w:r>
              <w:t>The user is logged i</w:t>
            </w:r>
            <w:r w:rsidR="000E3E1A">
              <w:t>n</w:t>
            </w:r>
            <w:r w:rsidR="00F0337C">
              <w:t>.</w:t>
            </w:r>
          </w:p>
        </w:tc>
      </w:tr>
      <w:tr w:rsidR="005C0EED" w:rsidRPr="00C325BC" w14:paraId="37DC9D07" w14:textId="77777777">
        <w:tc>
          <w:tcPr>
            <w:tcW w:w="1965" w:type="dxa"/>
          </w:tcPr>
          <w:p w14:paraId="4087A260" w14:textId="77777777" w:rsidR="005C0EED" w:rsidRPr="00C325BC" w:rsidRDefault="005C0EE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2E6D07E1" w14:textId="77777777" w:rsidR="00FE205F" w:rsidRDefault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Include(ViewBookOffers)</w:t>
            </w:r>
          </w:p>
          <w:p w14:paraId="27D415C3" w14:textId="77777777" w:rsidR="00F0337C" w:rsidRDefault="005C0EED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 xml:space="preserve">The user </w:t>
            </w:r>
            <w:r w:rsidR="00F0337C">
              <w:t xml:space="preserve">selects </w:t>
            </w:r>
            <w:r w:rsidR="003C49A6">
              <w:t>one of their book offers.</w:t>
            </w:r>
          </w:p>
          <w:p w14:paraId="0E539736" w14:textId="77777777" w:rsidR="005C0EED" w:rsidRPr="00C325BC" w:rsidRDefault="003C49A6" w:rsidP="00FE205F">
            <w:pPr>
              <w:pStyle w:val="BodyText"/>
              <w:numPr>
                <w:ilvl w:val="0"/>
                <w:numId w:val="16"/>
              </w:numPr>
              <w:jc w:val="left"/>
            </w:pPr>
            <w:r>
              <w:t>The system</w:t>
            </w:r>
            <w:r w:rsidR="00990C3C">
              <w:t xml:space="preserve"> displays </w:t>
            </w:r>
            <w:r w:rsidR="00A46CCD">
              <w:t xml:space="preserve">a </w:t>
            </w:r>
            <w:r w:rsidR="007642FF">
              <w:t>list</w:t>
            </w:r>
            <w:r w:rsidR="00990C3C">
              <w:t xml:space="preserve"> of </w:t>
            </w:r>
            <w:r w:rsidR="00516EB0">
              <w:t>request</w:t>
            </w:r>
            <w:r w:rsidR="007642FF">
              <w:t>s</w:t>
            </w:r>
            <w:r w:rsidR="00142757">
              <w:t xml:space="preserve"> from other users</w:t>
            </w:r>
            <w:r>
              <w:t xml:space="preserve"> </w:t>
            </w:r>
            <w:r w:rsidR="00DA0E79">
              <w:t xml:space="preserve">for </w:t>
            </w:r>
            <w:r>
              <w:t>the specific book</w:t>
            </w:r>
            <w:r w:rsidR="00DA0E79">
              <w:t xml:space="preserve"> offer</w:t>
            </w:r>
            <w:r w:rsidR="005C0EED">
              <w:t>.</w:t>
            </w:r>
          </w:p>
        </w:tc>
      </w:tr>
      <w:tr w:rsidR="004D68B6" w:rsidRPr="00C325BC" w14:paraId="45F55189" w14:textId="77777777">
        <w:tc>
          <w:tcPr>
            <w:tcW w:w="1965" w:type="dxa"/>
          </w:tcPr>
          <w:p w14:paraId="2580E80A" w14:textId="419F425A" w:rsidR="004D68B6" w:rsidRDefault="004D68B6" w:rsidP="004D68B6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  <w:r w:rsidR="00311D4F">
              <w:rPr>
                <w:b/>
              </w:rPr>
              <w:t xml:space="preserve"> 1</w:t>
            </w:r>
          </w:p>
        </w:tc>
        <w:tc>
          <w:tcPr>
            <w:tcW w:w="7361" w:type="dxa"/>
          </w:tcPr>
          <w:p w14:paraId="5D52A0F2" w14:textId="77777777" w:rsidR="004D68B6" w:rsidRDefault="004D68B6" w:rsidP="004D68B6">
            <w:pPr>
              <w:pStyle w:val="BodyText"/>
              <w:ind w:left="0"/>
              <w:jc w:val="left"/>
            </w:pPr>
            <w:r>
              <w:t xml:space="preserve">If in step </w:t>
            </w:r>
            <w:r w:rsidR="00D45322">
              <w:t>1</w:t>
            </w:r>
            <w:r>
              <w:t xml:space="preserve"> the system </w:t>
            </w:r>
            <w:r w:rsidR="00103F8A">
              <w:t xml:space="preserve">displays the message “No Book Offers Found”, then </w:t>
            </w:r>
            <w:r w:rsidR="00917A4C">
              <w:t>the use case is terminated.</w:t>
            </w:r>
          </w:p>
        </w:tc>
      </w:tr>
      <w:tr w:rsidR="00311D4F" w:rsidRPr="00C325BC" w14:paraId="5C353527" w14:textId="77777777">
        <w:tc>
          <w:tcPr>
            <w:tcW w:w="1965" w:type="dxa"/>
          </w:tcPr>
          <w:p w14:paraId="5E93CF8E" w14:textId="34D3C297" w:rsidR="00311D4F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 2</w:t>
            </w:r>
          </w:p>
        </w:tc>
        <w:tc>
          <w:tcPr>
            <w:tcW w:w="7361" w:type="dxa"/>
          </w:tcPr>
          <w:p w14:paraId="678E613C" w14:textId="6A6121FB" w:rsidR="00311D4F" w:rsidRDefault="00311D4F" w:rsidP="00311D4F">
            <w:pPr>
              <w:pStyle w:val="BodyText"/>
              <w:ind w:left="0"/>
              <w:jc w:val="left"/>
            </w:pPr>
            <w:r>
              <w:t xml:space="preserve">If in step 3 no requests were found, then the system displays the message “No Book </w:t>
            </w:r>
            <w:r w:rsidR="000A2226">
              <w:t>Requests</w:t>
            </w:r>
            <w:r>
              <w:t xml:space="preserve"> Found”</w:t>
            </w:r>
            <w:r w:rsidR="004E147A">
              <w:t>.</w:t>
            </w:r>
          </w:p>
        </w:tc>
      </w:tr>
      <w:tr w:rsidR="00311D4F" w:rsidRPr="00C325BC" w14:paraId="24FBEDFA" w14:textId="77777777">
        <w:tc>
          <w:tcPr>
            <w:tcW w:w="1965" w:type="dxa"/>
          </w:tcPr>
          <w:p w14:paraId="6F45C4A4" w14:textId="77777777" w:rsidR="00311D4F" w:rsidRPr="00C325BC" w:rsidRDefault="00311D4F" w:rsidP="00311D4F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295B98B" w14:textId="77777777" w:rsidR="00311D4F" w:rsidRPr="00C325BC" w:rsidRDefault="00311D4F" w:rsidP="00311D4F">
            <w:pPr>
              <w:pStyle w:val="InfoBlue"/>
            </w:pPr>
            <w:r>
              <w:t xml:space="preserve">The book requests for the specific book offer are listed. </w:t>
            </w:r>
          </w:p>
        </w:tc>
      </w:tr>
    </w:tbl>
    <w:p w14:paraId="6FE5598C" w14:textId="77777777" w:rsidR="005C0EED" w:rsidRDefault="005C0EED" w:rsidP="005C0EED"/>
    <w:p w14:paraId="4CA945DF" w14:textId="77777777" w:rsidR="00647345" w:rsidRPr="00C325BC" w:rsidRDefault="00647345" w:rsidP="00647345">
      <w:pPr>
        <w:pStyle w:val="Heading2"/>
      </w:pPr>
      <w:r>
        <w:br w:type="page"/>
      </w:r>
      <w:r>
        <w:lastRenderedPageBreak/>
        <w:t>UC08: ViewBookOffers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7345" w:rsidRPr="00C325BC" w14:paraId="06F41A3B" w14:textId="77777777">
        <w:tc>
          <w:tcPr>
            <w:tcW w:w="1965" w:type="dxa"/>
          </w:tcPr>
          <w:p w14:paraId="14EA5927" w14:textId="77777777" w:rsidR="00647345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7D6AD82C" w14:textId="77777777" w:rsidR="00647345" w:rsidRPr="005D3CF2" w:rsidRDefault="00647345" w:rsidP="00C33772">
            <w:pPr>
              <w:pStyle w:val="InfoBlue"/>
            </w:pPr>
            <w:r>
              <w:t>View</w:t>
            </w:r>
            <w:r w:rsidR="005624B6">
              <w:t>BookOffers</w:t>
            </w:r>
          </w:p>
        </w:tc>
      </w:tr>
      <w:tr w:rsidR="00647345" w:rsidRPr="00C325BC" w14:paraId="655F7199" w14:textId="77777777">
        <w:tc>
          <w:tcPr>
            <w:tcW w:w="1965" w:type="dxa"/>
          </w:tcPr>
          <w:p w14:paraId="5D9F01DA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3816FFC8" w14:textId="77777777" w:rsidR="00647345" w:rsidRPr="00C325BC" w:rsidRDefault="00647345" w:rsidP="00C33772">
            <w:pPr>
              <w:pStyle w:val="InfoBlue"/>
            </w:pPr>
            <w:r>
              <w:t>08</w:t>
            </w:r>
          </w:p>
        </w:tc>
      </w:tr>
      <w:tr w:rsidR="00647345" w:rsidRPr="00C325BC" w14:paraId="0502748A" w14:textId="77777777">
        <w:tc>
          <w:tcPr>
            <w:tcW w:w="1965" w:type="dxa"/>
          </w:tcPr>
          <w:p w14:paraId="1995E189" w14:textId="77777777" w:rsidR="00647345" w:rsidRPr="00583C04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25FA0E47" w14:textId="77777777" w:rsidR="00647345" w:rsidRPr="00C325BC" w:rsidRDefault="00647345" w:rsidP="00C33772">
            <w:pPr>
              <w:pStyle w:val="InfoBlue"/>
            </w:pPr>
            <w:r>
              <w:t>User</w:t>
            </w:r>
          </w:p>
        </w:tc>
      </w:tr>
      <w:tr w:rsidR="00647345" w:rsidRPr="00C325BC" w14:paraId="6060A99D" w14:textId="77777777">
        <w:tc>
          <w:tcPr>
            <w:tcW w:w="1965" w:type="dxa"/>
          </w:tcPr>
          <w:p w14:paraId="4A3D9531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7916872" w14:textId="77777777" w:rsidR="00647345" w:rsidRPr="001A0F6C" w:rsidRDefault="00647345">
            <w:pPr>
              <w:pStyle w:val="BodyText"/>
              <w:ind w:left="0"/>
              <w:jc w:val="left"/>
            </w:pPr>
            <w:r>
              <w:t>The user is logged</w:t>
            </w:r>
            <w:r w:rsidR="00F62DCB">
              <w:t>.</w:t>
            </w:r>
          </w:p>
        </w:tc>
      </w:tr>
      <w:tr w:rsidR="00647345" w:rsidRPr="00C325BC" w14:paraId="234ED47B" w14:textId="77777777">
        <w:tc>
          <w:tcPr>
            <w:tcW w:w="1965" w:type="dxa"/>
          </w:tcPr>
          <w:p w14:paraId="7757E1D2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17F23D0" w14:textId="77777777" w:rsidR="00647345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use case starts when the user selects </w:t>
            </w:r>
            <w:r w:rsidR="007F457E">
              <w:t>to view their book offers</w:t>
            </w:r>
            <w:r>
              <w:t>.</w:t>
            </w:r>
          </w:p>
          <w:p w14:paraId="058D930C" w14:textId="77777777" w:rsidR="00647345" w:rsidRPr="00C325BC" w:rsidRDefault="00647345" w:rsidP="007F457E">
            <w:pPr>
              <w:pStyle w:val="BodyText"/>
              <w:numPr>
                <w:ilvl w:val="0"/>
                <w:numId w:val="18"/>
              </w:numPr>
              <w:jc w:val="left"/>
            </w:pPr>
            <w:r>
              <w:t xml:space="preserve">The system displays </w:t>
            </w:r>
            <w:r w:rsidR="00974C97">
              <w:t>a list of their book offers</w:t>
            </w:r>
            <w:r>
              <w:t>.</w:t>
            </w:r>
          </w:p>
        </w:tc>
      </w:tr>
      <w:tr w:rsidR="00D9512D" w:rsidRPr="00C325BC" w14:paraId="65BBB9B9" w14:textId="77777777">
        <w:tc>
          <w:tcPr>
            <w:tcW w:w="1965" w:type="dxa"/>
          </w:tcPr>
          <w:p w14:paraId="223A3C99" w14:textId="77777777" w:rsidR="00D9512D" w:rsidRDefault="00D9512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2F337FD4" w14:textId="77777777" w:rsidR="00D9512D" w:rsidRDefault="00163A7B" w:rsidP="00D56531">
            <w:pPr>
              <w:pStyle w:val="BodyText"/>
              <w:ind w:left="0"/>
              <w:jc w:val="left"/>
            </w:pPr>
            <w:r>
              <w:t xml:space="preserve">If in step 2 the system doesn’t find any book offers, then it displays </w:t>
            </w:r>
            <w:r w:rsidR="00C96403">
              <w:t>the</w:t>
            </w:r>
            <w:r>
              <w:t xml:space="preserve"> message “No Book Offers Found”</w:t>
            </w:r>
            <w:r w:rsidR="00E558D1">
              <w:t>.</w:t>
            </w:r>
          </w:p>
        </w:tc>
      </w:tr>
      <w:tr w:rsidR="00647345" w:rsidRPr="00C325BC" w14:paraId="67F2AEF1" w14:textId="77777777">
        <w:tc>
          <w:tcPr>
            <w:tcW w:w="1965" w:type="dxa"/>
          </w:tcPr>
          <w:p w14:paraId="6DD0DE43" w14:textId="77777777" w:rsidR="00647345" w:rsidRPr="00C325BC" w:rsidRDefault="0064734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0EB8FA7" w14:textId="77777777" w:rsidR="00647345" w:rsidRPr="00C325BC" w:rsidRDefault="00513CA1" w:rsidP="00C33772">
            <w:pPr>
              <w:pStyle w:val="InfoBlue"/>
            </w:pPr>
            <w:r>
              <w:t>The book offers of the specific user are listed</w:t>
            </w:r>
            <w:r w:rsidR="00647345">
              <w:t xml:space="preserve">. </w:t>
            </w:r>
          </w:p>
        </w:tc>
      </w:tr>
    </w:tbl>
    <w:p w14:paraId="642E3302" w14:textId="77777777" w:rsidR="00647345" w:rsidRDefault="00647345" w:rsidP="00647345"/>
    <w:p w14:paraId="5B67C8C3" w14:textId="77777777" w:rsidR="00290D0A" w:rsidRPr="00C325BC" w:rsidRDefault="00290D0A" w:rsidP="00290D0A">
      <w:pPr>
        <w:pStyle w:val="Heading2"/>
      </w:pPr>
      <w:r>
        <w:t xml:space="preserve">UC09: </w:t>
      </w:r>
      <w:r w:rsidR="004425B8">
        <w:t>Accept</w:t>
      </w:r>
      <w:r>
        <w:t>BookRequest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290D0A" w:rsidRPr="00C325BC" w14:paraId="2685A10A" w14:textId="77777777">
        <w:tc>
          <w:tcPr>
            <w:tcW w:w="1965" w:type="dxa"/>
          </w:tcPr>
          <w:p w14:paraId="378DD667" w14:textId="77777777" w:rsidR="00290D0A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670708" w14:textId="77777777" w:rsidR="00290D0A" w:rsidRPr="005D3CF2" w:rsidRDefault="006C7647" w:rsidP="00C33772">
            <w:pPr>
              <w:pStyle w:val="InfoBlue"/>
            </w:pPr>
            <w:r>
              <w:t>Accept</w:t>
            </w:r>
            <w:r w:rsidR="00083FAB">
              <w:t>BookRequest</w:t>
            </w:r>
          </w:p>
        </w:tc>
      </w:tr>
      <w:tr w:rsidR="00290D0A" w:rsidRPr="00C325BC" w14:paraId="14BA438D" w14:textId="77777777">
        <w:tc>
          <w:tcPr>
            <w:tcW w:w="1965" w:type="dxa"/>
          </w:tcPr>
          <w:p w14:paraId="6F7FBC05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25CFF49" w14:textId="77777777" w:rsidR="00290D0A" w:rsidRPr="00C325BC" w:rsidRDefault="00290D0A" w:rsidP="00C33772">
            <w:pPr>
              <w:pStyle w:val="InfoBlue"/>
            </w:pPr>
            <w:r>
              <w:t>0</w:t>
            </w:r>
            <w:r w:rsidR="00083FAB">
              <w:t>9</w:t>
            </w:r>
          </w:p>
        </w:tc>
      </w:tr>
      <w:tr w:rsidR="00290D0A" w:rsidRPr="00C325BC" w14:paraId="25BE6D41" w14:textId="77777777">
        <w:tc>
          <w:tcPr>
            <w:tcW w:w="1965" w:type="dxa"/>
          </w:tcPr>
          <w:p w14:paraId="48BE3C42" w14:textId="77777777" w:rsidR="00290D0A" w:rsidRPr="00583C04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51A871E" w14:textId="77777777" w:rsidR="00290D0A" w:rsidRPr="00C325BC" w:rsidRDefault="00290D0A" w:rsidP="00C33772">
            <w:pPr>
              <w:pStyle w:val="InfoBlue"/>
            </w:pPr>
            <w:r>
              <w:t>User</w:t>
            </w:r>
          </w:p>
        </w:tc>
      </w:tr>
      <w:tr w:rsidR="00290D0A" w:rsidRPr="00C325BC" w14:paraId="0473A00C" w14:textId="77777777">
        <w:tc>
          <w:tcPr>
            <w:tcW w:w="1965" w:type="dxa"/>
          </w:tcPr>
          <w:p w14:paraId="15722AE9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7E4ED62" w14:textId="77777777" w:rsidR="00290D0A" w:rsidRPr="001A0F6C" w:rsidRDefault="001C5831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290D0A" w:rsidRPr="00C325BC" w14:paraId="5617C236" w14:textId="77777777">
        <w:tc>
          <w:tcPr>
            <w:tcW w:w="1965" w:type="dxa"/>
          </w:tcPr>
          <w:p w14:paraId="62CF9EDC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520E4818" w14:textId="6979ED1B" w:rsidR="007B78AF" w:rsidRDefault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Include(</w:t>
            </w:r>
            <w:r w:rsidR="00B945ED">
              <w:t>ViewBookRequestsForSpecificBook</w:t>
            </w:r>
            <w:r>
              <w:t>)</w:t>
            </w:r>
          </w:p>
          <w:p w14:paraId="08F0A953" w14:textId="77777777" w:rsidR="005A7E45" w:rsidRDefault="008B58DD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 selects one of the book requests</w:t>
            </w:r>
            <w:r w:rsidR="005A7E45">
              <w:t>.</w:t>
            </w:r>
          </w:p>
          <w:p w14:paraId="139C7826" w14:textId="77777777" w:rsidR="008B58DD" w:rsidRDefault="005A7E4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user</w:t>
            </w:r>
            <w:r w:rsidR="00E02AA2">
              <w:t xml:space="preserve"> </w:t>
            </w:r>
            <w:r>
              <w:t>approves the request</w:t>
            </w:r>
            <w:r w:rsidR="00E02AA2">
              <w:t>.</w:t>
            </w:r>
          </w:p>
          <w:p w14:paraId="74B9F69C" w14:textId="77777777" w:rsidR="00290D0A" w:rsidRDefault="00290D0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 xml:space="preserve">The system </w:t>
            </w:r>
            <w:r w:rsidR="003A55BA">
              <w:t>notifies the user of the selected book request that their request has been approved</w:t>
            </w:r>
            <w:r>
              <w:t>.</w:t>
            </w:r>
          </w:p>
          <w:p w14:paraId="1D36B057" w14:textId="77777777" w:rsidR="003A55BA" w:rsidRPr="00C325BC" w:rsidRDefault="003A55BA" w:rsidP="007B78AF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The system notifies the users of the rest book request that their requests have been denied.</w:t>
            </w:r>
          </w:p>
        </w:tc>
      </w:tr>
      <w:tr w:rsidR="00290D0A" w:rsidRPr="00C325BC" w14:paraId="4A3B5E31" w14:textId="77777777">
        <w:tc>
          <w:tcPr>
            <w:tcW w:w="1965" w:type="dxa"/>
          </w:tcPr>
          <w:p w14:paraId="68826BD4" w14:textId="77777777" w:rsidR="00290D0A" w:rsidRPr="00C325BC" w:rsidRDefault="00290D0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6E6F9887" w14:textId="77777777" w:rsidR="00290D0A" w:rsidRPr="00C325BC" w:rsidRDefault="00290D0A" w:rsidP="00C33772">
            <w:pPr>
              <w:pStyle w:val="InfoBlue"/>
            </w:pPr>
            <w:r>
              <w:t>The</w:t>
            </w:r>
            <w:r w:rsidR="00255A2C">
              <w:t xml:space="preserve"> selected</w:t>
            </w:r>
            <w:r>
              <w:t xml:space="preserve"> book </w:t>
            </w:r>
            <w:r w:rsidR="00255A2C">
              <w:t xml:space="preserve">request is approved and the </w:t>
            </w:r>
            <w:r w:rsidR="00DC6CFB">
              <w:t xml:space="preserve">rest </w:t>
            </w:r>
            <w:r w:rsidR="00255A2C">
              <w:t>are denied.</w:t>
            </w:r>
          </w:p>
        </w:tc>
      </w:tr>
    </w:tbl>
    <w:p w14:paraId="62994E0C" w14:textId="77777777" w:rsidR="00290D0A" w:rsidRDefault="00290D0A" w:rsidP="00DD23FB"/>
    <w:p w14:paraId="2E5410CE" w14:textId="77777777" w:rsidR="00B7473D" w:rsidRPr="00C325BC" w:rsidRDefault="00B7473D" w:rsidP="00B7473D">
      <w:pPr>
        <w:pStyle w:val="Heading2"/>
      </w:pPr>
      <w:r>
        <w:br w:type="page"/>
      </w:r>
      <w:r>
        <w:lastRenderedPageBreak/>
        <w:t>UC</w:t>
      </w:r>
      <w:r w:rsidR="00694AB0">
        <w:t>10</w:t>
      </w:r>
      <w:r>
        <w:t xml:space="preserve">: </w:t>
      </w:r>
      <w:r w:rsidR="00F81B4E">
        <w:t>ViewContactInformation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B7473D" w:rsidRPr="00C325BC" w14:paraId="27DC285C" w14:textId="77777777">
        <w:tc>
          <w:tcPr>
            <w:tcW w:w="1965" w:type="dxa"/>
          </w:tcPr>
          <w:p w14:paraId="6A157EA2" w14:textId="77777777" w:rsidR="00B7473D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5A7F7D9" w14:textId="77777777" w:rsidR="00B7473D" w:rsidRPr="005D3CF2" w:rsidRDefault="005B7582" w:rsidP="00C33772">
            <w:pPr>
              <w:pStyle w:val="InfoBlue"/>
            </w:pPr>
            <w:r>
              <w:t>ViewContactInformation</w:t>
            </w:r>
          </w:p>
        </w:tc>
      </w:tr>
      <w:tr w:rsidR="00B7473D" w:rsidRPr="00C325BC" w14:paraId="50B983B3" w14:textId="77777777">
        <w:tc>
          <w:tcPr>
            <w:tcW w:w="1965" w:type="dxa"/>
          </w:tcPr>
          <w:p w14:paraId="440513CF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1D5C37E" w14:textId="77777777" w:rsidR="00B7473D" w:rsidRPr="00C325BC" w:rsidRDefault="007E7F2B" w:rsidP="00C33772">
            <w:pPr>
              <w:pStyle w:val="InfoBlue"/>
            </w:pPr>
            <w:r>
              <w:t>10</w:t>
            </w:r>
          </w:p>
        </w:tc>
      </w:tr>
      <w:tr w:rsidR="00B7473D" w:rsidRPr="00C325BC" w14:paraId="076C6878" w14:textId="77777777">
        <w:tc>
          <w:tcPr>
            <w:tcW w:w="1965" w:type="dxa"/>
          </w:tcPr>
          <w:p w14:paraId="77FE5C71" w14:textId="77777777" w:rsidR="00B7473D" w:rsidRPr="00583C04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42D42E6" w14:textId="77777777" w:rsidR="00B7473D" w:rsidRPr="00C325BC" w:rsidRDefault="00B7473D" w:rsidP="00C33772">
            <w:pPr>
              <w:pStyle w:val="InfoBlue"/>
            </w:pPr>
            <w:r>
              <w:t>User</w:t>
            </w:r>
          </w:p>
        </w:tc>
      </w:tr>
      <w:tr w:rsidR="00B7473D" w:rsidRPr="00C325BC" w14:paraId="64609523" w14:textId="77777777">
        <w:tc>
          <w:tcPr>
            <w:tcW w:w="1965" w:type="dxa"/>
          </w:tcPr>
          <w:p w14:paraId="64F08142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799BAD9F" w14:textId="77777777" w:rsidR="00B7473D" w:rsidRPr="001A0F6C" w:rsidRDefault="00B7473D">
            <w:pPr>
              <w:pStyle w:val="BodyText"/>
              <w:ind w:left="0"/>
              <w:jc w:val="left"/>
            </w:pPr>
            <w:r>
              <w:t>The user is logged in, has made at least one book offer and there is at least one book request for the specific offer.</w:t>
            </w:r>
          </w:p>
        </w:tc>
      </w:tr>
      <w:tr w:rsidR="00B7473D" w:rsidRPr="00C325BC" w14:paraId="1ABF2E29" w14:textId="77777777">
        <w:tc>
          <w:tcPr>
            <w:tcW w:w="1965" w:type="dxa"/>
          </w:tcPr>
          <w:p w14:paraId="68463A9A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69430C72" w14:textId="0DF9FA76" w:rsidR="00B7473D" w:rsidRDefault="00B7473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Include(</w:t>
            </w:r>
            <w:r w:rsidR="00FE263A">
              <w:t>ViewBookRequestsForSpecificBook</w:t>
            </w:r>
            <w:r>
              <w:t>)</w:t>
            </w:r>
          </w:p>
          <w:p w14:paraId="4C415DD6" w14:textId="77777777" w:rsidR="003708AD" w:rsidRDefault="003708AD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selects one of the book requests.</w:t>
            </w:r>
          </w:p>
          <w:p w14:paraId="02B9AE37" w14:textId="77777777" w:rsidR="00BB5E18" w:rsidRDefault="00BB5E18" w:rsidP="00BB5E18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user chooses to view the contact information of the requestee.</w:t>
            </w:r>
          </w:p>
          <w:p w14:paraId="285D34CC" w14:textId="77777777" w:rsidR="00B7473D" w:rsidRPr="00C325BC" w:rsidRDefault="00B7473D" w:rsidP="003F7ABA">
            <w:pPr>
              <w:pStyle w:val="BodyText"/>
              <w:numPr>
                <w:ilvl w:val="0"/>
                <w:numId w:val="20"/>
              </w:numPr>
              <w:jc w:val="left"/>
            </w:pPr>
            <w:r>
              <w:t>The system</w:t>
            </w:r>
            <w:r w:rsidR="003F7ABA">
              <w:t xml:space="preserve"> displays the contact information.</w:t>
            </w:r>
          </w:p>
        </w:tc>
      </w:tr>
      <w:tr w:rsidR="00B7473D" w:rsidRPr="00C325BC" w14:paraId="0AA85456" w14:textId="77777777">
        <w:tc>
          <w:tcPr>
            <w:tcW w:w="1965" w:type="dxa"/>
          </w:tcPr>
          <w:p w14:paraId="335AA047" w14:textId="77777777" w:rsidR="00B7473D" w:rsidRPr="00C325BC" w:rsidRDefault="00B7473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36C3A547" w14:textId="77777777" w:rsidR="00B7473D" w:rsidRPr="00C325BC" w:rsidRDefault="00B7473D" w:rsidP="00C33772">
            <w:pPr>
              <w:pStyle w:val="InfoBlue"/>
            </w:pPr>
            <w:r>
              <w:t>The</w:t>
            </w:r>
            <w:r w:rsidR="00CA0747">
              <w:t xml:space="preserve"> contact information of the </w:t>
            </w:r>
            <w:r>
              <w:t xml:space="preserve">selected book request </w:t>
            </w:r>
            <w:r w:rsidR="00E13E91">
              <w:t>is</w:t>
            </w:r>
            <w:r w:rsidR="00CA0747">
              <w:t xml:space="preserve"> displayed.</w:t>
            </w:r>
          </w:p>
        </w:tc>
      </w:tr>
    </w:tbl>
    <w:p w14:paraId="76B81BEA" w14:textId="77777777" w:rsidR="00F0337C" w:rsidRDefault="00F0337C" w:rsidP="00DD23FB"/>
    <w:p w14:paraId="1013D473" w14:textId="77777777" w:rsidR="00077779" w:rsidRPr="00C325BC" w:rsidRDefault="00077779" w:rsidP="00077779">
      <w:pPr>
        <w:pStyle w:val="Heading2"/>
      </w:pPr>
      <w:r>
        <w:t>UC1</w:t>
      </w:r>
      <w:r w:rsidR="00A00282">
        <w:t>1</w:t>
      </w:r>
      <w:r>
        <w:t xml:space="preserve">: </w:t>
      </w:r>
      <w:r w:rsidR="002B306C">
        <w:t>DeleteBookOffer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077779" w:rsidRPr="00C325BC" w14:paraId="58FC709A" w14:textId="77777777">
        <w:tc>
          <w:tcPr>
            <w:tcW w:w="1965" w:type="dxa"/>
          </w:tcPr>
          <w:p w14:paraId="63C9FDBE" w14:textId="77777777" w:rsidR="00077779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5718442E" w14:textId="77777777" w:rsidR="00077779" w:rsidRPr="005D3CF2" w:rsidRDefault="004D17E3" w:rsidP="00C33772">
            <w:pPr>
              <w:pStyle w:val="InfoBlue"/>
            </w:pPr>
            <w:r>
              <w:t>DeleteBookOffer</w:t>
            </w:r>
          </w:p>
        </w:tc>
      </w:tr>
      <w:tr w:rsidR="00077779" w:rsidRPr="00C325BC" w14:paraId="7D107B14" w14:textId="77777777">
        <w:tc>
          <w:tcPr>
            <w:tcW w:w="1965" w:type="dxa"/>
          </w:tcPr>
          <w:p w14:paraId="6778A041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19A8D56D" w14:textId="77777777" w:rsidR="00077779" w:rsidRPr="00C325BC" w:rsidRDefault="00077779" w:rsidP="00C33772">
            <w:pPr>
              <w:pStyle w:val="InfoBlue"/>
            </w:pPr>
            <w:r>
              <w:t>1</w:t>
            </w:r>
            <w:r w:rsidR="00A00282">
              <w:t>1</w:t>
            </w:r>
          </w:p>
        </w:tc>
      </w:tr>
      <w:tr w:rsidR="00077779" w:rsidRPr="00C325BC" w14:paraId="58B523F2" w14:textId="77777777">
        <w:tc>
          <w:tcPr>
            <w:tcW w:w="1965" w:type="dxa"/>
          </w:tcPr>
          <w:p w14:paraId="7C4EAF37" w14:textId="77777777" w:rsidR="00077779" w:rsidRPr="00583C04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1A4C20B" w14:textId="77777777" w:rsidR="00077779" w:rsidRPr="00C325BC" w:rsidRDefault="00077779" w:rsidP="00C33772">
            <w:pPr>
              <w:pStyle w:val="InfoBlue"/>
            </w:pPr>
            <w:r>
              <w:t>User</w:t>
            </w:r>
          </w:p>
        </w:tc>
      </w:tr>
      <w:tr w:rsidR="00077779" w:rsidRPr="00C325BC" w14:paraId="1415C8A1" w14:textId="77777777">
        <w:tc>
          <w:tcPr>
            <w:tcW w:w="1965" w:type="dxa"/>
          </w:tcPr>
          <w:p w14:paraId="3830CFCF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43A10A52" w14:textId="77777777" w:rsidR="00077779" w:rsidRPr="001A0F6C" w:rsidRDefault="00077779">
            <w:pPr>
              <w:pStyle w:val="BodyText"/>
              <w:ind w:left="0"/>
              <w:jc w:val="left"/>
            </w:pPr>
            <w:r>
              <w:t>The user is logged in</w:t>
            </w:r>
            <w:r w:rsidR="00CB6038">
              <w:t xml:space="preserve"> and</w:t>
            </w:r>
            <w:r>
              <w:t xml:space="preserve"> has made at least one book offer</w:t>
            </w:r>
            <w:r w:rsidR="00CB6038">
              <w:t>.</w:t>
            </w:r>
          </w:p>
        </w:tc>
      </w:tr>
      <w:tr w:rsidR="00077779" w:rsidRPr="00C325BC" w14:paraId="770EA6D0" w14:textId="77777777">
        <w:tc>
          <w:tcPr>
            <w:tcW w:w="1965" w:type="dxa"/>
          </w:tcPr>
          <w:p w14:paraId="22BE7DFD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0F420EA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>Include(ViewBookOffers)</w:t>
            </w:r>
          </w:p>
          <w:p w14:paraId="309F67DB" w14:textId="77777777" w:rsidR="00B422BE" w:rsidRDefault="00B422BE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>The user selects one of their book offers and deletes it.</w:t>
            </w:r>
          </w:p>
          <w:p w14:paraId="6E6014E6" w14:textId="77777777" w:rsidR="00077779" w:rsidRPr="00C325BC" w:rsidRDefault="00077779" w:rsidP="00B422BE">
            <w:pPr>
              <w:pStyle w:val="BodyText"/>
              <w:numPr>
                <w:ilvl w:val="0"/>
                <w:numId w:val="21"/>
              </w:numPr>
              <w:jc w:val="left"/>
            </w:pPr>
            <w:r>
              <w:t xml:space="preserve">The system </w:t>
            </w:r>
            <w:r w:rsidR="00586E82">
              <w:t>deletes the book offer</w:t>
            </w:r>
            <w:r>
              <w:t>.</w:t>
            </w:r>
          </w:p>
        </w:tc>
      </w:tr>
      <w:tr w:rsidR="00077779" w:rsidRPr="00C325BC" w14:paraId="6260FA88" w14:textId="77777777">
        <w:tc>
          <w:tcPr>
            <w:tcW w:w="1965" w:type="dxa"/>
          </w:tcPr>
          <w:p w14:paraId="08226756" w14:textId="77777777" w:rsidR="00077779" w:rsidRPr="00C325BC" w:rsidRDefault="00077779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2AE305C4" w14:textId="77777777" w:rsidR="00077779" w:rsidRPr="00C325BC" w:rsidRDefault="001476AA" w:rsidP="00C33772">
            <w:pPr>
              <w:pStyle w:val="InfoBlue"/>
            </w:pPr>
            <w:r>
              <w:t>The book offer is deleted</w:t>
            </w:r>
            <w:r w:rsidR="00077779">
              <w:t>.</w:t>
            </w:r>
          </w:p>
        </w:tc>
      </w:tr>
    </w:tbl>
    <w:p w14:paraId="3D781470" w14:textId="77777777" w:rsidR="0064369B" w:rsidRDefault="0064369B" w:rsidP="00DD23FB"/>
    <w:p w14:paraId="42B4EF25" w14:textId="77777777" w:rsidR="0064369B" w:rsidRPr="00C325BC" w:rsidRDefault="0064369B" w:rsidP="0064369B">
      <w:pPr>
        <w:pStyle w:val="Heading2"/>
      </w:pPr>
      <w:r>
        <w:br w:type="page"/>
      </w:r>
      <w:r>
        <w:lastRenderedPageBreak/>
        <w:t xml:space="preserve">UC12: </w:t>
      </w:r>
      <w:r w:rsidR="00A40514">
        <w:t>Search</w:t>
      </w:r>
      <w:r>
        <w:t>BookOffer</w:t>
      </w:r>
      <w:r w:rsidR="007A09B1">
        <w:t>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64369B" w:rsidRPr="00C325BC" w14:paraId="485C3B8E" w14:textId="77777777">
        <w:tc>
          <w:tcPr>
            <w:tcW w:w="1965" w:type="dxa"/>
          </w:tcPr>
          <w:p w14:paraId="32472BD8" w14:textId="77777777" w:rsidR="0064369B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6F69C94B" w14:textId="77777777" w:rsidR="0064369B" w:rsidRPr="005D3CF2" w:rsidRDefault="00924855" w:rsidP="00C33772">
            <w:pPr>
              <w:pStyle w:val="InfoBlue"/>
            </w:pPr>
            <w:r>
              <w:t>Search</w:t>
            </w:r>
            <w:r w:rsidR="0064369B">
              <w:t>BookOffer</w:t>
            </w:r>
            <w:r w:rsidR="00F773E0">
              <w:t>s</w:t>
            </w:r>
          </w:p>
        </w:tc>
      </w:tr>
      <w:tr w:rsidR="0064369B" w:rsidRPr="00C325BC" w14:paraId="3B86F715" w14:textId="77777777">
        <w:tc>
          <w:tcPr>
            <w:tcW w:w="1965" w:type="dxa"/>
          </w:tcPr>
          <w:p w14:paraId="1565936D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74D57218" w14:textId="77777777" w:rsidR="0064369B" w:rsidRPr="00C325BC" w:rsidRDefault="0064369B" w:rsidP="00C33772">
            <w:pPr>
              <w:pStyle w:val="InfoBlue"/>
            </w:pPr>
            <w:r>
              <w:t>1</w:t>
            </w:r>
            <w:r w:rsidR="002213BA">
              <w:t>2</w:t>
            </w:r>
          </w:p>
        </w:tc>
      </w:tr>
      <w:tr w:rsidR="0064369B" w:rsidRPr="00C325BC" w14:paraId="57C99410" w14:textId="77777777">
        <w:tc>
          <w:tcPr>
            <w:tcW w:w="1965" w:type="dxa"/>
          </w:tcPr>
          <w:p w14:paraId="43C1BDEA" w14:textId="77777777" w:rsidR="0064369B" w:rsidRPr="00583C04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7A9F9950" w14:textId="77777777" w:rsidR="0064369B" w:rsidRPr="00C325BC" w:rsidRDefault="0064369B" w:rsidP="00C33772">
            <w:pPr>
              <w:pStyle w:val="InfoBlue"/>
            </w:pPr>
            <w:r>
              <w:t>User</w:t>
            </w:r>
          </w:p>
        </w:tc>
      </w:tr>
      <w:tr w:rsidR="0064369B" w:rsidRPr="00C325BC" w14:paraId="02DC25D7" w14:textId="77777777">
        <w:tc>
          <w:tcPr>
            <w:tcW w:w="1965" w:type="dxa"/>
          </w:tcPr>
          <w:p w14:paraId="6B420958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5F6D6582" w14:textId="77777777" w:rsidR="0064369B" w:rsidRPr="001A0F6C" w:rsidRDefault="0064369B">
            <w:pPr>
              <w:pStyle w:val="BodyText"/>
              <w:ind w:left="0"/>
              <w:jc w:val="left"/>
            </w:pPr>
            <w:r>
              <w:t>The user is logged i</w:t>
            </w:r>
            <w:r w:rsidR="00E9174D">
              <w:t>n</w:t>
            </w:r>
            <w:r>
              <w:t>.</w:t>
            </w:r>
          </w:p>
        </w:tc>
      </w:tr>
      <w:tr w:rsidR="0064369B" w:rsidRPr="00C325BC" w14:paraId="39F4DFA5" w14:textId="77777777">
        <w:tc>
          <w:tcPr>
            <w:tcW w:w="1965" w:type="dxa"/>
          </w:tcPr>
          <w:p w14:paraId="52A45503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55E3EDE" w14:textId="77777777" w:rsidR="00F63812" w:rsidRDefault="00F63812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use case starts when the user chooses to search for book offers.</w:t>
            </w:r>
          </w:p>
          <w:p w14:paraId="0B9E8EE9" w14:textId="77777777" w:rsidR="0064369B" w:rsidRDefault="0064369B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</w:t>
            </w:r>
            <w:r w:rsidR="005B120C">
              <w:t>provides a certain title and authors.</w:t>
            </w:r>
          </w:p>
          <w:p w14:paraId="5CDD4654" w14:textId="77777777" w:rsidR="00D00696" w:rsidRDefault="00D00696" w:rsidP="00A813C4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 xml:space="preserve">The user selects an exact or an approximate search </w:t>
            </w:r>
            <w:r w:rsidR="006744D6">
              <w:t>strategy.</w:t>
            </w:r>
          </w:p>
          <w:p w14:paraId="2FDFDB82" w14:textId="77777777" w:rsidR="00F90A1A" w:rsidRPr="00C325BC" w:rsidRDefault="008D67C3" w:rsidP="00427BAE">
            <w:pPr>
              <w:pStyle w:val="BodyText"/>
              <w:numPr>
                <w:ilvl w:val="0"/>
                <w:numId w:val="22"/>
              </w:numPr>
              <w:jc w:val="left"/>
            </w:pPr>
            <w:r>
              <w:t>The system displays the list of book offers that fit the criteria.</w:t>
            </w:r>
          </w:p>
        </w:tc>
      </w:tr>
      <w:tr w:rsidR="00355A2A" w:rsidRPr="00C325BC" w14:paraId="4D8F7BF9" w14:textId="77777777">
        <w:tc>
          <w:tcPr>
            <w:tcW w:w="1965" w:type="dxa"/>
          </w:tcPr>
          <w:p w14:paraId="0234997B" w14:textId="77777777" w:rsidR="00355A2A" w:rsidRDefault="00355A2A" w:rsidP="00355A2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6F0C3AC" w14:textId="77777777" w:rsidR="00355A2A" w:rsidRDefault="00355A2A" w:rsidP="00355A2A">
            <w:pPr>
              <w:pStyle w:val="BodyText"/>
              <w:ind w:left="0"/>
              <w:jc w:val="left"/>
            </w:pPr>
            <w:r>
              <w:t xml:space="preserve">If in step 4 the system </w:t>
            </w:r>
            <w:r w:rsidR="001D6979">
              <w:t xml:space="preserve">doesn’t find any book offers, then it display the message “No Book Offers </w:t>
            </w:r>
            <w:r w:rsidR="00171C12">
              <w:t>Were Found</w:t>
            </w:r>
            <w:r w:rsidR="001D6979">
              <w:t>”.</w:t>
            </w:r>
          </w:p>
        </w:tc>
      </w:tr>
      <w:tr w:rsidR="0064369B" w:rsidRPr="00C325BC" w14:paraId="3788D13A" w14:textId="77777777">
        <w:tc>
          <w:tcPr>
            <w:tcW w:w="1965" w:type="dxa"/>
          </w:tcPr>
          <w:p w14:paraId="1493CBD0" w14:textId="77777777" w:rsidR="0064369B" w:rsidRPr="00C325BC" w:rsidRDefault="006436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4FEA190" w14:textId="77777777" w:rsidR="0064369B" w:rsidRPr="00C325BC" w:rsidRDefault="00E13E91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16CF7597" w14:textId="77777777" w:rsidR="00077779" w:rsidRDefault="00077779" w:rsidP="0064369B"/>
    <w:p w14:paraId="2FDEDB54" w14:textId="77777777" w:rsidR="009A6450" w:rsidRPr="00C325BC" w:rsidRDefault="009A6450" w:rsidP="009A6450">
      <w:pPr>
        <w:pStyle w:val="Heading2"/>
      </w:pPr>
      <w:r>
        <w:t>UC13: BrowseBookOffers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9A6450" w:rsidRPr="00C325BC" w14:paraId="3519DE7C" w14:textId="77777777">
        <w:tc>
          <w:tcPr>
            <w:tcW w:w="1965" w:type="dxa"/>
          </w:tcPr>
          <w:p w14:paraId="1390E535" w14:textId="77777777" w:rsidR="009A6450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8B5E4DE" w14:textId="77777777" w:rsidR="009A6450" w:rsidRPr="005D3CF2" w:rsidRDefault="00D26EA1" w:rsidP="00C33772">
            <w:pPr>
              <w:pStyle w:val="InfoBlue"/>
            </w:pPr>
            <w:r>
              <w:t>Browse</w:t>
            </w:r>
            <w:r w:rsidR="009A6450">
              <w:t>BookOffers</w:t>
            </w:r>
          </w:p>
        </w:tc>
      </w:tr>
      <w:tr w:rsidR="009A6450" w:rsidRPr="00C325BC" w14:paraId="6D8FF9E7" w14:textId="77777777">
        <w:tc>
          <w:tcPr>
            <w:tcW w:w="1965" w:type="dxa"/>
          </w:tcPr>
          <w:p w14:paraId="3C78F99D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080CC937" w14:textId="77777777" w:rsidR="009A6450" w:rsidRPr="00C325BC" w:rsidRDefault="009A6450" w:rsidP="00C33772">
            <w:pPr>
              <w:pStyle w:val="InfoBlue"/>
            </w:pPr>
            <w:r>
              <w:t>1</w:t>
            </w:r>
            <w:r w:rsidR="00ED3498">
              <w:t>3</w:t>
            </w:r>
          </w:p>
        </w:tc>
      </w:tr>
      <w:tr w:rsidR="009A6450" w:rsidRPr="00C325BC" w14:paraId="28ADDD37" w14:textId="77777777">
        <w:tc>
          <w:tcPr>
            <w:tcW w:w="1965" w:type="dxa"/>
          </w:tcPr>
          <w:p w14:paraId="4772F23A" w14:textId="77777777" w:rsidR="009A6450" w:rsidRPr="00583C04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1FC376B6" w14:textId="77777777" w:rsidR="009A6450" w:rsidRPr="00C325BC" w:rsidRDefault="009A6450" w:rsidP="00C33772">
            <w:pPr>
              <w:pStyle w:val="InfoBlue"/>
            </w:pPr>
            <w:r>
              <w:t>User</w:t>
            </w:r>
          </w:p>
        </w:tc>
      </w:tr>
      <w:tr w:rsidR="009A6450" w:rsidRPr="00C325BC" w14:paraId="3BA4B0C7" w14:textId="77777777">
        <w:tc>
          <w:tcPr>
            <w:tcW w:w="1965" w:type="dxa"/>
          </w:tcPr>
          <w:p w14:paraId="310C4A31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3F871105" w14:textId="77777777" w:rsidR="009A6450" w:rsidRPr="001A0F6C" w:rsidRDefault="009A6450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9A6450" w:rsidRPr="00C325BC" w14:paraId="3056EDDB" w14:textId="77777777">
        <w:tc>
          <w:tcPr>
            <w:tcW w:w="1965" w:type="dxa"/>
          </w:tcPr>
          <w:p w14:paraId="381E9278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07E5C6B6" w14:textId="77777777" w:rsidR="009A6450" w:rsidRDefault="009A6450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 case starts when the user chooses to </w:t>
            </w:r>
            <w:r w:rsidR="006A45CA">
              <w:t>browse</w:t>
            </w:r>
            <w:r>
              <w:t xml:space="preserve"> </w:t>
            </w:r>
            <w:r w:rsidR="009C2090">
              <w:t>the</w:t>
            </w:r>
            <w:r>
              <w:t xml:space="preserve"> book offers.</w:t>
            </w:r>
          </w:p>
          <w:p w14:paraId="1504E1AD" w14:textId="77777777" w:rsidR="003C34E1" w:rsidRDefault="003C34E1" w:rsidP="006A45CA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user selects one of the recommendation </w:t>
            </w:r>
            <w:r w:rsidR="00F90937">
              <w:t>strategies</w:t>
            </w:r>
            <w:r w:rsidR="00E83C51">
              <w:t xml:space="preserve"> that </w:t>
            </w:r>
            <w:r w:rsidR="00EF190D">
              <w:t>utilize</w:t>
            </w:r>
            <w:r w:rsidR="00E83C51">
              <w:t xml:space="preserve"> their profile details</w:t>
            </w:r>
            <w:r>
              <w:t>.</w:t>
            </w:r>
          </w:p>
          <w:p w14:paraId="77526E1B" w14:textId="77777777" w:rsidR="00AA1E58" w:rsidRPr="00C325BC" w:rsidRDefault="00DA59FF" w:rsidP="007C2543">
            <w:pPr>
              <w:pStyle w:val="BodyText"/>
              <w:numPr>
                <w:ilvl w:val="0"/>
                <w:numId w:val="23"/>
              </w:numPr>
              <w:jc w:val="left"/>
            </w:pPr>
            <w:r>
              <w:t xml:space="preserve">The system displays </w:t>
            </w:r>
            <w:r w:rsidR="003C34E1">
              <w:t>the list of book offers</w:t>
            </w:r>
            <w:r w:rsidR="00F90937">
              <w:t xml:space="preserve"> </w:t>
            </w:r>
            <w:r w:rsidR="007C5D3C">
              <w:t xml:space="preserve">according to the </w:t>
            </w:r>
            <w:r w:rsidR="009926F0">
              <w:t>strategy.</w:t>
            </w:r>
          </w:p>
        </w:tc>
      </w:tr>
      <w:tr w:rsidR="00171C12" w:rsidRPr="00C325BC" w14:paraId="73482AE5" w14:textId="77777777">
        <w:tc>
          <w:tcPr>
            <w:tcW w:w="1965" w:type="dxa"/>
          </w:tcPr>
          <w:p w14:paraId="11EFC1B4" w14:textId="77777777" w:rsidR="00171C12" w:rsidRDefault="00171C12" w:rsidP="00171C1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5E6D362" w14:textId="77777777" w:rsidR="00171C12" w:rsidRDefault="00171C12" w:rsidP="00171C12">
            <w:pPr>
              <w:pStyle w:val="BodyText"/>
              <w:ind w:left="0"/>
              <w:jc w:val="left"/>
            </w:pPr>
            <w:r>
              <w:t xml:space="preserve">If in step 4 the system doesn’t find any book offers, then it </w:t>
            </w:r>
            <w:r w:rsidR="00DC248A">
              <w:t>displays</w:t>
            </w:r>
            <w:r>
              <w:t xml:space="preserve"> the message “No Book Offers Were Found”.</w:t>
            </w:r>
          </w:p>
        </w:tc>
      </w:tr>
      <w:tr w:rsidR="009A6450" w:rsidRPr="00C325BC" w14:paraId="418246CD" w14:textId="77777777">
        <w:tc>
          <w:tcPr>
            <w:tcW w:w="1965" w:type="dxa"/>
          </w:tcPr>
          <w:p w14:paraId="32A27A4B" w14:textId="77777777" w:rsidR="009A6450" w:rsidRPr="00C325BC" w:rsidRDefault="009A6450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1E3A66B1" w14:textId="77777777" w:rsidR="009A6450" w:rsidRPr="00C325BC" w:rsidRDefault="00392A4B" w:rsidP="00C33772">
            <w:pPr>
              <w:pStyle w:val="InfoBlue"/>
            </w:pPr>
            <w:r>
              <w:t>A list of book offers is displayed.</w:t>
            </w:r>
          </w:p>
        </w:tc>
      </w:tr>
    </w:tbl>
    <w:p w14:paraId="3DE310A6" w14:textId="77777777" w:rsidR="00C33D9B" w:rsidRDefault="00C33D9B" w:rsidP="00DD23FB"/>
    <w:p w14:paraId="4B02728A" w14:textId="77777777" w:rsidR="00C33D9B" w:rsidRPr="00C325BC" w:rsidRDefault="00C33D9B" w:rsidP="00C33D9B">
      <w:pPr>
        <w:pStyle w:val="Heading2"/>
      </w:pPr>
      <w:r>
        <w:br w:type="page"/>
      </w:r>
      <w:r>
        <w:lastRenderedPageBreak/>
        <w:t xml:space="preserve">UC14: </w:t>
      </w:r>
      <w:r w:rsidR="00E74185">
        <w:t>Save</w:t>
      </w:r>
      <w:r>
        <w:t>BookRequest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361"/>
      </w:tblGrid>
      <w:tr w:rsidR="00C33D9B" w:rsidRPr="00C325BC" w14:paraId="52BF2673" w14:textId="77777777">
        <w:tc>
          <w:tcPr>
            <w:tcW w:w="1965" w:type="dxa"/>
          </w:tcPr>
          <w:p w14:paraId="37F107DA" w14:textId="77777777" w:rsidR="00C33D9B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361" w:type="dxa"/>
          </w:tcPr>
          <w:p w14:paraId="34C7095E" w14:textId="77777777" w:rsidR="00C33D9B" w:rsidRPr="005D3CF2" w:rsidRDefault="00E86122" w:rsidP="00C33772">
            <w:pPr>
              <w:pStyle w:val="InfoBlue"/>
            </w:pPr>
            <w:r>
              <w:t>Save</w:t>
            </w:r>
            <w:r w:rsidR="00C33D9B">
              <w:t>BookRequest</w:t>
            </w:r>
          </w:p>
        </w:tc>
      </w:tr>
      <w:tr w:rsidR="00C33D9B" w:rsidRPr="00C325BC" w14:paraId="5E012534" w14:textId="77777777">
        <w:tc>
          <w:tcPr>
            <w:tcW w:w="1965" w:type="dxa"/>
          </w:tcPr>
          <w:p w14:paraId="0A32F8AD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Use case</w:t>
            </w:r>
            <w:r>
              <w:rPr>
                <w:b/>
                <w:lang w:val="el-GR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361" w:type="dxa"/>
          </w:tcPr>
          <w:p w14:paraId="607AB1BA" w14:textId="77777777" w:rsidR="00C33D9B" w:rsidRPr="00C325BC" w:rsidRDefault="00C33D9B" w:rsidP="00C33772">
            <w:pPr>
              <w:pStyle w:val="InfoBlue"/>
            </w:pPr>
            <w:r>
              <w:t>13</w:t>
            </w:r>
          </w:p>
        </w:tc>
      </w:tr>
      <w:tr w:rsidR="00C33D9B" w:rsidRPr="00C325BC" w14:paraId="794426FC" w14:textId="77777777">
        <w:tc>
          <w:tcPr>
            <w:tcW w:w="1965" w:type="dxa"/>
          </w:tcPr>
          <w:p w14:paraId="6CFD26A9" w14:textId="77777777" w:rsidR="00C33D9B" w:rsidRPr="00583C04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361" w:type="dxa"/>
          </w:tcPr>
          <w:p w14:paraId="46C11B61" w14:textId="77777777" w:rsidR="00C33D9B" w:rsidRPr="00C325BC" w:rsidRDefault="00C33D9B" w:rsidP="00C33772">
            <w:pPr>
              <w:pStyle w:val="InfoBlue"/>
            </w:pPr>
            <w:r>
              <w:t>User</w:t>
            </w:r>
          </w:p>
        </w:tc>
      </w:tr>
      <w:tr w:rsidR="00C33D9B" w:rsidRPr="00C325BC" w14:paraId="4A0537B9" w14:textId="77777777">
        <w:tc>
          <w:tcPr>
            <w:tcW w:w="1965" w:type="dxa"/>
          </w:tcPr>
          <w:p w14:paraId="46988E14" w14:textId="77777777" w:rsidR="00C33D9B" w:rsidRPr="00C325BC" w:rsidRDefault="00C33D9B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361" w:type="dxa"/>
          </w:tcPr>
          <w:p w14:paraId="658F6AE8" w14:textId="77777777" w:rsidR="00C33D9B" w:rsidRPr="001A0F6C" w:rsidRDefault="00C33D9B">
            <w:pPr>
              <w:pStyle w:val="BodyText"/>
              <w:ind w:left="0"/>
              <w:jc w:val="left"/>
            </w:pPr>
            <w:r>
              <w:t>The user is logged in.</w:t>
            </w:r>
          </w:p>
        </w:tc>
      </w:tr>
      <w:tr w:rsidR="00C33D9B" w:rsidRPr="00C325BC" w14:paraId="555635D1" w14:textId="77777777">
        <w:tc>
          <w:tcPr>
            <w:tcW w:w="1965" w:type="dxa"/>
          </w:tcPr>
          <w:p w14:paraId="45378E32" w14:textId="77777777" w:rsidR="00C33D9B" w:rsidRPr="00C325BC" w:rsidRDefault="00C33D9B" w:rsidP="00FF7268">
            <w:pPr>
              <w:pStyle w:val="BodyText"/>
              <w:ind w:left="360"/>
              <w:jc w:val="center"/>
              <w:rPr>
                <w:b/>
              </w:rPr>
            </w:pPr>
            <w:r>
              <w:rPr>
                <w:b/>
              </w:rPr>
              <w:t>Main flow of events</w:t>
            </w:r>
          </w:p>
        </w:tc>
        <w:tc>
          <w:tcPr>
            <w:tcW w:w="7361" w:type="dxa"/>
          </w:tcPr>
          <w:p w14:paraId="7F56F3C5" w14:textId="77777777" w:rsidR="00C33D9B" w:rsidRDefault="00427BAE" w:rsidP="00FF7268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Include(</w:t>
            </w:r>
            <w:r w:rsidR="00AF5C56">
              <w:t>SearchBookOffers</w:t>
            </w:r>
            <w:r>
              <w:t>) or Include(</w:t>
            </w:r>
            <w:r w:rsidR="00005984">
              <w:t>BrowseBookOffers</w:t>
            </w:r>
            <w:r>
              <w:t>)</w:t>
            </w:r>
          </w:p>
          <w:p w14:paraId="45D2C414" w14:textId="77777777" w:rsidR="003B22E5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user selects a specific book offer</w:t>
            </w:r>
            <w:r w:rsidR="003B22E5">
              <w:t>.</w:t>
            </w:r>
          </w:p>
          <w:p w14:paraId="41B90251" w14:textId="77777777" w:rsidR="00427BAE" w:rsidRDefault="003B22E5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 xml:space="preserve">The user </w:t>
            </w:r>
            <w:r w:rsidR="00427BAE">
              <w:t>makes a book request.</w:t>
            </w:r>
          </w:p>
          <w:p w14:paraId="719AA91A" w14:textId="77777777" w:rsidR="00C33D9B" w:rsidRPr="00C325BC" w:rsidRDefault="00427BAE" w:rsidP="00E74185">
            <w:pPr>
              <w:pStyle w:val="BodyText"/>
              <w:numPr>
                <w:ilvl w:val="0"/>
                <w:numId w:val="26"/>
              </w:numPr>
              <w:jc w:val="left"/>
            </w:pPr>
            <w:r>
              <w:t>The system records the book request.</w:t>
            </w:r>
          </w:p>
        </w:tc>
      </w:tr>
      <w:tr w:rsidR="00F40132" w:rsidRPr="00C325BC" w14:paraId="1367B25E" w14:textId="77777777">
        <w:tc>
          <w:tcPr>
            <w:tcW w:w="1965" w:type="dxa"/>
          </w:tcPr>
          <w:p w14:paraId="675B7801" w14:textId="77777777" w:rsidR="00F40132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7361" w:type="dxa"/>
          </w:tcPr>
          <w:p w14:paraId="3B17997A" w14:textId="77777777" w:rsidR="00F40132" w:rsidRDefault="00F40132" w:rsidP="00F40132">
            <w:pPr>
              <w:pStyle w:val="BodyText"/>
              <w:ind w:left="0"/>
              <w:jc w:val="left"/>
            </w:pPr>
            <w:r>
              <w:t>If in step 1 the system displays the message “</w:t>
            </w:r>
            <w:r w:rsidR="009170CF">
              <w:t>No Book Offers Were Found</w:t>
            </w:r>
            <w:r>
              <w:t>”, then the use case is terminated.</w:t>
            </w:r>
          </w:p>
        </w:tc>
      </w:tr>
      <w:tr w:rsidR="00F40132" w:rsidRPr="00C325BC" w14:paraId="4E02CA6C" w14:textId="77777777">
        <w:tc>
          <w:tcPr>
            <w:tcW w:w="1965" w:type="dxa"/>
          </w:tcPr>
          <w:p w14:paraId="0C3279D9" w14:textId="77777777" w:rsidR="00F40132" w:rsidRPr="00C325BC" w:rsidRDefault="00F40132" w:rsidP="00F40132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7361" w:type="dxa"/>
          </w:tcPr>
          <w:p w14:paraId="07792811" w14:textId="77777777" w:rsidR="00F40132" w:rsidRPr="00C325BC" w:rsidRDefault="00F40132" w:rsidP="00C33772">
            <w:pPr>
              <w:pStyle w:val="InfoBlue"/>
            </w:pPr>
            <w:r>
              <w:t>The book request is saved.</w:t>
            </w:r>
          </w:p>
        </w:tc>
      </w:tr>
    </w:tbl>
    <w:p w14:paraId="5C1C7E8E" w14:textId="77777777" w:rsidR="00E164EC" w:rsidRDefault="00E164EC" w:rsidP="00C33D9B"/>
    <w:p w14:paraId="4C2FE7F3" w14:textId="77777777" w:rsidR="00B31A15" w:rsidRDefault="00B31A15" w:rsidP="00C33D9B"/>
    <w:p w14:paraId="64E2315D" w14:textId="77777777" w:rsidR="00B31A15" w:rsidRDefault="00B31A15" w:rsidP="00C33D9B">
      <w:r>
        <w:t>//TODO Some extra use cases are:</w:t>
      </w:r>
    </w:p>
    <w:p w14:paraId="548C9FB1" w14:textId="77777777" w:rsidR="00B31A15" w:rsidRDefault="00B31A15" w:rsidP="00B31A15">
      <w:pPr>
        <w:numPr>
          <w:ilvl w:val="0"/>
          <w:numId w:val="7"/>
        </w:numPr>
      </w:pPr>
      <w:r>
        <w:t>Delete Book Request</w:t>
      </w:r>
    </w:p>
    <w:p w14:paraId="31D71A26" w14:textId="77777777" w:rsidR="00985F09" w:rsidRPr="006C59CC" w:rsidRDefault="00B31A15" w:rsidP="006C59CC">
      <w:pPr>
        <w:numPr>
          <w:ilvl w:val="0"/>
          <w:numId w:val="7"/>
        </w:numPr>
        <w:rPr>
          <w:lang w:val="el-GR"/>
        </w:rPr>
      </w:pPr>
      <w:r>
        <w:t>ViewBookRequests</w:t>
      </w:r>
      <w:r w:rsidRPr="00B31A15">
        <w:rPr>
          <w:lang w:val="el-GR"/>
        </w:rPr>
        <w:t xml:space="preserve"> (</w:t>
      </w:r>
      <w:r>
        <w:rPr>
          <w:lang w:val="el-GR"/>
        </w:rPr>
        <w:t>που εχει κανει ο χρηστης</w:t>
      </w:r>
      <w:r w:rsidR="00395FB9">
        <w:rPr>
          <w:lang w:val="el-GR"/>
        </w:rPr>
        <w:t>)</w:t>
      </w:r>
      <w:bookmarkEnd w:id="26"/>
      <w:bookmarkEnd w:id="27"/>
      <w:bookmarkEnd w:id="28"/>
      <w:bookmarkEnd w:id="29"/>
    </w:p>
    <w:p w14:paraId="2412FD45" w14:textId="77777777" w:rsidR="00C325BC" w:rsidRPr="001911B1" w:rsidRDefault="00C325BC" w:rsidP="00C325BC">
      <w:pPr>
        <w:rPr>
          <w:lang w:val="el-GR"/>
        </w:rPr>
      </w:pPr>
    </w:p>
    <w:p w14:paraId="078B1543" w14:textId="77777777" w:rsidR="00F112B3" w:rsidRDefault="00985F09" w:rsidP="00F112B3">
      <w:pPr>
        <w:pStyle w:val="Heading1"/>
      </w:pPr>
      <w:bookmarkStart w:id="30" w:name="_Toc165927612"/>
      <w:bookmarkStart w:id="31" w:name="_Toc165927665"/>
      <w:bookmarkStart w:id="32" w:name="_Toc165927734"/>
      <w:r w:rsidRPr="001911B1">
        <w:rPr>
          <w:lang w:val="el-GR"/>
        </w:rPr>
        <w:br w:type="page"/>
      </w:r>
      <w:r w:rsidR="00E72555">
        <w:lastRenderedPageBreak/>
        <w:t>Design</w:t>
      </w:r>
      <w:bookmarkEnd w:id="22"/>
      <w:bookmarkEnd w:id="30"/>
      <w:bookmarkEnd w:id="31"/>
      <w:bookmarkEnd w:id="32"/>
    </w:p>
    <w:p w14:paraId="7DBB72F8" w14:textId="77777777" w:rsidR="00793FB8" w:rsidRPr="00F112B3" w:rsidRDefault="002A1330" w:rsidP="002A1330">
      <w:pPr>
        <w:pStyle w:val="Heading2"/>
      </w:pPr>
      <w:bookmarkStart w:id="33" w:name="_Toc474157120"/>
      <w:bookmarkStart w:id="34" w:name="_Toc165927613"/>
      <w:bookmarkStart w:id="35" w:name="_Toc165927666"/>
      <w:bookmarkStart w:id="36" w:name="_Toc165927735"/>
      <w:r>
        <w:t>Architecture</w:t>
      </w:r>
      <w:bookmarkEnd w:id="33"/>
      <w:bookmarkEnd w:id="34"/>
      <w:bookmarkEnd w:id="35"/>
      <w:bookmarkEnd w:id="36"/>
      <w:r>
        <w:t xml:space="preserve"> </w:t>
      </w:r>
    </w:p>
    <w:p w14:paraId="1B3686D0" w14:textId="77777777" w:rsidR="00F112B3" w:rsidRDefault="002A1330" w:rsidP="00DA55FD">
      <w:r>
        <w:t xml:space="preserve">&lt;Specify the overall architecture for this release in terms of a </w:t>
      </w:r>
      <w:r w:rsidRPr="0055058F">
        <w:rPr>
          <w:b/>
        </w:rPr>
        <w:t>UML package diagram</w:t>
      </w:r>
      <w:r w:rsidR="00160902">
        <w:t>.</w:t>
      </w:r>
      <w:r>
        <w:t>&gt;</w:t>
      </w:r>
    </w:p>
    <w:p w14:paraId="15DE90A3" w14:textId="77777777" w:rsidR="002A1330" w:rsidRDefault="002A1330" w:rsidP="002A1330">
      <w:pPr>
        <w:pStyle w:val="Heading2"/>
      </w:pPr>
      <w:bookmarkStart w:id="37" w:name="_Toc474157121"/>
      <w:bookmarkStart w:id="38" w:name="_Toc165927614"/>
      <w:bookmarkStart w:id="39" w:name="_Toc165927667"/>
      <w:bookmarkStart w:id="40" w:name="_Toc165927736"/>
      <w:r>
        <w:t>Design</w:t>
      </w:r>
      <w:bookmarkEnd w:id="37"/>
      <w:bookmarkEnd w:id="38"/>
      <w:bookmarkEnd w:id="39"/>
      <w:bookmarkEnd w:id="40"/>
    </w:p>
    <w:p w14:paraId="165F841A" w14:textId="77777777" w:rsidR="005641E6" w:rsidRDefault="00EC2736" w:rsidP="005641E6">
      <w:r>
        <w:t>PACKAGE UML DIAGRAM</w:t>
      </w:r>
    </w:p>
    <w:p w14:paraId="695B867A" w14:textId="77777777" w:rsidR="00EC2736" w:rsidRDefault="00EC2736" w:rsidP="00EC2736">
      <w:r>
        <w:t>UML DIAGRAM OF PACKAGE CONFIG</w:t>
      </w:r>
    </w:p>
    <w:p w14:paraId="7742D686" w14:textId="77777777" w:rsidR="00EC2736" w:rsidRDefault="00EC2736" w:rsidP="00EC2736">
      <w:r>
        <w:t>UML DIAGRAM OF PACKAGE SERVICES with collaborating classes</w:t>
      </w:r>
    </w:p>
    <w:p w14:paraId="5A2CDB93" w14:textId="77777777" w:rsidR="00EC2736" w:rsidRDefault="00EC2736" w:rsidP="00EC2736">
      <w:r>
        <w:t>UML DIAGRAM OF MAPPERS with collaborating classes</w:t>
      </w:r>
    </w:p>
    <w:p w14:paraId="05F06ADA" w14:textId="77777777" w:rsidR="00EC2736" w:rsidRDefault="00EC2736" w:rsidP="00EC2736">
      <w:r>
        <w:t>UML DIAGRAM OF DOMAIN</w:t>
      </w:r>
    </w:p>
    <w:p w14:paraId="733FD581" w14:textId="77777777" w:rsidR="00EC2736" w:rsidRDefault="00EC2736" w:rsidP="005641E6"/>
    <w:p w14:paraId="72EEAB6C" w14:textId="77777777" w:rsidR="005641E6" w:rsidRDefault="005641E6" w:rsidP="002A1330"/>
    <w:p w14:paraId="49334E49" w14:textId="77777777" w:rsidR="0079638E" w:rsidRPr="00F82792" w:rsidRDefault="0079638E" w:rsidP="00F71BDE">
      <w:pPr>
        <w:pStyle w:val="Caption"/>
        <w:keepNext/>
        <w:spacing w:after="0"/>
        <w:jc w:val="center"/>
      </w:pPr>
      <w:r>
        <w:t>Figure</w:t>
      </w:r>
      <w:r w:rsidRPr="00F82792">
        <w:t xml:space="preserve"> </w:t>
      </w:r>
      <w:r>
        <w:fldChar w:fldCharType="begin"/>
      </w:r>
      <w:r w:rsidRPr="00F82792">
        <w:instrText xml:space="preserve"> </w:instrText>
      </w:r>
      <w:r>
        <w:instrText>SEQ</w:instrText>
      </w:r>
      <w:r w:rsidRPr="00F82792">
        <w:instrText xml:space="preserve"> </w:instrText>
      </w:r>
      <w:r>
        <w:instrText>Figure</w:instrText>
      </w:r>
      <w:r w:rsidRPr="00F82792">
        <w:instrText xml:space="preserve"> \* </w:instrText>
      </w:r>
      <w:r>
        <w:instrText>ARABIC</w:instrText>
      </w:r>
      <w:r w:rsidRPr="00F82792">
        <w:instrText xml:space="preserve"> </w:instrText>
      </w:r>
      <w:r>
        <w:fldChar w:fldCharType="separate"/>
      </w:r>
      <w:r w:rsidRPr="00F82792">
        <w:rPr>
          <w:noProof/>
        </w:rPr>
        <w:t>2</w:t>
      </w:r>
      <w:r>
        <w:fldChar w:fldCharType="end"/>
      </w:r>
      <w:r w:rsidRPr="00F82792">
        <w:t xml:space="preserve">: </w:t>
      </w:r>
      <w:r w:rsidR="00F82792">
        <w:t>UML</w:t>
      </w:r>
      <w:r w:rsidR="00F82792" w:rsidRPr="00F82792">
        <w:t xml:space="preserve"> </w:t>
      </w:r>
      <w:r w:rsidR="00F82792">
        <w:t>DiaGram Of package controllers with collaborating classes</w:t>
      </w:r>
    </w:p>
    <w:p w14:paraId="504F30B1" w14:textId="77777777" w:rsidR="008E2977" w:rsidRDefault="00862EA4" w:rsidP="001E62C7">
      <w:r>
        <w:pict w14:anchorId="29CDC40B">
          <v:shape id="_x0000_i1026" type="#_x0000_t75" style="width:467.5pt;height:278.1pt">
            <v:imagedata r:id="rId10" o:title="RegisterUML"/>
          </v:shape>
        </w:pict>
      </w:r>
    </w:p>
    <w:p w14:paraId="090BDEE8" w14:textId="77777777" w:rsidR="00A96796" w:rsidRDefault="008E2977" w:rsidP="0038051B">
      <w:pPr>
        <w:pStyle w:val="Heading3"/>
      </w:pPr>
      <w:r>
        <w:br w:type="page"/>
      </w:r>
      <w:r w:rsidR="00432FEC">
        <w:lastRenderedPageBreak/>
        <w:t>Config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644"/>
        <w:gridCol w:w="2506"/>
        <w:gridCol w:w="1641"/>
      </w:tblGrid>
      <w:tr w:rsidR="00A96796" w:rsidRPr="00C325BC" w14:paraId="03D1099B" w14:textId="77777777">
        <w:tc>
          <w:tcPr>
            <w:tcW w:w="9326" w:type="dxa"/>
            <w:gridSpan w:val="4"/>
          </w:tcPr>
          <w:p w14:paraId="27730D46" w14:textId="77777777" w:rsidR="00A96796" w:rsidRPr="005D3CF2" w:rsidRDefault="00A96796" w:rsidP="001911B1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A96796" w:rsidRPr="00C325BC" w14:paraId="30C37A31" w14:textId="77777777">
        <w:tc>
          <w:tcPr>
            <w:tcW w:w="1553" w:type="dxa"/>
            <w:tcBorders>
              <w:right w:val="nil"/>
            </w:tcBorders>
          </w:tcPr>
          <w:p w14:paraId="056A2441" w14:textId="77777777" w:rsidR="00A96796" w:rsidRDefault="00A9679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3FD73C8" w14:textId="77777777" w:rsidR="00A96796" w:rsidRPr="00A96796" w:rsidRDefault="00A96796" w:rsidP="0027108C">
            <w:pPr>
              <w:pStyle w:val="InfoBlue"/>
              <w:jc w:val="center"/>
            </w:pPr>
            <w:r w:rsidRPr="00A96796">
              <w:rPr>
                <w:lang w:val="el-GR"/>
              </w:rPr>
              <w:t>WebSecurityConfig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3D4F92E7" w14:textId="77777777" w:rsidR="00A96796" w:rsidRPr="005D3CF2" w:rsidRDefault="00A96796" w:rsidP="00C33772">
            <w:pPr>
              <w:pStyle w:val="InfoBlue"/>
            </w:pPr>
          </w:p>
        </w:tc>
      </w:tr>
      <w:tr w:rsidR="00A96796" w:rsidRPr="00C325BC" w14:paraId="03BE3464" w14:textId="77777777">
        <w:tc>
          <w:tcPr>
            <w:tcW w:w="5288" w:type="dxa"/>
            <w:gridSpan w:val="2"/>
          </w:tcPr>
          <w:p w14:paraId="56336E36" w14:textId="77777777" w:rsidR="00A96796" w:rsidRDefault="00A9679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17E13E" w14:textId="77777777" w:rsidR="00E60936" w:rsidRPr="0051375F" w:rsidRDefault="00E60936">
            <w:pPr>
              <w:pStyle w:val="BodyText"/>
              <w:ind w:left="0"/>
              <w:jc w:val="left"/>
              <w:rPr>
                <w:b/>
                <w:sz w:val="32"/>
                <w:szCs w:val="32"/>
              </w:rPr>
            </w:pPr>
          </w:p>
          <w:p w14:paraId="4528AFE9" w14:textId="77777777" w:rsidR="00A96796" w:rsidRPr="00583C04" w:rsidRDefault="009A4DC4" w:rsidP="00A9679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web security for the application</w:t>
            </w:r>
            <w:r w:rsidR="00A96796">
              <w:t>.</w:t>
            </w:r>
          </w:p>
        </w:tc>
        <w:tc>
          <w:tcPr>
            <w:tcW w:w="4038" w:type="dxa"/>
            <w:gridSpan w:val="2"/>
          </w:tcPr>
          <w:p w14:paraId="44F153D0" w14:textId="77777777" w:rsidR="00A96796" w:rsidRPr="0029351E" w:rsidRDefault="00A96796" w:rsidP="00C33772">
            <w:pPr>
              <w:pStyle w:val="InfoBlue"/>
              <w:rPr>
                <w:b/>
                <w:bCs/>
              </w:rPr>
            </w:pPr>
            <w:r w:rsidRPr="0029351E">
              <w:rPr>
                <w:b/>
                <w:bCs/>
              </w:rPr>
              <w:t>Collaborations:</w:t>
            </w:r>
          </w:p>
          <w:p w14:paraId="7929280D" w14:textId="77777777" w:rsidR="00A96796" w:rsidRDefault="000C4CBA" w:rsidP="00A96796">
            <w:pPr>
              <w:pStyle w:val="BodyText"/>
              <w:numPr>
                <w:ilvl w:val="0"/>
                <w:numId w:val="30"/>
              </w:numPr>
            </w:pPr>
            <w:r>
              <w:t>PasswordEncoder</w:t>
            </w:r>
          </w:p>
          <w:p w14:paraId="3AF28497" w14:textId="77777777" w:rsidR="00DD3B35" w:rsidRPr="00DD3B35" w:rsidRDefault="00DD3B35" w:rsidP="00DD3B35">
            <w:pPr>
              <w:pStyle w:val="BodyText"/>
              <w:numPr>
                <w:ilvl w:val="0"/>
                <w:numId w:val="30"/>
              </w:numPr>
              <w:rPr>
                <w:lang w:val="el-GR"/>
              </w:rPr>
            </w:pPr>
            <w:r w:rsidRPr="00DD3B35">
              <w:rPr>
                <w:lang w:val="el-GR"/>
              </w:rPr>
              <w:t>UserDetailsService</w:t>
            </w:r>
          </w:p>
          <w:p w14:paraId="04D57717" w14:textId="77777777" w:rsidR="00CC2A40" w:rsidRDefault="00CC2A40" w:rsidP="00A96796">
            <w:pPr>
              <w:pStyle w:val="BodyText"/>
              <w:numPr>
                <w:ilvl w:val="0"/>
                <w:numId w:val="30"/>
              </w:numPr>
            </w:pPr>
            <w:r>
              <w:t>CustomSecuritySuccessHandler</w:t>
            </w:r>
          </w:p>
          <w:p w14:paraId="0C4665DB" w14:textId="77777777" w:rsidR="00CC2A40" w:rsidRPr="00365B45" w:rsidRDefault="000D6003" w:rsidP="00FA7A9D">
            <w:pPr>
              <w:pStyle w:val="BodyText"/>
              <w:numPr>
                <w:ilvl w:val="0"/>
                <w:numId w:val="30"/>
              </w:numPr>
            </w:pPr>
            <w:r>
              <w:t>EndpointConfig</w:t>
            </w:r>
          </w:p>
        </w:tc>
      </w:tr>
    </w:tbl>
    <w:p w14:paraId="32EC8BCA" w14:textId="77777777" w:rsidR="00A96796" w:rsidRDefault="00A9679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1599" w:rsidRPr="00C325BC" w14:paraId="2FF76D51" w14:textId="77777777">
        <w:tc>
          <w:tcPr>
            <w:tcW w:w="9326" w:type="dxa"/>
            <w:gridSpan w:val="4"/>
          </w:tcPr>
          <w:p w14:paraId="37BB8559" w14:textId="77777777" w:rsidR="007A1599" w:rsidRPr="005D3CF2" w:rsidRDefault="00050829" w:rsidP="005356C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821112" w:rsidRPr="00C325BC" w14:paraId="5D5E86D6" w14:textId="77777777" w:rsidTr="00821112">
        <w:tc>
          <w:tcPr>
            <w:tcW w:w="1553" w:type="dxa"/>
            <w:tcBorders>
              <w:right w:val="nil"/>
            </w:tcBorders>
          </w:tcPr>
          <w:p w14:paraId="422988EE" w14:textId="77777777" w:rsidR="00821112" w:rsidRDefault="0082111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E76D765" w14:textId="77777777" w:rsidR="00821112" w:rsidRPr="005D3CF2" w:rsidRDefault="00821112" w:rsidP="00B13358">
            <w:pPr>
              <w:pStyle w:val="InfoBlue"/>
              <w:jc w:val="center"/>
            </w:pPr>
            <w:r w:rsidRPr="008E6A5F">
              <w:rPr>
                <w:lang w:val="el-GR"/>
              </w:rPr>
              <w:t>CustomSecuritySuccessHandler</w:t>
            </w:r>
          </w:p>
        </w:tc>
        <w:tc>
          <w:tcPr>
            <w:tcW w:w="1530" w:type="dxa"/>
            <w:tcBorders>
              <w:left w:val="nil"/>
            </w:tcBorders>
          </w:tcPr>
          <w:p w14:paraId="40321BBA" w14:textId="77777777" w:rsidR="00821112" w:rsidRPr="005D3CF2" w:rsidRDefault="00821112" w:rsidP="00C33772">
            <w:pPr>
              <w:pStyle w:val="InfoBlue"/>
            </w:pPr>
          </w:p>
        </w:tc>
      </w:tr>
      <w:tr w:rsidR="008E6A5F" w:rsidRPr="00C325BC" w14:paraId="2A07DD2E" w14:textId="77777777" w:rsidTr="007A1599">
        <w:tc>
          <w:tcPr>
            <w:tcW w:w="5288" w:type="dxa"/>
            <w:gridSpan w:val="2"/>
          </w:tcPr>
          <w:p w14:paraId="0E679889" w14:textId="77777777" w:rsidR="008F0B55" w:rsidRDefault="008E6A5F" w:rsidP="000E6E3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7537C9D" w14:textId="77777777" w:rsidR="008E6A5F" w:rsidRPr="00583C04" w:rsidRDefault="006B4567" w:rsidP="008E6A5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 successful authentication by redirecting users to a specific target URL</w:t>
            </w:r>
            <w:r w:rsidR="003B610C">
              <w:t>.</w:t>
            </w:r>
          </w:p>
        </w:tc>
        <w:tc>
          <w:tcPr>
            <w:tcW w:w="4038" w:type="dxa"/>
            <w:gridSpan w:val="2"/>
          </w:tcPr>
          <w:p w14:paraId="18E05965" w14:textId="77777777" w:rsidR="008E6A5F" w:rsidRPr="009A7C6B" w:rsidRDefault="008E6A5F" w:rsidP="00C33772">
            <w:pPr>
              <w:pStyle w:val="InfoBlue"/>
              <w:rPr>
                <w:b/>
                <w:bCs/>
              </w:rPr>
            </w:pPr>
            <w:r w:rsidRPr="009A7C6B">
              <w:rPr>
                <w:b/>
                <w:bCs/>
              </w:rPr>
              <w:t>Collaborations:</w:t>
            </w:r>
          </w:p>
          <w:p w14:paraId="71D240AB" w14:textId="77777777" w:rsidR="003B610C" w:rsidRPr="00365B45" w:rsidRDefault="00A237B4" w:rsidP="008E6A5F">
            <w:pPr>
              <w:pStyle w:val="BodyText"/>
              <w:numPr>
                <w:ilvl w:val="0"/>
                <w:numId w:val="30"/>
              </w:numPr>
            </w:pPr>
            <w:r>
              <w:t>EndpointConfig</w:t>
            </w:r>
          </w:p>
        </w:tc>
      </w:tr>
    </w:tbl>
    <w:p w14:paraId="0ABCE756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F0625" w:rsidRPr="00C325BC" w14:paraId="7BBFB698" w14:textId="77777777">
        <w:tc>
          <w:tcPr>
            <w:tcW w:w="9326" w:type="dxa"/>
            <w:gridSpan w:val="4"/>
          </w:tcPr>
          <w:p w14:paraId="0C037582" w14:textId="77777777" w:rsidR="005F0625" w:rsidRPr="005D3CF2" w:rsidRDefault="005F0625" w:rsidP="001D1A9A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5F0625" w:rsidRPr="00C325BC" w14:paraId="365E6661" w14:textId="77777777">
        <w:tc>
          <w:tcPr>
            <w:tcW w:w="1553" w:type="dxa"/>
            <w:tcBorders>
              <w:right w:val="nil"/>
            </w:tcBorders>
          </w:tcPr>
          <w:p w14:paraId="04CCD22B" w14:textId="77777777" w:rsidR="005F0625" w:rsidRDefault="005F062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A7734B" w14:textId="77777777" w:rsidR="005F0625" w:rsidRPr="007D7B26" w:rsidRDefault="00EE5D6E" w:rsidP="001D1A9A">
            <w:pPr>
              <w:pStyle w:val="InfoBlue"/>
              <w:jc w:val="center"/>
            </w:pPr>
            <w:r w:rsidRPr="00EE5D6E">
              <w:rPr>
                <w:lang w:val="el-GR"/>
              </w:rPr>
              <w:t>WebMvcConfig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72FEDC82" w14:textId="77777777" w:rsidR="005F0625" w:rsidRPr="005D3CF2" w:rsidRDefault="005F0625" w:rsidP="00C33772">
            <w:pPr>
              <w:pStyle w:val="InfoBlue"/>
            </w:pPr>
          </w:p>
        </w:tc>
      </w:tr>
      <w:tr w:rsidR="005F0625" w:rsidRPr="00C325BC" w14:paraId="5283B7FC" w14:textId="77777777">
        <w:tc>
          <w:tcPr>
            <w:tcW w:w="5288" w:type="dxa"/>
            <w:gridSpan w:val="2"/>
          </w:tcPr>
          <w:p w14:paraId="5E8A7A84" w14:textId="77777777" w:rsidR="005F0625" w:rsidRDefault="005F062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8B0DA6" w14:textId="77777777" w:rsidR="005F0625" w:rsidRPr="00583C04" w:rsidRDefault="007D7B26" w:rsidP="005F062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MVC (Model-View-Controller) for web application</w:t>
            </w:r>
            <w:r w:rsidR="005F0625">
              <w:t>.</w:t>
            </w:r>
          </w:p>
        </w:tc>
        <w:tc>
          <w:tcPr>
            <w:tcW w:w="4038" w:type="dxa"/>
            <w:gridSpan w:val="2"/>
          </w:tcPr>
          <w:p w14:paraId="4E9737CD" w14:textId="77777777" w:rsidR="005F0625" w:rsidRPr="001D1A9A" w:rsidRDefault="005F0625" w:rsidP="00C33772">
            <w:pPr>
              <w:pStyle w:val="InfoBlue"/>
              <w:rPr>
                <w:b/>
                <w:bCs/>
              </w:rPr>
            </w:pPr>
            <w:r w:rsidRPr="001D1A9A">
              <w:rPr>
                <w:b/>
                <w:bCs/>
              </w:rPr>
              <w:t>Collaborations:</w:t>
            </w:r>
          </w:p>
          <w:p w14:paraId="1A448A8B" w14:textId="77777777" w:rsidR="005F0625" w:rsidRPr="00365B45" w:rsidRDefault="00BB53F8" w:rsidP="005F0625">
            <w:pPr>
              <w:pStyle w:val="BodyText"/>
              <w:numPr>
                <w:ilvl w:val="0"/>
                <w:numId w:val="30"/>
              </w:numPr>
            </w:pPr>
            <w:r>
              <w:t>ViewControllerRegistry</w:t>
            </w:r>
          </w:p>
        </w:tc>
      </w:tr>
    </w:tbl>
    <w:p w14:paraId="22360EF2" w14:textId="77777777" w:rsidR="005F0625" w:rsidRDefault="005F0625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55566" w:rsidRPr="00C325BC" w14:paraId="7C83AB61" w14:textId="77777777">
        <w:tc>
          <w:tcPr>
            <w:tcW w:w="9326" w:type="dxa"/>
            <w:gridSpan w:val="4"/>
          </w:tcPr>
          <w:p w14:paraId="0EE82FEF" w14:textId="77777777" w:rsidR="00055566" w:rsidRPr="005D3CF2" w:rsidRDefault="00055566" w:rsidP="00290ED7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055566" w:rsidRPr="00C325BC" w14:paraId="4EB11A3C" w14:textId="77777777">
        <w:tc>
          <w:tcPr>
            <w:tcW w:w="1553" w:type="dxa"/>
            <w:tcBorders>
              <w:right w:val="nil"/>
            </w:tcBorders>
          </w:tcPr>
          <w:p w14:paraId="625293FC" w14:textId="77777777" w:rsidR="00055566" w:rsidRDefault="0005556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5040C2E" w14:textId="77777777" w:rsidR="00055566" w:rsidRPr="005B6596" w:rsidRDefault="00171ADA" w:rsidP="00290ED7">
            <w:pPr>
              <w:pStyle w:val="InfoBlue"/>
              <w:jc w:val="center"/>
            </w:pPr>
            <w:r w:rsidRPr="00171ADA">
              <w:rPr>
                <w:lang w:val="el-GR"/>
              </w:rPr>
              <w:t>PasswordEncoderConfig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7540E30" w14:textId="77777777" w:rsidR="00055566" w:rsidRPr="005D3CF2" w:rsidRDefault="00055566" w:rsidP="00C33772">
            <w:pPr>
              <w:pStyle w:val="InfoBlue"/>
            </w:pPr>
          </w:p>
        </w:tc>
      </w:tr>
      <w:tr w:rsidR="00055566" w:rsidRPr="00C325BC" w14:paraId="49C3C06C" w14:textId="77777777">
        <w:tc>
          <w:tcPr>
            <w:tcW w:w="5288" w:type="dxa"/>
            <w:gridSpan w:val="2"/>
          </w:tcPr>
          <w:p w14:paraId="7B483E9E" w14:textId="77777777" w:rsidR="00055566" w:rsidRDefault="00055566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9736E6" w14:textId="77777777" w:rsidR="00055566" w:rsidRPr="00583C04" w:rsidRDefault="00E47BA6" w:rsidP="0005556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Configures a bean for password encoding.</w:t>
            </w:r>
          </w:p>
        </w:tc>
        <w:tc>
          <w:tcPr>
            <w:tcW w:w="4038" w:type="dxa"/>
            <w:gridSpan w:val="2"/>
          </w:tcPr>
          <w:p w14:paraId="4D21E700" w14:textId="77777777" w:rsidR="00055566" w:rsidRPr="00290ED7" w:rsidRDefault="00055566" w:rsidP="00C33772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28A7D5D9" w14:textId="77777777" w:rsidR="00055566" w:rsidRPr="00365B45" w:rsidRDefault="00982A2F" w:rsidP="00982A2F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5B9B9DC" w14:textId="77777777" w:rsidR="00055566" w:rsidRDefault="00055566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32883" w:rsidRPr="00C325BC" w14:paraId="607D7C0F" w14:textId="77777777">
        <w:tc>
          <w:tcPr>
            <w:tcW w:w="9326" w:type="dxa"/>
            <w:gridSpan w:val="4"/>
          </w:tcPr>
          <w:p w14:paraId="711C29D3" w14:textId="77777777" w:rsidR="00732883" w:rsidRPr="005D3CF2" w:rsidRDefault="00732883">
            <w:pPr>
              <w:pStyle w:val="InfoBlue"/>
              <w:jc w:val="center"/>
            </w:pPr>
            <w:r w:rsidRPr="00050829">
              <w:t>package com.myy803.social_bookstore.config</w:t>
            </w:r>
          </w:p>
        </w:tc>
      </w:tr>
      <w:tr w:rsidR="00732883" w:rsidRPr="00C325BC" w14:paraId="29AEE352" w14:textId="77777777">
        <w:tc>
          <w:tcPr>
            <w:tcW w:w="1553" w:type="dxa"/>
            <w:tcBorders>
              <w:right w:val="nil"/>
            </w:tcBorders>
          </w:tcPr>
          <w:p w14:paraId="490D47C1" w14:textId="77777777" w:rsidR="00732883" w:rsidRDefault="0073288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D869E11" w14:textId="77777777" w:rsidR="00732883" w:rsidRPr="005B6596" w:rsidRDefault="009A2757">
            <w:pPr>
              <w:pStyle w:val="InfoBlue"/>
              <w:jc w:val="center"/>
            </w:pPr>
            <w:r>
              <w:t>Endpoint</w:t>
            </w:r>
            <w:r w:rsidR="00732883" w:rsidRPr="00171ADA">
              <w:rPr>
                <w:lang w:val="el-GR"/>
              </w:rPr>
              <w:t>Config</w:t>
            </w:r>
          </w:p>
        </w:tc>
        <w:tc>
          <w:tcPr>
            <w:tcW w:w="1530" w:type="dxa"/>
            <w:tcBorders>
              <w:left w:val="nil"/>
            </w:tcBorders>
          </w:tcPr>
          <w:p w14:paraId="506ABBAE" w14:textId="77777777" w:rsidR="00732883" w:rsidRPr="005D3CF2" w:rsidRDefault="00732883">
            <w:pPr>
              <w:pStyle w:val="InfoBlue"/>
            </w:pPr>
          </w:p>
        </w:tc>
      </w:tr>
      <w:tr w:rsidR="00732883" w:rsidRPr="00C325BC" w14:paraId="2A6C92F7" w14:textId="77777777">
        <w:tc>
          <w:tcPr>
            <w:tcW w:w="5288" w:type="dxa"/>
            <w:gridSpan w:val="2"/>
          </w:tcPr>
          <w:p w14:paraId="355383DA" w14:textId="77777777" w:rsidR="00732883" w:rsidRDefault="00732883" w:rsidP="00364E6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FF60B79" w14:textId="77777777" w:rsidR="00732883" w:rsidRPr="00583C04" w:rsidRDefault="009A2757" w:rsidP="0073288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 constants for endpoint paths used in the application</w:t>
            </w:r>
            <w:r w:rsidR="00732883">
              <w:t>.</w:t>
            </w:r>
          </w:p>
        </w:tc>
        <w:tc>
          <w:tcPr>
            <w:tcW w:w="4038" w:type="dxa"/>
            <w:gridSpan w:val="2"/>
          </w:tcPr>
          <w:p w14:paraId="7D231385" w14:textId="77777777" w:rsidR="00732883" w:rsidRPr="00290ED7" w:rsidRDefault="00732883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45B0CB1B" w14:textId="77777777" w:rsidR="00732883" w:rsidRPr="00365B45" w:rsidRDefault="00054416" w:rsidP="00C13D2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EE480" w14:textId="77777777" w:rsidR="008B3534" w:rsidRDefault="008B3534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80390" w:rsidRPr="00C325BC" w14:paraId="7D6632FC" w14:textId="77777777">
        <w:tc>
          <w:tcPr>
            <w:tcW w:w="9326" w:type="dxa"/>
            <w:gridSpan w:val="4"/>
          </w:tcPr>
          <w:p w14:paraId="47A0C303" w14:textId="77777777" w:rsidR="00380390" w:rsidRPr="005D3CF2" w:rsidRDefault="00380390">
            <w:pPr>
              <w:pStyle w:val="InfoBlue"/>
              <w:jc w:val="center"/>
            </w:pPr>
            <w:r w:rsidRPr="00050829">
              <w:lastRenderedPageBreak/>
              <w:t>package com.myy803.social_bookstore.config</w:t>
            </w:r>
          </w:p>
        </w:tc>
      </w:tr>
      <w:tr w:rsidR="00380390" w:rsidRPr="00C325BC" w14:paraId="007BE911" w14:textId="77777777">
        <w:tc>
          <w:tcPr>
            <w:tcW w:w="1553" w:type="dxa"/>
            <w:tcBorders>
              <w:right w:val="nil"/>
            </w:tcBorders>
          </w:tcPr>
          <w:p w14:paraId="54BEF923" w14:textId="77777777" w:rsidR="00380390" w:rsidRDefault="0038039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D689CD7" w14:textId="77777777" w:rsidR="00380390" w:rsidRPr="005B6596" w:rsidRDefault="00380390">
            <w:pPr>
              <w:pStyle w:val="InfoBlue"/>
              <w:jc w:val="center"/>
            </w:pPr>
            <w:r>
              <w:t>ThymeleafUtil</w:t>
            </w:r>
          </w:p>
        </w:tc>
        <w:tc>
          <w:tcPr>
            <w:tcW w:w="1530" w:type="dxa"/>
            <w:tcBorders>
              <w:left w:val="nil"/>
            </w:tcBorders>
          </w:tcPr>
          <w:p w14:paraId="7155B7DF" w14:textId="77777777" w:rsidR="00380390" w:rsidRPr="005D3CF2" w:rsidRDefault="00380390">
            <w:pPr>
              <w:pStyle w:val="InfoBlue"/>
            </w:pPr>
          </w:p>
        </w:tc>
      </w:tr>
      <w:tr w:rsidR="00380390" w:rsidRPr="00C325BC" w14:paraId="506C4876" w14:textId="77777777">
        <w:tc>
          <w:tcPr>
            <w:tcW w:w="5288" w:type="dxa"/>
            <w:gridSpan w:val="2"/>
          </w:tcPr>
          <w:p w14:paraId="2CA8D8D0" w14:textId="77777777" w:rsidR="00380390" w:rsidRDefault="0038039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49280C6" w14:textId="77777777" w:rsidR="00380390" w:rsidRPr="00583C04" w:rsidRDefault="000F5E12" w:rsidP="00380390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0F5E12">
              <w:t xml:space="preserve">Extracts a list of IDs from a list of </w:t>
            </w:r>
            <w:r>
              <w:t>View</w:t>
            </w:r>
            <w:r w:rsidRPr="000F5E12">
              <w:t xml:space="preserve"> objects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63630FC5" w14:textId="77777777" w:rsidR="00380390" w:rsidRPr="00290ED7" w:rsidRDefault="00380390">
            <w:pPr>
              <w:pStyle w:val="InfoBlue"/>
              <w:rPr>
                <w:b/>
                <w:bCs/>
              </w:rPr>
            </w:pPr>
            <w:r w:rsidRPr="00290ED7">
              <w:rPr>
                <w:b/>
                <w:bCs/>
              </w:rPr>
              <w:t>Collaborations:</w:t>
            </w:r>
          </w:p>
          <w:p w14:paraId="6A60E702" w14:textId="77777777" w:rsidR="00380390" w:rsidRDefault="001C27B2" w:rsidP="001C27B2">
            <w:pPr>
              <w:pStyle w:val="BodyText"/>
              <w:numPr>
                <w:ilvl w:val="0"/>
                <w:numId w:val="29"/>
              </w:numPr>
            </w:pPr>
            <w:r w:rsidRPr="001C27B2">
              <w:t>BookCategoryView</w:t>
            </w:r>
          </w:p>
          <w:p w14:paraId="228B2DE4" w14:textId="77777777" w:rsidR="001C27B2" w:rsidRPr="001C27B2" w:rsidRDefault="001C27B2" w:rsidP="001C27B2">
            <w:pPr>
              <w:pStyle w:val="BodyText"/>
              <w:numPr>
                <w:ilvl w:val="0"/>
                <w:numId w:val="29"/>
              </w:numPr>
            </w:pPr>
            <w:r w:rsidRPr="001C27B2">
              <w:t>AuthorView</w:t>
            </w:r>
          </w:p>
        </w:tc>
      </w:tr>
    </w:tbl>
    <w:p w14:paraId="6524BF64" w14:textId="77777777" w:rsidR="00380390" w:rsidRDefault="00380390" w:rsidP="008E2977"/>
    <w:p w14:paraId="4DCF4814" w14:textId="77777777" w:rsidR="00C7767F" w:rsidRPr="00380981" w:rsidRDefault="008048CD" w:rsidP="00EF3194">
      <w:pPr>
        <w:pStyle w:val="Heading3"/>
      </w:pPr>
      <w:r>
        <w:t>C</w:t>
      </w:r>
      <w:r w:rsidR="00CF29B7" w:rsidRPr="005F16B0">
        <w:t>ontrollers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7767F" w:rsidRPr="00C325BC" w14:paraId="218E7EE1" w14:textId="77777777">
        <w:tc>
          <w:tcPr>
            <w:tcW w:w="9326" w:type="dxa"/>
            <w:gridSpan w:val="4"/>
          </w:tcPr>
          <w:p w14:paraId="240CFE8F" w14:textId="77777777" w:rsidR="00C7767F" w:rsidRPr="005D3CF2" w:rsidRDefault="00C7767F" w:rsidP="001B0CC4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7767F" w:rsidRPr="00C325BC" w14:paraId="4800ABFF" w14:textId="77777777">
        <w:tc>
          <w:tcPr>
            <w:tcW w:w="1553" w:type="dxa"/>
            <w:tcBorders>
              <w:right w:val="nil"/>
            </w:tcBorders>
          </w:tcPr>
          <w:p w14:paraId="72A649CA" w14:textId="77777777" w:rsidR="00C7767F" w:rsidRDefault="00C7767F" w:rsidP="00C7767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069B23B" w14:textId="77777777" w:rsidR="00C7767F" w:rsidRPr="005B6596" w:rsidRDefault="00B15C4F" w:rsidP="001B0CC4">
            <w:pPr>
              <w:pStyle w:val="InfoBlue"/>
              <w:jc w:val="center"/>
            </w:pPr>
            <w:r>
              <w:t>RegisterController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21E77859" w14:textId="77777777" w:rsidR="00C7767F" w:rsidRPr="005D3CF2" w:rsidRDefault="00C7767F" w:rsidP="00C33772">
            <w:pPr>
              <w:pStyle w:val="InfoBlue"/>
            </w:pPr>
          </w:p>
        </w:tc>
      </w:tr>
      <w:tr w:rsidR="00C7767F" w:rsidRPr="00C325BC" w14:paraId="41BBC4CA" w14:textId="77777777">
        <w:tc>
          <w:tcPr>
            <w:tcW w:w="5288" w:type="dxa"/>
            <w:gridSpan w:val="2"/>
          </w:tcPr>
          <w:p w14:paraId="5CD34248" w14:textId="77777777" w:rsidR="00C7767F" w:rsidRDefault="00C7767F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A2AC88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EC1B839" w14:textId="77777777" w:rsidR="00282853" w:rsidRDefault="00282853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8C51BE1" w14:textId="77777777" w:rsidR="002434BD" w:rsidRPr="002434BD" w:rsidRDefault="009C7EB1" w:rsidP="002434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incoming HTTP requests related to user registration.</w:t>
            </w:r>
          </w:p>
        </w:tc>
        <w:tc>
          <w:tcPr>
            <w:tcW w:w="4038" w:type="dxa"/>
            <w:gridSpan w:val="2"/>
          </w:tcPr>
          <w:p w14:paraId="7CCB50EA" w14:textId="77777777" w:rsidR="00C7767F" w:rsidRDefault="00C7767F" w:rsidP="00C33772">
            <w:pPr>
              <w:pStyle w:val="InfoBlue"/>
              <w:rPr>
                <w:b/>
                <w:bCs/>
              </w:rPr>
            </w:pPr>
            <w:r w:rsidRPr="001B0CC4">
              <w:rPr>
                <w:b/>
                <w:bCs/>
              </w:rPr>
              <w:t>Collaborations:</w:t>
            </w:r>
          </w:p>
          <w:p w14:paraId="1EEC1A78" w14:textId="77777777" w:rsidR="00553DE9" w:rsidRPr="00553DE9" w:rsidRDefault="00553DE9" w:rsidP="00553DE9">
            <w:pPr>
              <w:pStyle w:val="BodyText"/>
              <w:numPr>
                <w:ilvl w:val="0"/>
                <w:numId w:val="29"/>
              </w:numPr>
            </w:pPr>
            <w:r>
              <w:t>EndpointConfig</w:t>
            </w:r>
          </w:p>
          <w:p w14:paraId="62C03200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RegisterFormData</w:t>
            </w:r>
          </w:p>
          <w:p w14:paraId="024B23F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Model</w:t>
            </w:r>
          </w:p>
          <w:p w14:paraId="17B0494D" w14:textId="77777777" w:rsidR="00B607BE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RegisterCommand</w:t>
            </w:r>
          </w:p>
          <w:p w14:paraId="60F8BEC7" w14:textId="77777777" w:rsidR="00C7767F" w:rsidRPr="00365B45" w:rsidRDefault="00B607BE" w:rsidP="00B607BE">
            <w:pPr>
              <w:pStyle w:val="BodyText"/>
              <w:numPr>
                <w:ilvl w:val="0"/>
                <w:numId w:val="30"/>
              </w:numPr>
            </w:pPr>
            <w:r>
              <w:t>RegisterUseCase</w:t>
            </w:r>
          </w:p>
        </w:tc>
      </w:tr>
    </w:tbl>
    <w:p w14:paraId="5B7953D2" w14:textId="77777777" w:rsidR="005F16B0" w:rsidRDefault="005F16B0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F5FBA" w:rsidRPr="00C325BC" w14:paraId="614248C0" w14:textId="77777777">
        <w:tc>
          <w:tcPr>
            <w:tcW w:w="9326" w:type="dxa"/>
            <w:gridSpan w:val="4"/>
          </w:tcPr>
          <w:p w14:paraId="58918258" w14:textId="77777777" w:rsidR="00AF5FBA" w:rsidRPr="005D3CF2" w:rsidRDefault="00AF5FBA" w:rsidP="009878F7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F5FBA" w:rsidRPr="00C325BC" w14:paraId="2F8D7A0D" w14:textId="77777777">
        <w:tc>
          <w:tcPr>
            <w:tcW w:w="1553" w:type="dxa"/>
            <w:tcBorders>
              <w:right w:val="nil"/>
            </w:tcBorders>
          </w:tcPr>
          <w:p w14:paraId="46EDE556" w14:textId="77777777" w:rsidR="00AF5FBA" w:rsidRDefault="00AF5FB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F83EA30" w14:textId="77777777" w:rsidR="00AF5FBA" w:rsidRPr="005B6596" w:rsidRDefault="00C8181A" w:rsidP="009878F7">
            <w:pPr>
              <w:pStyle w:val="InfoBlue"/>
              <w:jc w:val="center"/>
            </w:pPr>
            <w:r>
              <w:t>Login</w:t>
            </w:r>
            <w:r w:rsidR="00AF5FBA">
              <w:t>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72BBF406" w14:textId="77777777" w:rsidR="00AF5FBA" w:rsidRPr="005D3CF2" w:rsidRDefault="00AF5FBA" w:rsidP="00C33772">
            <w:pPr>
              <w:pStyle w:val="InfoBlue"/>
            </w:pPr>
          </w:p>
        </w:tc>
      </w:tr>
      <w:tr w:rsidR="00AF5FBA" w:rsidRPr="00C325BC" w14:paraId="252FC75E" w14:textId="77777777">
        <w:tc>
          <w:tcPr>
            <w:tcW w:w="5288" w:type="dxa"/>
            <w:gridSpan w:val="2"/>
          </w:tcPr>
          <w:p w14:paraId="618FFF8A" w14:textId="77777777" w:rsidR="00AF5FBA" w:rsidRDefault="00AF5FBA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C4B4186" w14:textId="77777777" w:rsidR="00AF5FBA" w:rsidRPr="00583C04" w:rsidRDefault="00545663" w:rsidP="002732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GET requests for the login page.</w:t>
            </w:r>
          </w:p>
        </w:tc>
        <w:tc>
          <w:tcPr>
            <w:tcW w:w="4038" w:type="dxa"/>
            <w:gridSpan w:val="2"/>
          </w:tcPr>
          <w:p w14:paraId="1E1D9D34" w14:textId="77777777" w:rsidR="00AF5FBA" w:rsidRPr="000E2DC4" w:rsidRDefault="00AF5FBA" w:rsidP="00C33772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7124A08A" w14:textId="77777777" w:rsidR="004028AB" w:rsidRPr="00365B45" w:rsidRDefault="00AF35C6" w:rsidP="005D03D4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</w:tc>
      </w:tr>
    </w:tbl>
    <w:p w14:paraId="35003718" w14:textId="77777777" w:rsidR="00AF5FBA" w:rsidRDefault="00AF5FBA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D72A9" w:rsidRPr="00C325BC" w14:paraId="2C052435" w14:textId="77777777">
        <w:tc>
          <w:tcPr>
            <w:tcW w:w="9326" w:type="dxa"/>
            <w:gridSpan w:val="4"/>
          </w:tcPr>
          <w:p w14:paraId="644E544E" w14:textId="77777777" w:rsidR="000D72A9" w:rsidRPr="005D3CF2" w:rsidRDefault="000D72A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0D72A9" w:rsidRPr="00C325BC" w14:paraId="4A0052EC" w14:textId="77777777">
        <w:tc>
          <w:tcPr>
            <w:tcW w:w="1553" w:type="dxa"/>
            <w:tcBorders>
              <w:right w:val="nil"/>
            </w:tcBorders>
          </w:tcPr>
          <w:p w14:paraId="5C4ABFFF" w14:textId="77777777" w:rsidR="000D72A9" w:rsidRDefault="000D72A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B48310" w14:textId="77777777" w:rsidR="000D72A9" w:rsidRPr="005B6596" w:rsidRDefault="000D72A9">
            <w:pPr>
              <w:pStyle w:val="InfoBlue"/>
              <w:jc w:val="center"/>
            </w:pPr>
            <w:r>
              <w:t>HomepageController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3A14C618" w14:textId="77777777" w:rsidR="000D72A9" w:rsidRPr="005D3CF2" w:rsidRDefault="000D72A9">
            <w:pPr>
              <w:pStyle w:val="InfoBlue"/>
            </w:pPr>
          </w:p>
        </w:tc>
      </w:tr>
      <w:tr w:rsidR="000D72A9" w:rsidRPr="00C325BC" w14:paraId="1E1CCC6C" w14:textId="77777777">
        <w:tc>
          <w:tcPr>
            <w:tcW w:w="5288" w:type="dxa"/>
            <w:gridSpan w:val="2"/>
          </w:tcPr>
          <w:p w14:paraId="0979F729" w14:textId="77777777" w:rsidR="000D72A9" w:rsidRDefault="000D72A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70BA80D" w14:textId="77777777" w:rsidR="000D72A9" w:rsidRPr="00583C04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the </w:t>
            </w:r>
            <w:r w:rsidR="00A96E9E">
              <w:t>home</w:t>
            </w:r>
            <w:r>
              <w:t>page.</w:t>
            </w:r>
          </w:p>
        </w:tc>
        <w:tc>
          <w:tcPr>
            <w:tcW w:w="4038" w:type="dxa"/>
            <w:gridSpan w:val="2"/>
          </w:tcPr>
          <w:p w14:paraId="053AD17E" w14:textId="77777777" w:rsidR="000D72A9" w:rsidRPr="000E2DC4" w:rsidRDefault="000D72A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C838F4A" w14:textId="77777777" w:rsidR="000D72A9" w:rsidRPr="00365B45" w:rsidRDefault="000D72A9" w:rsidP="000D72A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</w:tc>
      </w:tr>
    </w:tbl>
    <w:p w14:paraId="51DB0A19" w14:textId="77777777" w:rsidR="000D72A9" w:rsidRDefault="00193C90" w:rsidP="00193C90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C51F91" w:rsidRPr="00C325BC" w14:paraId="5A6BC727" w14:textId="77777777">
        <w:tc>
          <w:tcPr>
            <w:tcW w:w="9326" w:type="dxa"/>
            <w:gridSpan w:val="4"/>
          </w:tcPr>
          <w:p w14:paraId="5B1F4A21" w14:textId="77777777" w:rsidR="00C51F91" w:rsidRPr="005D3CF2" w:rsidRDefault="00C51F91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51F91" w:rsidRPr="00C325BC" w14:paraId="0A0CBF5F" w14:textId="77777777">
        <w:tc>
          <w:tcPr>
            <w:tcW w:w="1553" w:type="dxa"/>
            <w:tcBorders>
              <w:right w:val="nil"/>
            </w:tcBorders>
          </w:tcPr>
          <w:p w14:paraId="73C403F9" w14:textId="77777777" w:rsidR="00C51F91" w:rsidRDefault="00C51F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1D95B5F" w14:textId="77777777" w:rsidR="00C51F91" w:rsidRPr="005B6596" w:rsidRDefault="00C51F91">
            <w:pPr>
              <w:pStyle w:val="InfoBlue"/>
              <w:jc w:val="center"/>
            </w:pPr>
            <w:r>
              <w:t>ViewUserProfileController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4A93255A" w14:textId="77777777" w:rsidR="00C51F91" w:rsidRPr="005D3CF2" w:rsidRDefault="00C51F91">
            <w:pPr>
              <w:pStyle w:val="InfoBlue"/>
            </w:pPr>
          </w:p>
        </w:tc>
      </w:tr>
      <w:tr w:rsidR="00C51F91" w:rsidRPr="00C325BC" w14:paraId="23C4A9AB" w14:textId="77777777">
        <w:tc>
          <w:tcPr>
            <w:tcW w:w="5288" w:type="dxa"/>
            <w:gridSpan w:val="2"/>
          </w:tcPr>
          <w:p w14:paraId="2616528A" w14:textId="77777777" w:rsidR="00C51F91" w:rsidRDefault="00C51F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169465C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7EBD032C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42FA153" w14:textId="77777777" w:rsidR="005D260A" w:rsidRDefault="005D260A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24CCE30" w14:textId="77777777" w:rsidR="00C51F91" w:rsidRPr="00583C04" w:rsidRDefault="00C51F91" w:rsidP="00C51F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</w:t>
            </w:r>
            <w:r w:rsidR="00196EBA">
              <w:t>viewing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78EC387" w14:textId="77777777" w:rsidR="00C51F91" w:rsidRPr="000E2DC4" w:rsidRDefault="00C51F91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3AF005CF" w14:textId="77777777" w:rsidR="00DC5A3B" w:rsidRDefault="00DC5A3B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251BA21B" w14:textId="77777777" w:rsidR="00C51F91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ViewUserProfileUseCase</w:t>
            </w:r>
          </w:p>
          <w:p w14:paraId="3026995C" w14:textId="77777777" w:rsidR="00193C90" w:rsidRPr="0010313E" w:rsidRDefault="00193C90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ViewBookCategoriesUseCase</w:t>
            </w:r>
          </w:p>
          <w:p w14:paraId="53D63710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ViewAuthorsUseCase</w:t>
            </w:r>
          </w:p>
          <w:p w14:paraId="5C0B3614" w14:textId="77777777" w:rsidR="0010313E" w:rsidRPr="0010313E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3526923B" w14:textId="77777777" w:rsidR="0010313E" w:rsidRPr="00365B45" w:rsidRDefault="0010313E" w:rsidP="00C51F91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AADBC7E" w14:textId="77777777" w:rsidR="00C51F91" w:rsidRPr="00380981" w:rsidRDefault="00C51F91" w:rsidP="008E297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057A" w:rsidRPr="00C325BC" w14:paraId="56F7F451" w14:textId="77777777">
        <w:tc>
          <w:tcPr>
            <w:tcW w:w="9326" w:type="dxa"/>
            <w:gridSpan w:val="4"/>
          </w:tcPr>
          <w:p w14:paraId="06251088" w14:textId="77777777" w:rsidR="001F057A" w:rsidRPr="005D3CF2" w:rsidRDefault="001F057A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1F057A" w:rsidRPr="00C325BC" w14:paraId="707A72B8" w14:textId="77777777">
        <w:tc>
          <w:tcPr>
            <w:tcW w:w="1553" w:type="dxa"/>
            <w:tcBorders>
              <w:right w:val="nil"/>
            </w:tcBorders>
          </w:tcPr>
          <w:p w14:paraId="0164A923" w14:textId="77777777" w:rsidR="001F057A" w:rsidRDefault="001F057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DB951CD" w14:textId="77777777" w:rsidR="001F057A" w:rsidRPr="005B6596" w:rsidRDefault="00230EDE">
            <w:pPr>
              <w:pStyle w:val="InfoBlue"/>
              <w:jc w:val="center"/>
            </w:pPr>
            <w:r>
              <w:t>Save</w:t>
            </w:r>
            <w:r w:rsidR="001F057A">
              <w:t>UserProfileController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1983CDCA" w14:textId="77777777" w:rsidR="001F057A" w:rsidRPr="005D3CF2" w:rsidRDefault="001F057A">
            <w:pPr>
              <w:pStyle w:val="InfoBlue"/>
            </w:pPr>
          </w:p>
        </w:tc>
      </w:tr>
      <w:tr w:rsidR="001F057A" w:rsidRPr="00C325BC" w14:paraId="54DE1307" w14:textId="77777777">
        <w:tc>
          <w:tcPr>
            <w:tcW w:w="5288" w:type="dxa"/>
            <w:gridSpan w:val="2"/>
          </w:tcPr>
          <w:p w14:paraId="248FE51C" w14:textId="77777777" w:rsidR="001F057A" w:rsidRDefault="001F057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552063" w14:textId="77777777" w:rsidR="00342263" w:rsidRDefault="00342263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FC85F2A" w14:textId="77777777" w:rsidR="001F057A" w:rsidRPr="00583C04" w:rsidRDefault="001F057A" w:rsidP="001F057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Handles HTTP requests for saving user profile</w:t>
            </w:r>
            <w:r w:rsidR="00D91E65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4F7A900" w14:textId="77777777" w:rsidR="001F057A" w:rsidRPr="000E2DC4" w:rsidRDefault="001F057A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2C1B1734" w14:textId="77777777" w:rsidR="00DC5A3B" w:rsidRDefault="00DC5A3B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2655F431" w14:textId="77777777" w:rsidR="001F057A" w:rsidRPr="0010313E" w:rsidRDefault="00F54CD8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 w:rsidRPr="00F54CD8">
              <w:t>SaveUserProfileUseCase</w:t>
            </w:r>
          </w:p>
          <w:p w14:paraId="4A85CE85" w14:textId="77777777" w:rsidR="001F057A" w:rsidRDefault="00D41D8C" w:rsidP="001F057A">
            <w:pPr>
              <w:pStyle w:val="BodyText"/>
              <w:numPr>
                <w:ilvl w:val="0"/>
                <w:numId w:val="29"/>
              </w:numPr>
              <w:jc w:val="left"/>
            </w:pPr>
            <w:r w:rsidRPr="00D41D8C">
              <w:t>UserProfileFormData</w:t>
            </w:r>
          </w:p>
          <w:p w14:paraId="0A50B28A" w14:textId="77777777" w:rsidR="00101C93" w:rsidRPr="00365B45" w:rsidRDefault="00101C93" w:rsidP="00540D90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</w:tc>
      </w:tr>
    </w:tbl>
    <w:p w14:paraId="668CC48A" w14:textId="77777777" w:rsidR="006B0510" w:rsidRDefault="006B0510" w:rsidP="005B560C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26229D" w:rsidRPr="00C325BC" w14:paraId="1FAC59B9" w14:textId="77777777">
        <w:tc>
          <w:tcPr>
            <w:tcW w:w="9326" w:type="dxa"/>
            <w:gridSpan w:val="4"/>
          </w:tcPr>
          <w:p w14:paraId="415CC989" w14:textId="77777777" w:rsidR="0026229D" w:rsidRPr="005D3CF2" w:rsidRDefault="0026229D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26229D" w:rsidRPr="00C325BC" w14:paraId="26CC2498" w14:textId="77777777">
        <w:tc>
          <w:tcPr>
            <w:tcW w:w="1553" w:type="dxa"/>
            <w:tcBorders>
              <w:right w:val="nil"/>
            </w:tcBorders>
          </w:tcPr>
          <w:p w14:paraId="31FAD697" w14:textId="77777777" w:rsidR="0026229D" w:rsidRDefault="002622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072429" w14:textId="77777777" w:rsidR="0026229D" w:rsidRPr="0026229D" w:rsidRDefault="0026229D">
            <w:pPr>
              <w:pStyle w:val="InfoBlue"/>
              <w:jc w:val="center"/>
            </w:pPr>
            <w:r w:rsidRPr="0026229D">
              <w:t>SaveBookOfferController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500339C5" w14:textId="77777777" w:rsidR="0026229D" w:rsidRPr="005D3CF2" w:rsidRDefault="0026229D">
            <w:pPr>
              <w:pStyle w:val="InfoBlue"/>
            </w:pPr>
          </w:p>
        </w:tc>
      </w:tr>
      <w:tr w:rsidR="0026229D" w:rsidRPr="00C325BC" w14:paraId="5C1A79B4" w14:textId="77777777">
        <w:tc>
          <w:tcPr>
            <w:tcW w:w="5288" w:type="dxa"/>
            <w:gridSpan w:val="2"/>
          </w:tcPr>
          <w:p w14:paraId="00A48F86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22B2EA" w14:textId="77777777" w:rsidR="0026229D" w:rsidRDefault="0026229D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2368D6F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DC92C6" w14:textId="77777777" w:rsidR="0026229D" w:rsidRPr="00583C04" w:rsidRDefault="0026229D" w:rsidP="002622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requests for saving </w:t>
            </w:r>
            <w:r w:rsidR="00F855D5">
              <w:t>book offers</w:t>
            </w:r>
          </w:p>
        </w:tc>
        <w:tc>
          <w:tcPr>
            <w:tcW w:w="4038" w:type="dxa"/>
            <w:gridSpan w:val="2"/>
          </w:tcPr>
          <w:p w14:paraId="05F7794C" w14:textId="77777777" w:rsidR="0026229D" w:rsidRPr="000E2DC4" w:rsidRDefault="0026229D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01F5080A" w14:textId="77777777" w:rsidR="00DC5A3B" w:rsidRDefault="00DC5A3B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304212A8" w14:textId="77777777" w:rsidR="0026229D" w:rsidRPr="0010313E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 w:rsidRPr="009E1636">
              <w:t>ViewBookCategoriesUseCase</w:t>
            </w:r>
          </w:p>
          <w:p w14:paraId="71D28B6F" w14:textId="77777777" w:rsidR="0026229D" w:rsidRDefault="009E1636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 w:rsidRPr="009E1636">
              <w:t>ViewAuthorsUseCase</w:t>
            </w:r>
          </w:p>
          <w:p w14:paraId="353C0F0F" w14:textId="77777777" w:rsidR="0026229D" w:rsidRPr="00365B45" w:rsidRDefault="002467C8" w:rsidP="0026229D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B</w:t>
            </w:r>
            <w:r w:rsidRPr="002467C8">
              <w:t>ookFormData</w:t>
            </w:r>
          </w:p>
        </w:tc>
      </w:tr>
    </w:tbl>
    <w:p w14:paraId="7EBBE4A0" w14:textId="77777777" w:rsidR="00AA7FF9" w:rsidRDefault="00AA7FF9" w:rsidP="00D12346"/>
    <w:p w14:paraId="093EC018" w14:textId="77777777" w:rsidR="00AA7FF9" w:rsidRPr="00D12346" w:rsidRDefault="00AA7FF9" w:rsidP="00AA7FF9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AA7FF9" w:rsidRPr="005D3CF2" w14:paraId="32E4D979" w14:textId="77777777">
        <w:tc>
          <w:tcPr>
            <w:tcW w:w="9326" w:type="dxa"/>
            <w:gridSpan w:val="4"/>
          </w:tcPr>
          <w:p w14:paraId="475C16D6" w14:textId="77777777" w:rsidR="00AA7FF9" w:rsidRPr="005D3CF2" w:rsidRDefault="00AA7FF9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AA7FF9" w:rsidRPr="005D3CF2" w14:paraId="2B3D1403" w14:textId="77777777">
        <w:tc>
          <w:tcPr>
            <w:tcW w:w="1553" w:type="dxa"/>
            <w:tcBorders>
              <w:right w:val="nil"/>
            </w:tcBorders>
          </w:tcPr>
          <w:p w14:paraId="1077C69C" w14:textId="77777777" w:rsidR="00AA7FF9" w:rsidRDefault="00AA7FF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E0B055E" w14:textId="77777777" w:rsidR="00AA7FF9" w:rsidRPr="005B6596" w:rsidRDefault="00FE366D">
            <w:pPr>
              <w:pStyle w:val="InfoBlue"/>
              <w:jc w:val="center"/>
            </w:pPr>
            <w:r>
              <w:t>ViewBookOffersController</w:t>
            </w:r>
          </w:p>
        </w:tc>
        <w:tc>
          <w:tcPr>
            <w:tcW w:w="1530" w:type="dxa"/>
            <w:tcBorders>
              <w:left w:val="nil"/>
            </w:tcBorders>
          </w:tcPr>
          <w:p w14:paraId="67D9D7EA" w14:textId="77777777" w:rsidR="00AA7FF9" w:rsidRPr="005D3CF2" w:rsidRDefault="00AA7FF9">
            <w:pPr>
              <w:pStyle w:val="InfoBlue"/>
            </w:pPr>
          </w:p>
        </w:tc>
      </w:tr>
      <w:tr w:rsidR="00AA7FF9" w:rsidRPr="00365B45" w14:paraId="0CD47FD5" w14:textId="77777777">
        <w:tc>
          <w:tcPr>
            <w:tcW w:w="5288" w:type="dxa"/>
            <w:gridSpan w:val="2"/>
          </w:tcPr>
          <w:p w14:paraId="61356F0F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9F28696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822172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DF6499" w14:textId="77777777" w:rsidR="00AA7FF9" w:rsidRDefault="00AA7FF9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3B232038" w14:textId="77777777" w:rsidR="00AA7FF9" w:rsidRPr="00583C04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</w:t>
            </w:r>
            <w:r w:rsidR="000D5147">
              <w:t>book offers</w:t>
            </w:r>
          </w:p>
        </w:tc>
        <w:tc>
          <w:tcPr>
            <w:tcW w:w="4038" w:type="dxa"/>
            <w:gridSpan w:val="2"/>
          </w:tcPr>
          <w:p w14:paraId="4D97C7A1" w14:textId="77777777" w:rsidR="00AA7FF9" w:rsidRPr="000E2DC4" w:rsidRDefault="00AA7FF9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52D249AC" w14:textId="77777777" w:rsidR="00AA7FF9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686131AF" w14:textId="77777777" w:rsidR="00ED491C" w:rsidRDefault="00ED491C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ViewBookOffersUseCase</w:t>
            </w:r>
          </w:p>
          <w:p w14:paraId="73BBFD7C" w14:textId="77777777" w:rsidR="00AA7FF9" w:rsidRPr="0010313E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Principal</w:t>
            </w:r>
          </w:p>
          <w:p w14:paraId="0DF86201" w14:textId="77777777" w:rsidR="00AA7FF9" w:rsidRPr="00365B45" w:rsidRDefault="00AA7FF9" w:rsidP="00AA7FF9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4F38BC16" w14:textId="77777777" w:rsidR="00D12346" w:rsidRDefault="00D12346" w:rsidP="00AA7FF9"/>
    <w:tbl>
      <w:tblPr>
        <w:tblW w:w="95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827"/>
        <w:gridCol w:w="2302"/>
        <w:gridCol w:w="2034"/>
      </w:tblGrid>
      <w:tr w:rsidR="007359A3" w:rsidRPr="005D3CF2" w14:paraId="2C89CFD8" w14:textId="77777777" w:rsidTr="00AB266F">
        <w:tc>
          <w:tcPr>
            <w:tcW w:w="9581" w:type="dxa"/>
            <w:gridSpan w:val="4"/>
          </w:tcPr>
          <w:p w14:paraId="620D1FCC" w14:textId="77777777" w:rsidR="007359A3" w:rsidRPr="005D3CF2" w:rsidRDefault="007359A3" w:rsidP="00A26F4B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7359A3" w:rsidRPr="005D3CF2" w14:paraId="5FD13B12" w14:textId="77777777" w:rsidTr="00FF757F">
        <w:tc>
          <w:tcPr>
            <w:tcW w:w="1418" w:type="dxa"/>
            <w:tcBorders>
              <w:right w:val="nil"/>
            </w:tcBorders>
          </w:tcPr>
          <w:p w14:paraId="3DF7592D" w14:textId="77777777" w:rsidR="007359A3" w:rsidRDefault="007359A3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129" w:type="dxa"/>
            <w:gridSpan w:val="2"/>
            <w:tcBorders>
              <w:left w:val="nil"/>
              <w:right w:val="nil"/>
            </w:tcBorders>
          </w:tcPr>
          <w:p w14:paraId="5524E6AB" w14:textId="54B44BE7" w:rsidR="007359A3" w:rsidRPr="005B6596" w:rsidRDefault="007359A3" w:rsidP="00A26F4B">
            <w:pPr>
              <w:pStyle w:val="InfoBlue"/>
              <w:jc w:val="center"/>
            </w:pPr>
            <w:r>
              <w:t>ViewBook</w:t>
            </w:r>
            <w:r w:rsidR="00195903">
              <w:t>RequestsForSpecificBook</w:t>
            </w:r>
            <w:r>
              <w:t>Controller</w:t>
            </w:r>
          </w:p>
        </w:tc>
        <w:tc>
          <w:tcPr>
            <w:tcW w:w="2034" w:type="dxa"/>
            <w:tcBorders>
              <w:left w:val="nil"/>
            </w:tcBorders>
          </w:tcPr>
          <w:p w14:paraId="03B2075D" w14:textId="77777777" w:rsidR="007359A3" w:rsidRPr="005D3CF2" w:rsidRDefault="007359A3" w:rsidP="00A26F4B">
            <w:pPr>
              <w:pStyle w:val="InfoBlue"/>
            </w:pPr>
          </w:p>
        </w:tc>
      </w:tr>
      <w:tr w:rsidR="007359A3" w:rsidRPr="00365B45" w14:paraId="6D4C5648" w14:textId="77777777" w:rsidTr="002B0C50">
        <w:tc>
          <w:tcPr>
            <w:tcW w:w="5245" w:type="dxa"/>
            <w:gridSpan w:val="2"/>
          </w:tcPr>
          <w:p w14:paraId="78D41BE5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C3F11C8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A9A0D96" w14:textId="77777777" w:rsidR="007359A3" w:rsidRDefault="007359A3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0D88DE8" w14:textId="15620566" w:rsidR="007359A3" w:rsidRPr="00583C04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GET requests for viewing book </w:t>
            </w:r>
            <w:r w:rsidR="00DD5228">
              <w:t>requests for a specific book</w:t>
            </w:r>
          </w:p>
        </w:tc>
        <w:tc>
          <w:tcPr>
            <w:tcW w:w="4336" w:type="dxa"/>
            <w:gridSpan w:val="2"/>
          </w:tcPr>
          <w:p w14:paraId="0EC8C118" w14:textId="77777777" w:rsidR="007359A3" w:rsidRPr="000E2DC4" w:rsidRDefault="007359A3" w:rsidP="00A26F4B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46A477F5" w14:textId="77777777" w:rsidR="007359A3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02CBC7C8" w14:textId="25B13E46" w:rsidR="007359A3" w:rsidRPr="0010313E" w:rsidRDefault="00C110E1" w:rsidP="007359A3">
            <w:pPr>
              <w:pStyle w:val="BodyText"/>
              <w:numPr>
                <w:ilvl w:val="0"/>
                <w:numId w:val="29"/>
              </w:numPr>
              <w:jc w:val="left"/>
            </w:pPr>
            <w:r w:rsidRPr="00C110E1">
              <w:t>ViewBookRequestsForSpecificBookUseCase</w:t>
            </w:r>
          </w:p>
          <w:p w14:paraId="5EBBFFAC" w14:textId="77777777" w:rsidR="007359A3" w:rsidRPr="00365B45" w:rsidRDefault="007359A3" w:rsidP="007359A3">
            <w:pPr>
              <w:pStyle w:val="BodyText"/>
              <w:numPr>
                <w:ilvl w:val="0"/>
                <w:numId w:val="29"/>
              </w:numPr>
              <w:jc w:val="left"/>
            </w:pPr>
            <w:r w:rsidRPr="0010313E">
              <w:t>Model</w:t>
            </w:r>
          </w:p>
        </w:tc>
      </w:tr>
    </w:tbl>
    <w:p w14:paraId="60C43409" w14:textId="77777777" w:rsidR="007359A3" w:rsidRDefault="007359A3" w:rsidP="00AA7FF9"/>
    <w:tbl>
      <w:tblPr>
        <w:tblW w:w="95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827"/>
        <w:gridCol w:w="2302"/>
        <w:gridCol w:w="2034"/>
      </w:tblGrid>
      <w:tr w:rsidR="00C214A8" w:rsidRPr="005D3CF2" w14:paraId="4DC49F4A" w14:textId="77777777" w:rsidTr="005052A0">
        <w:tc>
          <w:tcPr>
            <w:tcW w:w="9581" w:type="dxa"/>
            <w:gridSpan w:val="4"/>
          </w:tcPr>
          <w:p w14:paraId="12D9EF79" w14:textId="77777777" w:rsidR="00C214A8" w:rsidRPr="005D3CF2" w:rsidRDefault="00C214A8" w:rsidP="005052A0">
            <w:pPr>
              <w:pStyle w:val="InfoBlue"/>
              <w:jc w:val="center"/>
            </w:pPr>
            <w:r w:rsidRPr="00050829">
              <w:t>package com.myy803.social_bookstore.</w:t>
            </w:r>
            <w:r w:rsidRPr="005F16B0">
              <w:t>controllers</w:t>
            </w:r>
          </w:p>
        </w:tc>
      </w:tr>
      <w:tr w:rsidR="00C214A8" w:rsidRPr="005D3CF2" w14:paraId="425FD74D" w14:textId="77777777" w:rsidTr="005052A0">
        <w:tc>
          <w:tcPr>
            <w:tcW w:w="1418" w:type="dxa"/>
            <w:tcBorders>
              <w:right w:val="nil"/>
            </w:tcBorders>
          </w:tcPr>
          <w:p w14:paraId="0B1FCBC7" w14:textId="77777777" w:rsidR="00C214A8" w:rsidRDefault="00C214A8" w:rsidP="005052A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129" w:type="dxa"/>
            <w:gridSpan w:val="2"/>
            <w:tcBorders>
              <w:left w:val="nil"/>
              <w:right w:val="nil"/>
            </w:tcBorders>
          </w:tcPr>
          <w:p w14:paraId="5DD9485D" w14:textId="36E00891" w:rsidR="00C214A8" w:rsidRPr="005B6596" w:rsidRDefault="00C214A8" w:rsidP="00C214A8">
            <w:pPr>
              <w:pStyle w:val="InfoBlue"/>
              <w:jc w:val="center"/>
            </w:pPr>
            <w:r w:rsidRPr="00C214A8">
              <w:rPr>
                <w:lang w:val="el-GR"/>
              </w:rPr>
              <w:t>AcceptBookRequestController</w:t>
            </w:r>
          </w:p>
        </w:tc>
        <w:tc>
          <w:tcPr>
            <w:tcW w:w="2034" w:type="dxa"/>
            <w:tcBorders>
              <w:left w:val="nil"/>
            </w:tcBorders>
          </w:tcPr>
          <w:p w14:paraId="73BA0507" w14:textId="77777777" w:rsidR="00C214A8" w:rsidRPr="005D3CF2" w:rsidRDefault="00C214A8" w:rsidP="005052A0">
            <w:pPr>
              <w:pStyle w:val="InfoBlue"/>
            </w:pPr>
          </w:p>
        </w:tc>
      </w:tr>
      <w:tr w:rsidR="00C214A8" w:rsidRPr="00365B45" w14:paraId="6C9237D9" w14:textId="77777777" w:rsidTr="005052A0">
        <w:tc>
          <w:tcPr>
            <w:tcW w:w="5245" w:type="dxa"/>
            <w:gridSpan w:val="2"/>
          </w:tcPr>
          <w:p w14:paraId="71D38541" w14:textId="77777777" w:rsidR="00C214A8" w:rsidRDefault="00C214A8" w:rsidP="005052A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B74271A" w14:textId="0C246510" w:rsidR="00C214A8" w:rsidRPr="00583C04" w:rsidRDefault="00C214A8" w:rsidP="00C214A8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Handles HTTP </w:t>
            </w:r>
            <w:r w:rsidR="006239E3">
              <w:t>POST</w:t>
            </w:r>
            <w:r>
              <w:t xml:space="preserve"> requests for </w:t>
            </w:r>
            <w:r w:rsidR="006911E1">
              <w:t>accepting a</w:t>
            </w:r>
            <w:r>
              <w:t xml:space="preserve"> book request for a specific book</w:t>
            </w:r>
          </w:p>
        </w:tc>
        <w:tc>
          <w:tcPr>
            <w:tcW w:w="4336" w:type="dxa"/>
            <w:gridSpan w:val="2"/>
          </w:tcPr>
          <w:p w14:paraId="220CE03F" w14:textId="77777777" w:rsidR="00C214A8" w:rsidRPr="000E2DC4" w:rsidRDefault="00C214A8" w:rsidP="005052A0">
            <w:pPr>
              <w:pStyle w:val="InfoBlue"/>
              <w:rPr>
                <w:b/>
                <w:bCs/>
              </w:rPr>
            </w:pPr>
            <w:r w:rsidRPr="000E2DC4">
              <w:rPr>
                <w:b/>
                <w:bCs/>
              </w:rPr>
              <w:t>Collaborations:</w:t>
            </w:r>
          </w:p>
          <w:p w14:paraId="63039585" w14:textId="77777777" w:rsidR="00C214A8" w:rsidRDefault="00C214A8" w:rsidP="00C214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EndpointConfig</w:t>
            </w:r>
          </w:p>
          <w:p w14:paraId="63AFDBDA" w14:textId="05581EB3" w:rsidR="00C214A8" w:rsidRPr="00365B45" w:rsidRDefault="00434174" w:rsidP="00434174">
            <w:pPr>
              <w:pStyle w:val="BodyText"/>
              <w:numPr>
                <w:ilvl w:val="0"/>
                <w:numId w:val="29"/>
              </w:numPr>
            </w:pPr>
            <w:r w:rsidRPr="00434174">
              <w:rPr>
                <w:lang w:val="el-GR"/>
              </w:rPr>
              <w:t>AcceptBookRequestUseCase</w:t>
            </w:r>
          </w:p>
        </w:tc>
      </w:tr>
    </w:tbl>
    <w:p w14:paraId="7C278302" w14:textId="77777777" w:rsidR="00C214A8" w:rsidRDefault="00C214A8" w:rsidP="00AA7FF9"/>
    <w:p w14:paraId="4E946A30" w14:textId="77777777" w:rsidR="00AA7FF9" w:rsidRPr="00D12346" w:rsidRDefault="00AA7FF9" w:rsidP="00AA7FF9"/>
    <w:p w14:paraId="2EBA973E" w14:textId="77777777" w:rsidR="009048D5" w:rsidRDefault="00246F71" w:rsidP="00647FAA">
      <w:pPr>
        <w:pStyle w:val="Heading3"/>
      </w:pPr>
      <w:r>
        <w:br w:type="page"/>
      </w:r>
      <w:r w:rsidR="00A74BC6">
        <w:lastRenderedPageBreak/>
        <w:t>S</w:t>
      </w:r>
      <w:r w:rsidR="003B1EF7">
        <w:t>ervices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2708" w:rsidRPr="005D3CF2" w14:paraId="5628E814" w14:textId="77777777">
        <w:tc>
          <w:tcPr>
            <w:tcW w:w="9326" w:type="dxa"/>
            <w:gridSpan w:val="4"/>
          </w:tcPr>
          <w:p w14:paraId="4748FD44" w14:textId="77777777" w:rsidR="00D42708" w:rsidRPr="005D3CF2" w:rsidRDefault="00D42708" w:rsidP="0024417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D42708" w:rsidRPr="005D3CF2" w14:paraId="3A7F58B9" w14:textId="77777777">
        <w:tc>
          <w:tcPr>
            <w:tcW w:w="1553" w:type="dxa"/>
            <w:tcBorders>
              <w:right w:val="nil"/>
            </w:tcBorders>
          </w:tcPr>
          <w:p w14:paraId="7A5C20F4" w14:textId="77777777" w:rsidR="00D42708" w:rsidRDefault="00D4270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691ABD" w14:textId="77777777" w:rsidR="00D42708" w:rsidRPr="00AF2600" w:rsidRDefault="00AF2600" w:rsidP="00244175">
            <w:pPr>
              <w:pStyle w:val="InfoBlue"/>
              <w:jc w:val="center"/>
            </w:pPr>
            <w:r w:rsidRPr="00AF2600">
              <w:t>RegisterUseCase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4A33A64B" w14:textId="77777777" w:rsidR="00D42708" w:rsidRPr="005D3CF2" w:rsidRDefault="00D42708" w:rsidP="00C33772">
            <w:pPr>
              <w:pStyle w:val="InfoBlue"/>
            </w:pPr>
          </w:p>
        </w:tc>
      </w:tr>
      <w:tr w:rsidR="00D42708" w:rsidRPr="00365B45" w14:paraId="349392CF" w14:textId="77777777">
        <w:tc>
          <w:tcPr>
            <w:tcW w:w="5288" w:type="dxa"/>
            <w:gridSpan w:val="2"/>
          </w:tcPr>
          <w:p w14:paraId="427B8401" w14:textId="77777777" w:rsidR="00406D91" w:rsidRDefault="00D42708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83E931" w14:textId="77777777" w:rsidR="00D42708" w:rsidRPr="00583C04" w:rsidRDefault="00290CB0" w:rsidP="00406D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registering a user.</w:t>
            </w:r>
          </w:p>
        </w:tc>
        <w:tc>
          <w:tcPr>
            <w:tcW w:w="4038" w:type="dxa"/>
            <w:gridSpan w:val="2"/>
          </w:tcPr>
          <w:p w14:paraId="3A95B393" w14:textId="77777777" w:rsidR="0000511E" w:rsidRPr="0037692E" w:rsidRDefault="00D42708" w:rsidP="00C33772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C16DFC7" w14:textId="77777777" w:rsidR="00D42708" w:rsidRPr="00365B45" w:rsidRDefault="00D42708" w:rsidP="00C33772">
            <w:pPr>
              <w:pStyle w:val="InfoBlue"/>
              <w:numPr>
                <w:ilvl w:val="0"/>
                <w:numId w:val="29"/>
              </w:numPr>
            </w:pPr>
            <w:r>
              <w:t>RegisterCommand</w:t>
            </w:r>
          </w:p>
        </w:tc>
      </w:tr>
    </w:tbl>
    <w:p w14:paraId="1C73EDE9" w14:textId="77777777" w:rsidR="00D42708" w:rsidRPr="00D42708" w:rsidRDefault="00D42708" w:rsidP="00D42708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048D5" w:rsidRPr="00C325BC" w14:paraId="5039CA9E" w14:textId="77777777">
        <w:tc>
          <w:tcPr>
            <w:tcW w:w="9326" w:type="dxa"/>
            <w:gridSpan w:val="4"/>
          </w:tcPr>
          <w:p w14:paraId="267ACDE6" w14:textId="77777777" w:rsidR="009048D5" w:rsidRPr="005D3CF2" w:rsidRDefault="009048D5" w:rsidP="0037692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048D5" w:rsidRPr="00C325BC" w14:paraId="6AF3B442" w14:textId="77777777">
        <w:tc>
          <w:tcPr>
            <w:tcW w:w="1553" w:type="dxa"/>
            <w:tcBorders>
              <w:right w:val="nil"/>
            </w:tcBorders>
          </w:tcPr>
          <w:p w14:paraId="541EF5F9" w14:textId="77777777" w:rsidR="009048D5" w:rsidRDefault="009048D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2CF44D9" w14:textId="77777777" w:rsidR="009048D5" w:rsidRPr="005B6596" w:rsidRDefault="009048D5" w:rsidP="0037692E">
            <w:pPr>
              <w:pStyle w:val="InfoBlue"/>
              <w:jc w:val="center"/>
            </w:pPr>
            <w:r>
              <w:t>RegisterService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2491082F" w14:textId="77777777" w:rsidR="009048D5" w:rsidRPr="005D3CF2" w:rsidRDefault="009048D5" w:rsidP="00C33772">
            <w:pPr>
              <w:pStyle w:val="InfoBlue"/>
            </w:pPr>
          </w:p>
        </w:tc>
      </w:tr>
      <w:tr w:rsidR="009048D5" w:rsidRPr="00C325BC" w14:paraId="38427A1D" w14:textId="77777777">
        <w:tc>
          <w:tcPr>
            <w:tcW w:w="5288" w:type="dxa"/>
            <w:gridSpan w:val="2"/>
          </w:tcPr>
          <w:p w14:paraId="2257493B" w14:textId="77777777" w:rsidR="009048D5" w:rsidRDefault="009048D5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9A11CA7" w14:textId="77777777" w:rsidR="002B5937" w:rsidRPr="00A75D60" w:rsidRDefault="002B5937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04D4D956" w14:textId="77777777" w:rsidR="009048D5" w:rsidRPr="00583C04" w:rsidRDefault="005D49EC" w:rsidP="000C15B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8A01CF" w:rsidRPr="00AF2600">
              <w:t>RegisterUseCase</w:t>
            </w:r>
            <w:r w:rsidR="008A01CF">
              <w:t xml:space="preserve"> </w:t>
            </w:r>
            <w:r>
              <w:t>interface to handle user registration.</w:t>
            </w:r>
          </w:p>
        </w:tc>
        <w:tc>
          <w:tcPr>
            <w:tcW w:w="4038" w:type="dxa"/>
            <w:gridSpan w:val="2"/>
          </w:tcPr>
          <w:p w14:paraId="74A2613A" w14:textId="77777777" w:rsidR="009048D5" w:rsidRPr="002360EB" w:rsidRDefault="009048D5" w:rsidP="00C33772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1478D5A0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RegisterCommand</w:t>
            </w:r>
          </w:p>
          <w:p w14:paraId="7AA80FCC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PasswordEncoder</w:t>
            </w:r>
          </w:p>
          <w:p w14:paraId="1C72F98D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UserMapper</w:t>
            </w:r>
          </w:p>
          <w:p w14:paraId="01DC5431" w14:textId="77777777" w:rsidR="00FD47A1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  <w:p w14:paraId="7C969797" w14:textId="77777777" w:rsidR="009048D5" w:rsidRPr="00365B45" w:rsidRDefault="00FD47A1" w:rsidP="00FD47A1">
            <w:pPr>
              <w:pStyle w:val="BodyText"/>
              <w:numPr>
                <w:ilvl w:val="0"/>
                <w:numId w:val="30"/>
              </w:numPr>
            </w:pPr>
            <w:r>
              <w:t>Role</w:t>
            </w:r>
          </w:p>
        </w:tc>
      </w:tr>
    </w:tbl>
    <w:p w14:paraId="6953777C" w14:textId="77777777" w:rsidR="001D60E3" w:rsidRDefault="001D60E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2CCB" w:rsidRPr="00C325BC" w14:paraId="3D73370E" w14:textId="77777777">
        <w:tc>
          <w:tcPr>
            <w:tcW w:w="9326" w:type="dxa"/>
            <w:gridSpan w:val="4"/>
          </w:tcPr>
          <w:p w14:paraId="421BBECB" w14:textId="77777777" w:rsidR="00E22CCB" w:rsidRPr="005D3CF2" w:rsidRDefault="00E22CCB" w:rsidP="004D3472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2CCB" w:rsidRPr="00C325BC" w14:paraId="6477DB34" w14:textId="77777777">
        <w:tc>
          <w:tcPr>
            <w:tcW w:w="1553" w:type="dxa"/>
            <w:tcBorders>
              <w:right w:val="nil"/>
            </w:tcBorders>
          </w:tcPr>
          <w:p w14:paraId="0813EE9A" w14:textId="77777777" w:rsidR="00E22CCB" w:rsidRDefault="00E22CC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B54D9A" w14:textId="77777777" w:rsidR="00E22CCB" w:rsidRPr="00955E00" w:rsidRDefault="00F4681D" w:rsidP="004D3472">
            <w:pPr>
              <w:pStyle w:val="InfoBlue"/>
              <w:jc w:val="center"/>
            </w:pPr>
            <w:r w:rsidRPr="00955E00">
              <w:t>UserDetailsServiceImp</w:t>
            </w:r>
          </w:p>
        </w:tc>
        <w:tc>
          <w:tcPr>
            <w:tcW w:w="1530" w:type="dxa"/>
            <w:tcBorders>
              <w:left w:val="nil"/>
            </w:tcBorders>
          </w:tcPr>
          <w:p w14:paraId="696F0DF8" w14:textId="77777777" w:rsidR="00E22CCB" w:rsidRPr="005D3CF2" w:rsidRDefault="00E22CCB" w:rsidP="00C33772">
            <w:pPr>
              <w:pStyle w:val="InfoBlue"/>
            </w:pPr>
          </w:p>
        </w:tc>
      </w:tr>
      <w:tr w:rsidR="00E22CCB" w:rsidRPr="00C325BC" w14:paraId="1DF3C9DC" w14:textId="77777777">
        <w:tc>
          <w:tcPr>
            <w:tcW w:w="5288" w:type="dxa"/>
            <w:gridSpan w:val="2"/>
          </w:tcPr>
          <w:p w14:paraId="65213A3F" w14:textId="77777777" w:rsidR="00E22CCB" w:rsidRDefault="00E22CCB" w:rsidP="008C687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6C4735B" w14:textId="77777777" w:rsidR="00E22CCB" w:rsidRPr="00583C04" w:rsidRDefault="002D5357" w:rsidP="0096130E">
            <w:pPr>
              <w:pStyle w:val="BodyText"/>
              <w:numPr>
                <w:ilvl w:val="0"/>
                <w:numId w:val="30"/>
              </w:numPr>
              <w:jc w:val="left"/>
              <w:rPr>
                <w:b/>
              </w:rPr>
            </w:pPr>
            <w:r>
              <w:t>Implements the UserDetailsService interface to load user details by username.</w:t>
            </w:r>
          </w:p>
        </w:tc>
        <w:tc>
          <w:tcPr>
            <w:tcW w:w="4038" w:type="dxa"/>
            <w:gridSpan w:val="2"/>
          </w:tcPr>
          <w:p w14:paraId="798A362F" w14:textId="77777777" w:rsidR="00E22CCB" w:rsidRPr="004D3472" w:rsidRDefault="00E22CCB" w:rsidP="00C33772">
            <w:pPr>
              <w:pStyle w:val="InfoBlue"/>
              <w:rPr>
                <w:b/>
                <w:bCs/>
              </w:rPr>
            </w:pPr>
            <w:r w:rsidRPr="004D3472">
              <w:rPr>
                <w:b/>
                <w:bCs/>
              </w:rPr>
              <w:t>Collaborations:</w:t>
            </w:r>
          </w:p>
          <w:p w14:paraId="464D97E5" w14:textId="77777777" w:rsidR="000A011A" w:rsidRPr="000A011A" w:rsidRDefault="000A011A" w:rsidP="008C6870">
            <w:pPr>
              <w:pStyle w:val="BodyText"/>
              <w:spacing w:after="0"/>
              <w:rPr>
                <w:sz w:val="2"/>
                <w:szCs w:val="2"/>
              </w:rPr>
            </w:pPr>
          </w:p>
          <w:p w14:paraId="29C8F88C" w14:textId="77777777" w:rsidR="00D5126A" w:rsidRPr="00365B45" w:rsidRDefault="00D5126A" w:rsidP="00E22CCB">
            <w:pPr>
              <w:pStyle w:val="BodyText"/>
              <w:numPr>
                <w:ilvl w:val="0"/>
                <w:numId w:val="30"/>
              </w:numPr>
            </w:pPr>
            <w:r>
              <w:t>UserMapper</w:t>
            </w:r>
          </w:p>
        </w:tc>
      </w:tr>
    </w:tbl>
    <w:p w14:paraId="2C93BCD6" w14:textId="77777777" w:rsidR="00E22CCB" w:rsidRDefault="00E22CCB" w:rsidP="00BE3154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21DD7" w:rsidRPr="005D3CF2" w14:paraId="7AC804CE" w14:textId="77777777">
        <w:tc>
          <w:tcPr>
            <w:tcW w:w="9326" w:type="dxa"/>
            <w:gridSpan w:val="4"/>
          </w:tcPr>
          <w:p w14:paraId="3AC03542" w14:textId="77777777" w:rsidR="00421DD7" w:rsidRPr="005D3CF2" w:rsidRDefault="00421D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21DD7" w:rsidRPr="005D3CF2" w14:paraId="1E918FA1" w14:textId="77777777">
        <w:tc>
          <w:tcPr>
            <w:tcW w:w="1553" w:type="dxa"/>
            <w:tcBorders>
              <w:right w:val="nil"/>
            </w:tcBorders>
          </w:tcPr>
          <w:p w14:paraId="666D5F40" w14:textId="77777777" w:rsidR="00421DD7" w:rsidRDefault="00421D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CEC0361" w14:textId="77777777" w:rsidR="00421DD7" w:rsidRPr="00AF2600" w:rsidRDefault="00421DD7">
            <w:pPr>
              <w:pStyle w:val="InfoBlue"/>
              <w:jc w:val="center"/>
            </w:pPr>
            <w:r>
              <w:t>ViewUserProfile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554A4DA5" w14:textId="77777777" w:rsidR="00421DD7" w:rsidRPr="005D3CF2" w:rsidRDefault="00421DD7">
            <w:pPr>
              <w:pStyle w:val="InfoBlue"/>
            </w:pPr>
          </w:p>
        </w:tc>
      </w:tr>
      <w:tr w:rsidR="00421DD7" w:rsidRPr="00365B45" w14:paraId="449C189B" w14:textId="77777777">
        <w:tc>
          <w:tcPr>
            <w:tcW w:w="5288" w:type="dxa"/>
            <w:gridSpan w:val="2"/>
          </w:tcPr>
          <w:p w14:paraId="513FE16A" w14:textId="77777777" w:rsidR="00421DD7" w:rsidRDefault="00421D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AB775C1" w14:textId="77777777" w:rsidR="00421DD7" w:rsidRPr="00583C04" w:rsidRDefault="00421DD7" w:rsidP="00421D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75058F">
              <w:t>viewing a user profile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B2D2337" w14:textId="77777777" w:rsidR="00421DD7" w:rsidRPr="0037692E" w:rsidRDefault="00421DD7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DACAE00" w14:textId="77777777" w:rsidR="00421DD7" w:rsidRPr="00365B45" w:rsidRDefault="00770EE8" w:rsidP="00A13297">
            <w:pPr>
              <w:pStyle w:val="InfoBlue"/>
              <w:jc w:val="center"/>
            </w:pPr>
            <w:r>
              <w:t>None</w:t>
            </w:r>
          </w:p>
        </w:tc>
      </w:tr>
    </w:tbl>
    <w:p w14:paraId="3368CDA6" w14:textId="77777777" w:rsidR="003A4F1A" w:rsidRDefault="003A4F1A" w:rsidP="00BE6B26"/>
    <w:p w14:paraId="56A61CE4" w14:textId="77777777" w:rsidR="003B2084" w:rsidRDefault="003A4F1A" w:rsidP="003A4F1A">
      <w: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33A4D" w:rsidRPr="00C325BC" w14:paraId="03FF2C67" w14:textId="77777777">
        <w:tc>
          <w:tcPr>
            <w:tcW w:w="9326" w:type="dxa"/>
            <w:gridSpan w:val="4"/>
          </w:tcPr>
          <w:p w14:paraId="3DAF2A86" w14:textId="77777777" w:rsidR="00133A4D" w:rsidRPr="005D3CF2" w:rsidRDefault="00133A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133A4D" w:rsidRPr="00C325BC" w14:paraId="6EC7E8CD" w14:textId="77777777">
        <w:tc>
          <w:tcPr>
            <w:tcW w:w="1553" w:type="dxa"/>
            <w:tcBorders>
              <w:right w:val="nil"/>
            </w:tcBorders>
          </w:tcPr>
          <w:p w14:paraId="6F571719" w14:textId="77777777" w:rsidR="00133A4D" w:rsidRDefault="00133A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E164F" w14:textId="77777777" w:rsidR="00133A4D" w:rsidRPr="005B6596" w:rsidRDefault="000F46D3">
            <w:pPr>
              <w:pStyle w:val="InfoBlue"/>
              <w:jc w:val="center"/>
            </w:pPr>
            <w:r>
              <w:t>ViewUserProfile</w:t>
            </w:r>
            <w:r w:rsidR="00133A4D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4C4ADB32" w14:textId="77777777" w:rsidR="00133A4D" w:rsidRPr="005D3CF2" w:rsidRDefault="00133A4D">
            <w:pPr>
              <w:pStyle w:val="InfoBlue"/>
            </w:pPr>
          </w:p>
        </w:tc>
      </w:tr>
      <w:tr w:rsidR="00133A4D" w:rsidRPr="00C325BC" w14:paraId="19103B45" w14:textId="77777777">
        <w:tc>
          <w:tcPr>
            <w:tcW w:w="5288" w:type="dxa"/>
            <w:gridSpan w:val="2"/>
          </w:tcPr>
          <w:p w14:paraId="063ADFEF" w14:textId="77777777" w:rsidR="00133A4D" w:rsidRDefault="00133A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BAD9730" w14:textId="77777777" w:rsidR="00133A4D" w:rsidRPr="00A75D60" w:rsidRDefault="00133A4D">
            <w:pPr>
              <w:pStyle w:val="BodyText"/>
              <w:ind w:left="0"/>
              <w:jc w:val="left"/>
              <w:rPr>
                <w:b/>
                <w:sz w:val="36"/>
                <w:szCs w:val="36"/>
              </w:rPr>
            </w:pPr>
          </w:p>
          <w:p w14:paraId="6D8DCB3A" w14:textId="77777777" w:rsidR="00133A4D" w:rsidRPr="00583C04" w:rsidRDefault="00133A4D" w:rsidP="00133A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6152F">
              <w:t>ViewUserProfile</w:t>
            </w:r>
            <w:r w:rsidR="00B6152F" w:rsidRPr="00AF2600">
              <w:t>UseCase</w:t>
            </w:r>
            <w:r w:rsidR="00B6152F">
              <w:t xml:space="preserve"> </w:t>
            </w:r>
            <w:r>
              <w:t>interface</w:t>
            </w:r>
            <w:r w:rsidR="00D26887">
              <w:t xml:space="preserve"> to</w:t>
            </w:r>
            <w:r>
              <w:t xml:space="preserve"> </w:t>
            </w:r>
            <w:r w:rsidR="00B6152F">
              <w:t xml:space="preserve">map the UserProfile domain model to the UserProfileView </w:t>
            </w:r>
            <w:r w:rsidR="006D721F">
              <w:t xml:space="preserve">view </w:t>
            </w:r>
            <w:r w:rsidR="00B6152F">
              <w:t>object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3BA5226" w14:textId="77777777" w:rsidR="00133A4D" w:rsidRPr="002360EB" w:rsidRDefault="00133A4D">
            <w:pPr>
              <w:pStyle w:val="InfoBlue"/>
              <w:rPr>
                <w:b/>
                <w:bCs/>
              </w:rPr>
            </w:pPr>
            <w:r w:rsidRPr="002360EB">
              <w:rPr>
                <w:b/>
                <w:bCs/>
              </w:rPr>
              <w:t>Collaborations:</w:t>
            </w:r>
          </w:p>
          <w:p w14:paraId="4DEE732A" w14:textId="77777777" w:rsidR="00CD53DA" w:rsidRPr="004A4A15" w:rsidRDefault="00CD53DA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 xml:space="preserve">UserMapper </w:t>
            </w:r>
          </w:p>
          <w:p w14:paraId="4FC4F9BC" w14:textId="77777777" w:rsidR="00133A4D" w:rsidRPr="004A4A15" w:rsidRDefault="001E764B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UserProfileMapper</w:t>
            </w:r>
          </w:p>
          <w:p w14:paraId="52AD7537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UserProfileView</w:t>
            </w:r>
          </w:p>
          <w:p w14:paraId="6376A99A" w14:textId="77777777" w:rsidR="00AA32E0" w:rsidRPr="004A4A1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BookCategoryView</w:t>
            </w:r>
          </w:p>
          <w:p w14:paraId="5A5564FE" w14:textId="77777777" w:rsidR="00AA32E0" w:rsidRPr="00365B45" w:rsidRDefault="00AA32E0" w:rsidP="00133A4D">
            <w:pPr>
              <w:pStyle w:val="BodyText"/>
              <w:numPr>
                <w:ilvl w:val="0"/>
                <w:numId w:val="30"/>
              </w:numPr>
            </w:pPr>
            <w:r w:rsidRPr="004A4A15">
              <w:t>AuthorView</w:t>
            </w:r>
          </w:p>
        </w:tc>
      </w:tr>
    </w:tbl>
    <w:p w14:paraId="1EBE7520" w14:textId="77777777" w:rsidR="00133A4D" w:rsidRDefault="00133A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266A8" w:rsidRPr="005D3CF2" w14:paraId="14983277" w14:textId="77777777">
        <w:tc>
          <w:tcPr>
            <w:tcW w:w="9326" w:type="dxa"/>
            <w:gridSpan w:val="4"/>
          </w:tcPr>
          <w:p w14:paraId="0BA002CD" w14:textId="77777777" w:rsidR="00E266A8" w:rsidRPr="005D3CF2" w:rsidRDefault="00E266A8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266A8" w:rsidRPr="005D3CF2" w14:paraId="7A9C8DB4" w14:textId="77777777">
        <w:tc>
          <w:tcPr>
            <w:tcW w:w="1553" w:type="dxa"/>
            <w:tcBorders>
              <w:right w:val="nil"/>
            </w:tcBorders>
          </w:tcPr>
          <w:p w14:paraId="2DD4B75A" w14:textId="77777777" w:rsidR="00E266A8" w:rsidRDefault="00E266A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48AD368" w14:textId="77777777" w:rsidR="00E266A8" w:rsidRPr="00AF2600" w:rsidRDefault="00FA270F" w:rsidP="00385C6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CDD2335" w14:textId="77777777" w:rsidR="00E266A8" w:rsidRPr="005D3CF2" w:rsidRDefault="00E266A8">
            <w:pPr>
              <w:pStyle w:val="InfoBlue"/>
            </w:pPr>
          </w:p>
        </w:tc>
      </w:tr>
      <w:tr w:rsidR="00E266A8" w:rsidRPr="00365B45" w14:paraId="3A984668" w14:textId="77777777">
        <w:tc>
          <w:tcPr>
            <w:tcW w:w="5288" w:type="dxa"/>
            <w:gridSpan w:val="2"/>
          </w:tcPr>
          <w:p w14:paraId="62F5307E" w14:textId="77777777" w:rsidR="00E266A8" w:rsidRDefault="00E266A8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3524695" w14:textId="77777777" w:rsidR="00E266A8" w:rsidRPr="00583C04" w:rsidRDefault="00E266A8" w:rsidP="00E266A8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>Defines the contract for viewing all the book categories.</w:t>
            </w:r>
          </w:p>
        </w:tc>
        <w:tc>
          <w:tcPr>
            <w:tcW w:w="4038" w:type="dxa"/>
            <w:gridSpan w:val="2"/>
          </w:tcPr>
          <w:p w14:paraId="366AC927" w14:textId="77777777" w:rsidR="00E266A8" w:rsidRPr="0037692E" w:rsidRDefault="00E266A8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9B39CEF" w14:textId="77777777" w:rsidR="00E266A8" w:rsidRPr="00365B45" w:rsidRDefault="00E266A8">
            <w:pPr>
              <w:pStyle w:val="InfoBlue"/>
              <w:jc w:val="center"/>
            </w:pPr>
            <w:r>
              <w:t>None</w:t>
            </w:r>
          </w:p>
        </w:tc>
      </w:tr>
    </w:tbl>
    <w:p w14:paraId="7ED1C57D" w14:textId="77777777" w:rsidR="008F6F80" w:rsidRDefault="008F6F80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71DEF" w:rsidRPr="005D3CF2" w14:paraId="1949C0EC" w14:textId="77777777">
        <w:tc>
          <w:tcPr>
            <w:tcW w:w="9326" w:type="dxa"/>
            <w:gridSpan w:val="4"/>
          </w:tcPr>
          <w:p w14:paraId="50925813" w14:textId="77777777" w:rsidR="00571DEF" w:rsidRPr="005D3CF2" w:rsidRDefault="00571DEF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571DEF" w:rsidRPr="005D3CF2" w14:paraId="19E42B0A" w14:textId="77777777">
        <w:tc>
          <w:tcPr>
            <w:tcW w:w="1553" w:type="dxa"/>
            <w:tcBorders>
              <w:right w:val="nil"/>
            </w:tcBorders>
          </w:tcPr>
          <w:p w14:paraId="3D7AE66A" w14:textId="77777777" w:rsidR="00571DEF" w:rsidRDefault="00571DEF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E651B1" w14:textId="77777777" w:rsidR="00571DEF" w:rsidRPr="00571DEF" w:rsidRDefault="00571DEF">
            <w:pPr>
              <w:pStyle w:val="InfoBlue"/>
              <w:jc w:val="center"/>
            </w:pPr>
            <w:r w:rsidRPr="00FA270F">
              <w:rPr>
                <w:lang w:val="el-GR"/>
              </w:rPr>
              <w:t>ViewBookCategories</w:t>
            </w:r>
            <w:r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54D8BD54" w14:textId="77777777" w:rsidR="00571DEF" w:rsidRPr="005D3CF2" w:rsidRDefault="00571DEF">
            <w:pPr>
              <w:pStyle w:val="InfoBlue"/>
            </w:pPr>
          </w:p>
        </w:tc>
      </w:tr>
      <w:tr w:rsidR="00571DEF" w:rsidRPr="00365B45" w14:paraId="6D45F02B" w14:textId="77777777">
        <w:tc>
          <w:tcPr>
            <w:tcW w:w="5288" w:type="dxa"/>
            <w:gridSpan w:val="2"/>
          </w:tcPr>
          <w:p w14:paraId="6153EB35" w14:textId="77777777" w:rsidR="00571DEF" w:rsidRDefault="00571DEF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734284" w14:textId="77777777" w:rsidR="00571DEF" w:rsidRPr="00583C04" w:rsidRDefault="00632E80" w:rsidP="00571DEF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Pr="00FA270F">
              <w:t>ViewBookCategoriesUseCase</w:t>
            </w:r>
            <w:r>
              <w:t xml:space="preserve"> interface </w:t>
            </w:r>
            <w:r w:rsidR="00DC4E9E">
              <w:t xml:space="preserve">to </w:t>
            </w:r>
            <w:r w:rsidR="006D721F">
              <w:t>map the BookCategory domain model to the BookCategoryView view object</w:t>
            </w:r>
            <w:r w:rsidR="00571DEF">
              <w:t>.</w:t>
            </w:r>
          </w:p>
        </w:tc>
        <w:tc>
          <w:tcPr>
            <w:tcW w:w="4038" w:type="dxa"/>
            <w:gridSpan w:val="2"/>
          </w:tcPr>
          <w:p w14:paraId="3FCBC23B" w14:textId="77777777" w:rsidR="00D371A9" w:rsidRPr="00D371A9" w:rsidRDefault="00571DEF" w:rsidP="00D371A9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06E72A14" w14:textId="77777777" w:rsidR="00571DEF" w:rsidRPr="00365B45" w:rsidRDefault="00DC4E9E" w:rsidP="00DC4E9E">
            <w:pPr>
              <w:pStyle w:val="BodyText"/>
              <w:numPr>
                <w:ilvl w:val="0"/>
                <w:numId w:val="30"/>
              </w:numPr>
            </w:pPr>
            <w:r w:rsidRPr="00DC4E9E">
              <w:rPr>
                <w:lang w:val="el-GR"/>
              </w:rPr>
              <w:t>BookCategoryMapper</w:t>
            </w:r>
          </w:p>
        </w:tc>
      </w:tr>
    </w:tbl>
    <w:p w14:paraId="2F1B9696" w14:textId="77777777" w:rsidR="00571DEF" w:rsidRDefault="00571DEF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772D36CF" w14:textId="77777777">
        <w:tc>
          <w:tcPr>
            <w:tcW w:w="9326" w:type="dxa"/>
            <w:gridSpan w:val="4"/>
          </w:tcPr>
          <w:p w14:paraId="506CC0CC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08245B7C" w14:textId="77777777">
        <w:tc>
          <w:tcPr>
            <w:tcW w:w="1553" w:type="dxa"/>
            <w:tcBorders>
              <w:right w:val="nil"/>
            </w:tcBorders>
          </w:tcPr>
          <w:p w14:paraId="1C9CA833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0ED6FE3" w14:textId="77777777" w:rsidR="00BE6B26" w:rsidRPr="00AF2600" w:rsidRDefault="00B64CF3" w:rsidP="00C4041F">
            <w:pPr>
              <w:pStyle w:val="InfoBlue"/>
              <w:jc w:val="center"/>
            </w:pPr>
            <w:r w:rsidRPr="00B64CF3">
              <w:rPr>
                <w:lang w:val="el-GR"/>
              </w:rPr>
              <w:t>ViewAuthorsUseCase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FEA3C9E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4725678E" w14:textId="77777777">
        <w:tc>
          <w:tcPr>
            <w:tcW w:w="5288" w:type="dxa"/>
            <w:gridSpan w:val="2"/>
          </w:tcPr>
          <w:p w14:paraId="75D64EAE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995509D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all the </w:t>
            </w:r>
            <w:r w:rsidR="00DF0BFE">
              <w:t>author</w:t>
            </w:r>
            <w:r w:rsidR="00426A80">
              <w:t>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04263FD" w14:textId="77777777" w:rsidR="00BE6B26" w:rsidRPr="0037692E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E02A94A" w14:textId="77777777" w:rsidR="00BE6B26" w:rsidRPr="00365B45" w:rsidRDefault="00BE6B26">
            <w:pPr>
              <w:pStyle w:val="InfoBlue"/>
              <w:jc w:val="center"/>
            </w:pPr>
            <w:r>
              <w:t>None</w:t>
            </w:r>
          </w:p>
        </w:tc>
      </w:tr>
    </w:tbl>
    <w:p w14:paraId="01028D2E" w14:textId="77777777" w:rsidR="00BE6B26" w:rsidRDefault="00BE6B26" w:rsidP="00BE6B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E6B26" w:rsidRPr="005D3CF2" w14:paraId="37946A5D" w14:textId="77777777">
        <w:tc>
          <w:tcPr>
            <w:tcW w:w="9326" w:type="dxa"/>
            <w:gridSpan w:val="4"/>
          </w:tcPr>
          <w:p w14:paraId="59EEC1FA" w14:textId="77777777" w:rsidR="00BE6B26" w:rsidRPr="005D3CF2" w:rsidRDefault="00BE6B2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BE6B26" w:rsidRPr="005D3CF2" w14:paraId="6F37BF75" w14:textId="77777777">
        <w:tc>
          <w:tcPr>
            <w:tcW w:w="1553" w:type="dxa"/>
            <w:tcBorders>
              <w:right w:val="nil"/>
            </w:tcBorders>
          </w:tcPr>
          <w:p w14:paraId="53C14F38" w14:textId="77777777" w:rsidR="00BE6B26" w:rsidRDefault="00BE6B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A090497" w14:textId="77777777" w:rsidR="00BE6B26" w:rsidRPr="00571DEF" w:rsidRDefault="00C3165F">
            <w:pPr>
              <w:pStyle w:val="InfoBlue"/>
              <w:jc w:val="center"/>
            </w:pPr>
            <w:r w:rsidRPr="00B64CF3">
              <w:rPr>
                <w:lang w:val="el-GR"/>
              </w:rPr>
              <w:t>ViewAuthors</w:t>
            </w:r>
            <w:r w:rsidR="00BE6B26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0701E841" w14:textId="77777777" w:rsidR="00BE6B26" w:rsidRPr="005D3CF2" w:rsidRDefault="00BE6B26">
            <w:pPr>
              <w:pStyle w:val="InfoBlue"/>
            </w:pPr>
          </w:p>
        </w:tc>
      </w:tr>
      <w:tr w:rsidR="00BE6B26" w:rsidRPr="00365B45" w14:paraId="71C77A49" w14:textId="77777777">
        <w:tc>
          <w:tcPr>
            <w:tcW w:w="5288" w:type="dxa"/>
            <w:gridSpan w:val="2"/>
          </w:tcPr>
          <w:p w14:paraId="48B8CE09" w14:textId="77777777" w:rsidR="00BE6B26" w:rsidRDefault="00BE6B2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C503B6" w14:textId="77777777" w:rsidR="00BE6B26" w:rsidRPr="00583C04" w:rsidRDefault="00BE6B26" w:rsidP="00BE6B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89467E" w:rsidRPr="00B64CF3">
              <w:t>ViewAuthors</w:t>
            </w:r>
            <w:r w:rsidRPr="00FA270F">
              <w:t>UseCase</w:t>
            </w:r>
            <w:r>
              <w:t xml:space="preserve"> interface to map the </w:t>
            </w:r>
            <w:r w:rsidR="0089467E" w:rsidRPr="00B64CF3">
              <w:t>Author</w:t>
            </w:r>
            <w:r w:rsidR="0089467E">
              <w:t xml:space="preserve"> </w:t>
            </w:r>
            <w:r>
              <w:t xml:space="preserve">domain model to the </w:t>
            </w:r>
            <w:r w:rsidR="0089467E" w:rsidRPr="00B64CF3">
              <w:t>Author</w:t>
            </w:r>
            <w:r w:rsidR="0089467E">
              <w:t xml:space="preserve">View </w:t>
            </w:r>
            <w:r>
              <w:t>view object.</w:t>
            </w:r>
          </w:p>
        </w:tc>
        <w:tc>
          <w:tcPr>
            <w:tcW w:w="4038" w:type="dxa"/>
            <w:gridSpan w:val="2"/>
          </w:tcPr>
          <w:p w14:paraId="452C5228" w14:textId="77777777" w:rsidR="00BE6B26" w:rsidRPr="00D371A9" w:rsidRDefault="00BE6B26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505897E1" w14:textId="77777777" w:rsidR="00BE6B26" w:rsidRPr="00365B45" w:rsidRDefault="00B12B1E" w:rsidP="00BE6B26">
            <w:pPr>
              <w:pStyle w:val="BodyText"/>
              <w:numPr>
                <w:ilvl w:val="0"/>
                <w:numId w:val="30"/>
              </w:numPr>
            </w:pPr>
            <w:r w:rsidRPr="00B64CF3">
              <w:t>Author</w:t>
            </w:r>
            <w:r w:rsidR="00BE6B26" w:rsidRPr="00DC4E9E">
              <w:rPr>
                <w:lang w:val="el-GR"/>
              </w:rPr>
              <w:t>Mapper</w:t>
            </w:r>
          </w:p>
        </w:tc>
      </w:tr>
    </w:tbl>
    <w:p w14:paraId="0CAB43C6" w14:textId="77777777" w:rsidR="00BE6B26" w:rsidRDefault="00BE6B26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E694D" w:rsidRPr="005D3CF2" w14:paraId="25722F78" w14:textId="77777777">
        <w:tc>
          <w:tcPr>
            <w:tcW w:w="9326" w:type="dxa"/>
            <w:gridSpan w:val="4"/>
          </w:tcPr>
          <w:p w14:paraId="2153C325" w14:textId="77777777" w:rsidR="004E694D" w:rsidRPr="005D3CF2" w:rsidRDefault="004E694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E694D" w:rsidRPr="005D3CF2" w14:paraId="2868A162" w14:textId="77777777">
        <w:tc>
          <w:tcPr>
            <w:tcW w:w="1553" w:type="dxa"/>
            <w:tcBorders>
              <w:right w:val="nil"/>
            </w:tcBorders>
          </w:tcPr>
          <w:p w14:paraId="2893DDF2" w14:textId="77777777" w:rsidR="004E694D" w:rsidRDefault="004E694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B64E1A" w14:textId="77777777" w:rsidR="004E694D" w:rsidRPr="00AF2600" w:rsidRDefault="004E694D">
            <w:pPr>
              <w:pStyle w:val="InfoBlue"/>
              <w:jc w:val="center"/>
            </w:pPr>
            <w:r>
              <w:t>SaveUserProfile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2BDF1656" w14:textId="77777777" w:rsidR="004E694D" w:rsidRPr="005D3CF2" w:rsidRDefault="004E694D">
            <w:pPr>
              <w:pStyle w:val="InfoBlue"/>
            </w:pPr>
          </w:p>
        </w:tc>
      </w:tr>
      <w:tr w:rsidR="004E694D" w:rsidRPr="00365B45" w14:paraId="2BF6EE8A" w14:textId="77777777">
        <w:tc>
          <w:tcPr>
            <w:tcW w:w="5288" w:type="dxa"/>
            <w:gridSpan w:val="2"/>
          </w:tcPr>
          <w:p w14:paraId="5103F2A9" w14:textId="77777777" w:rsidR="004E694D" w:rsidRDefault="004E694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F8110DE" w14:textId="77777777" w:rsidR="004E694D" w:rsidRPr="00583C04" w:rsidRDefault="004E694D" w:rsidP="004E694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164CD3">
              <w:t>saving 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570D576" w14:textId="77777777" w:rsidR="004E694D" w:rsidRPr="0037692E" w:rsidRDefault="004E694D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4B9EE47" w14:textId="77777777" w:rsidR="004E694D" w:rsidRPr="00365B45" w:rsidRDefault="00E851FA" w:rsidP="00E851FA">
            <w:pPr>
              <w:pStyle w:val="InfoBlue"/>
              <w:numPr>
                <w:ilvl w:val="0"/>
                <w:numId w:val="29"/>
              </w:numPr>
              <w:jc w:val="both"/>
            </w:pPr>
            <w:r w:rsidRPr="00E851FA">
              <w:t>SaveUserProfileCommand</w:t>
            </w:r>
          </w:p>
        </w:tc>
      </w:tr>
    </w:tbl>
    <w:p w14:paraId="3B29E851" w14:textId="77777777" w:rsidR="004E694D" w:rsidRDefault="004E694D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F3E65" w:rsidRPr="005D3CF2" w14:paraId="26973FFA" w14:textId="77777777">
        <w:tc>
          <w:tcPr>
            <w:tcW w:w="9326" w:type="dxa"/>
            <w:gridSpan w:val="4"/>
          </w:tcPr>
          <w:p w14:paraId="51C25081" w14:textId="77777777" w:rsidR="007F3E65" w:rsidRPr="005D3CF2" w:rsidRDefault="007F3E65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7F3E65" w:rsidRPr="005D3CF2" w14:paraId="7D3738FF" w14:textId="77777777">
        <w:tc>
          <w:tcPr>
            <w:tcW w:w="1553" w:type="dxa"/>
            <w:tcBorders>
              <w:right w:val="nil"/>
            </w:tcBorders>
          </w:tcPr>
          <w:p w14:paraId="137E2EDE" w14:textId="77777777" w:rsidR="007F3E65" w:rsidRDefault="007F3E6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AD8B457" w14:textId="77777777" w:rsidR="007F3E65" w:rsidRPr="00AF2600" w:rsidRDefault="007F3E65">
            <w:pPr>
              <w:pStyle w:val="InfoBlue"/>
              <w:jc w:val="center"/>
            </w:pPr>
            <w:r>
              <w:t>SaveUserProfile</w:t>
            </w:r>
            <w:r w:rsidR="00F1521F">
              <w:t>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168B6891" w14:textId="77777777" w:rsidR="007F3E65" w:rsidRPr="005D3CF2" w:rsidRDefault="007F3E65">
            <w:pPr>
              <w:pStyle w:val="InfoBlue"/>
            </w:pPr>
          </w:p>
        </w:tc>
      </w:tr>
      <w:tr w:rsidR="007F3E65" w:rsidRPr="00365B45" w14:paraId="1D94CD9A" w14:textId="77777777">
        <w:tc>
          <w:tcPr>
            <w:tcW w:w="5288" w:type="dxa"/>
            <w:gridSpan w:val="2"/>
          </w:tcPr>
          <w:p w14:paraId="4A9282ED" w14:textId="77777777" w:rsidR="007F3E65" w:rsidRDefault="007F3E65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1B59456" w14:textId="77777777" w:rsidR="00E5026B" w:rsidRDefault="00E5026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E08AA11" w14:textId="77777777" w:rsidR="007F3E65" w:rsidRPr="00583C04" w:rsidRDefault="00E5026B" w:rsidP="007F3E6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756AE">
              <w:t>SaveUserProfile</w:t>
            </w:r>
            <w:r w:rsidR="00B756AE" w:rsidRPr="00AF2600">
              <w:t>UseCase</w:t>
            </w:r>
            <w:r w:rsidR="00B756AE">
              <w:t xml:space="preserve"> </w:t>
            </w:r>
            <w:r>
              <w:t xml:space="preserve">interface to </w:t>
            </w:r>
            <w:r w:rsidR="00B756AE">
              <w:t>save</w:t>
            </w:r>
            <w:r>
              <w:t xml:space="preserve"> the </w:t>
            </w:r>
            <w:r w:rsidR="00B756AE">
              <w:t>user profile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D712DB6" w14:textId="77777777" w:rsidR="007F3E65" w:rsidRPr="0037692E" w:rsidRDefault="007F3E65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9F3694C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1A1B5BB5" w14:textId="77777777" w:rsidR="00A97B6D" w:rsidRPr="004A4A15" w:rsidRDefault="00A97B6D" w:rsidP="00A97B6D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2699F317" w14:textId="77777777" w:rsidR="00902BAA" w:rsidRDefault="00592B50" w:rsidP="00AD2CD4">
            <w:pPr>
              <w:pStyle w:val="BodyText"/>
              <w:numPr>
                <w:ilvl w:val="0"/>
                <w:numId w:val="29"/>
              </w:numPr>
            </w:pPr>
            <w:r w:rsidRPr="004A4A15">
              <w:t>BookCategory</w:t>
            </w:r>
            <w:r w:rsidR="00AD2CD4">
              <w:t>Mapper</w:t>
            </w:r>
          </w:p>
          <w:p w14:paraId="7B0F8601" w14:textId="77777777" w:rsidR="001F7F2F" w:rsidRPr="00365B45" w:rsidRDefault="00A97B6D" w:rsidP="00E27D0A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  <w:r w:rsidR="00AD2CD4">
              <w:t>Mapper</w:t>
            </w:r>
          </w:p>
        </w:tc>
      </w:tr>
    </w:tbl>
    <w:p w14:paraId="70A03C86" w14:textId="77777777" w:rsidR="007F3E65" w:rsidRDefault="007F3E65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6355C" w:rsidRPr="005D3CF2" w14:paraId="597D5B81" w14:textId="77777777">
        <w:tc>
          <w:tcPr>
            <w:tcW w:w="9326" w:type="dxa"/>
            <w:gridSpan w:val="4"/>
          </w:tcPr>
          <w:p w14:paraId="4E3EC7A1" w14:textId="77777777" w:rsidR="0096355C" w:rsidRPr="005D3CF2" w:rsidRDefault="0096355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96355C" w:rsidRPr="005D3CF2" w14:paraId="74F7B97F" w14:textId="77777777">
        <w:tc>
          <w:tcPr>
            <w:tcW w:w="1553" w:type="dxa"/>
            <w:tcBorders>
              <w:right w:val="nil"/>
            </w:tcBorders>
          </w:tcPr>
          <w:p w14:paraId="392C52E8" w14:textId="77777777" w:rsidR="0096355C" w:rsidRDefault="0096355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4756F76" w14:textId="77777777" w:rsidR="0096355C" w:rsidRPr="00AF2600" w:rsidRDefault="0096355C">
            <w:pPr>
              <w:pStyle w:val="InfoBlue"/>
              <w:jc w:val="center"/>
            </w:pPr>
            <w:r>
              <w:t>SaveBookOffer</w:t>
            </w:r>
            <w:r w:rsidRPr="00AF2600">
              <w:t>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5841F242" w14:textId="77777777" w:rsidR="0096355C" w:rsidRPr="005D3CF2" w:rsidRDefault="0096355C">
            <w:pPr>
              <w:pStyle w:val="InfoBlue"/>
            </w:pPr>
          </w:p>
        </w:tc>
      </w:tr>
      <w:tr w:rsidR="0096355C" w:rsidRPr="00365B45" w14:paraId="6BD1DB8F" w14:textId="77777777">
        <w:tc>
          <w:tcPr>
            <w:tcW w:w="5288" w:type="dxa"/>
            <w:gridSpan w:val="2"/>
          </w:tcPr>
          <w:p w14:paraId="5E943013" w14:textId="77777777" w:rsidR="0096355C" w:rsidRDefault="0096355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6053B51" w14:textId="77777777" w:rsidR="0096355C" w:rsidRPr="00583C04" w:rsidRDefault="0096355C" w:rsidP="0096355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saving </w:t>
            </w:r>
            <w:r w:rsidR="00471B5C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41C17A47" w14:textId="77777777" w:rsidR="0096355C" w:rsidRPr="0037692E" w:rsidRDefault="0096355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67CC657" w14:textId="77777777" w:rsidR="0096355C" w:rsidRPr="00365B45" w:rsidRDefault="00042185" w:rsidP="0096355C">
            <w:pPr>
              <w:pStyle w:val="InfoBlue"/>
              <w:numPr>
                <w:ilvl w:val="0"/>
                <w:numId w:val="29"/>
              </w:numPr>
              <w:jc w:val="both"/>
            </w:pPr>
            <w:r w:rsidRPr="00042185">
              <w:t>SaveBookOfferCommand</w:t>
            </w:r>
          </w:p>
        </w:tc>
      </w:tr>
    </w:tbl>
    <w:p w14:paraId="6CE0E2A0" w14:textId="77777777" w:rsidR="0096355C" w:rsidRDefault="0096355C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525FC" w:rsidRPr="005D3CF2" w14:paraId="131E8E26" w14:textId="77777777">
        <w:tc>
          <w:tcPr>
            <w:tcW w:w="9326" w:type="dxa"/>
            <w:gridSpan w:val="4"/>
          </w:tcPr>
          <w:p w14:paraId="0A6300B3" w14:textId="77777777" w:rsidR="004525FC" w:rsidRPr="005D3CF2" w:rsidRDefault="004525FC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4525FC" w:rsidRPr="005D3CF2" w14:paraId="5113D4A7" w14:textId="77777777">
        <w:tc>
          <w:tcPr>
            <w:tcW w:w="1553" w:type="dxa"/>
            <w:tcBorders>
              <w:right w:val="nil"/>
            </w:tcBorders>
          </w:tcPr>
          <w:p w14:paraId="16400759" w14:textId="77777777" w:rsidR="004525FC" w:rsidRDefault="004525F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1669602" w14:textId="77777777" w:rsidR="004525FC" w:rsidRPr="00AF2600" w:rsidRDefault="004525FC">
            <w:pPr>
              <w:pStyle w:val="InfoBlue"/>
              <w:jc w:val="center"/>
            </w:pPr>
            <w:r>
              <w:t>SaveBookOfferService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479598CD" w14:textId="77777777" w:rsidR="004525FC" w:rsidRPr="005D3CF2" w:rsidRDefault="004525FC">
            <w:pPr>
              <w:pStyle w:val="InfoBlue"/>
            </w:pPr>
          </w:p>
        </w:tc>
      </w:tr>
      <w:tr w:rsidR="004525FC" w:rsidRPr="00365B45" w14:paraId="2EC5B525" w14:textId="77777777">
        <w:tc>
          <w:tcPr>
            <w:tcW w:w="5288" w:type="dxa"/>
            <w:gridSpan w:val="2"/>
          </w:tcPr>
          <w:p w14:paraId="00D1DEE4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608A9A" w14:textId="77777777" w:rsidR="00755120" w:rsidRDefault="00755120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28B1EB26" w14:textId="77777777" w:rsidR="004525FC" w:rsidRDefault="004525F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C96CE6F" w14:textId="77777777" w:rsidR="004525FC" w:rsidRPr="00583C04" w:rsidRDefault="004525FC" w:rsidP="004525F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755120">
              <w:t>SaveBookOffer</w:t>
            </w:r>
            <w:r w:rsidR="00755120" w:rsidRPr="00AF2600">
              <w:t>UseCase</w:t>
            </w:r>
            <w:r w:rsidR="00755120">
              <w:t xml:space="preserve"> </w:t>
            </w:r>
            <w:r>
              <w:t xml:space="preserve">interface to save </w:t>
            </w:r>
            <w:r w:rsidR="00BE5C1D">
              <w:t>book offers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07A4E4E" w14:textId="77777777" w:rsidR="004525FC" w:rsidRPr="0037692E" w:rsidRDefault="004525F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7F1ADD8D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44B2548C" w14:textId="77777777" w:rsidR="004525FC" w:rsidRPr="004A4A15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08624F1C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BookCategory</w:t>
            </w:r>
            <w:r>
              <w:t>Mapper</w:t>
            </w:r>
          </w:p>
          <w:p w14:paraId="3E81AD41" w14:textId="77777777" w:rsidR="004525FC" w:rsidRDefault="004525FC" w:rsidP="004525F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  <w:r>
              <w:t>Mapper</w:t>
            </w:r>
          </w:p>
          <w:p w14:paraId="0FE0666A" w14:textId="77777777" w:rsidR="00284031" w:rsidRPr="00365B45" w:rsidRDefault="00284031" w:rsidP="004525FC">
            <w:pPr>
              <w:pStyle w:val="BodyText"/>
              <w:numPr>
                <w:ilvl w:val="0"/>
                <w:numId w:val="29"/>
              </w:numPr>
            </w:pPr>
            <w:r w:rsidRPr="00284031">
              <w:t>BookMapper</w:t>
            </w:r>
          </w:p>
        </w:tc>
      </w:tr>
    </w:tbl>
    <w:p w14:paraId="71C30E9A" w14:textId="77777777" w:rsidR="00F513B3" w:rsidRDefault="00F513B3" w:rsidP="00A865C0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40274" w:rsidRPr="005D3CF2" w14:paraId="141E0E1C" w14:textId="77777777">
        <w:tc>
          <w:tcPr>
            <w:tcW w:w="9326" w:type="dxa"/>
            <w:gridSpan w:val="4"/>
          </w:tcPr>
          <w:p w14:paraId="631412B1" w14:textId="77777777" w:rsidR="00840274" w:rsidRPr="005D3CF2" w:rsidRDefault="00F513B3">
            <w:pPr>
              <w:pStyle w:val="InfoBlue"/>
              <w:jc w:val="center"/>
            </w:pPr>
            <w:r>
              <w:br w:type="page"/>
            </w:r>
            <w:r w:rsidR="00840274" w:rsidRPr="00050829">
              <w:t>package com.myy803.social_bookstore.</w:t>
            </w:r>
            <w:r w:rsidR="00840274">
              <w:t>services</w:t>
            </w:r>
          </w:p>
        </w:tc>
      </w:tr>
      <w:tr w:rsidR="00840274" w:rsidRPr="005D3CF2" w14:paraId="3A08C335" w14:textId="77777777">
        <w:tc>
          <w:tcPr>
            <w:tcW w:w="1553" w:type="dxa"/>
            <w:tcBorders>
              <w:right w:val="nil"/>
            </w:tcBorders>
          </w:tcPr>
          <w:p w14:paraId="600FFAAC" w14:textId="77777777" w:rsidR="00840274" w:rsidRDefault="00840274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01082A8" w14:textId="77777777" w:rsidR="00840274" w:rsidRPr="00AF2600" w:rsidRDefault="00034A3E">
            <w:pPr>
              <w:pStyle w:val="InfoBlue"/>
              <w:jc w:val="center"/>
            </w:pPr>
            <w:r>
              <w:t>ViewBookOffersUseCase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74714FA1" w14:textId="77777777" w:rsidR="00840274" w:rsidRPr="005D3CF2" w:rsidRDefault="00840274">
            <w:pPr>
              <w:pStyle w:val="InfoBlue"/>
            </w:pPr>
          </w:p>
        </w:tc>
      </w:tr>
      <w:tr w:rsidR="00840274" w:rsidRPr="00365B45" w14:paraId="1198179B" w14:textId="77777777">
        <w:tc>
          <w:tcPr>
            <w:tcW w:w="5288" w:type="dxa"/>
            <w:gridSpan w:val="2"/>
          </w:tcPr>
          <w:p w14:paraId="7D359B7F" w14:textId="77777777" w:rsidR="00840274" w:rsidRDefault="00840274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C9B4FC6" w14:textId="77777777" w:rsidR="00840274" w:rsidRPr="00583C04" w:rsidRDefault="00840274" w:rsidP="00840274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FF324C">
              <w:t>viewing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3D50237D" w14:textId="77777777" w:rsidR="00840274" w:rsidRPr="0037692E" w:rsidRDefault="00840274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66E53F7" w14:textId="77777777" w:rsidR="00840274" w:rsidRPr="00365B45" w:rsidRDefault="00B61A66" w:rsidP="00B61A66">
            <w:pPr>
              <w:pStyle w:val="InfoBlue"/>
              <w:jc w:val="center"/>
            </w:pPr>
            <w:r>
              <w:t>None</w:t>
            </w:r>
          </w:p>
        </w:tc>
      </w:tr>
    </w:tbl>
    <w:p w14:paraId="12CE45DD" w14:textId="77777777" w:rsidR="004525FC" w:rsidRDefault="004525FC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8C2EDC" w:rsidRPr="005D3CF2" w14:paraId="53C4F5F4" w14:textId="77777777">
        <w:tc>
          <w:tcPr>
            <w:tcW w:w="9326" w:type="dxa"/>
            <w:gridSpan w:val="4"/>
          </w:tcPr>
          <w:p w14:paraId="0E5AFDBD" w14:textId="77777777" w:rsidR="008C2EDC" w:rsidRPr="005D3CF2" w:rsidRDefault="008C2EDC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>
              <w:t>services</w:t>
            </w:r>
          </w:p>
        </w:tc>
      </w:tr>
      <w:tr w:rsidR="008C2EDC" w:rsidRPr="005D3CF2" w14:paraId="595F2DD9" w14:textId="77777777">
        <w:tc>
          <w:tcPr>
            <w:tcW w:w="1553" w:type="dxa"/>
            <w:tcBorders>
              <w:right w:val="nil"/>
            </w:tcBorders>
          </w:tcPr>
          <w:p w14:paraId="461C779E" w14:textId="77777777" w:rsidR="008C2EDC" w:rsidRDefault="008C2EDC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D25CA67" w14:textId="77777777" w:rsidR="008C2EDC" w:rsidRPr="00AF2600" w:rsidRDefault="00F73D82">
            <w:pPr>
              <w:pStyle w:val="InfoBlue"/>
              <w:jc w:val="center"/>
            </w:pPr>
            <w:r>
              <w:t>ViewBookOffersService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3DD2C1BC" w14:textId="77777777" w:rsidR="008C2EDC" w:rsidRPr="005D3CF2" w:rsidRDefault="008C2EDC">
            <w:pPr>
              <w:pStyle w:val="InfoBlue"/>
            </w:pPr>
          </w:p>
        </w:tc>
      </w:tr>
      <w:tr w:rsidR="008C2EDC" w:rsidRPr="00365B45" w14:paraId="1A79A526" w14:textId="77777777">
        <w:tc>
          <w:tcPr>
            <w:tcW w:w="5288" w:type="dxa"/>
            <w:gridSpan w:val="2"/>
          </w:tcPr>
          <w:p w14:paraId="336ED4E5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A20B8" w14:textId="77777777" w:rsidR="008C2EDC" w:rsidRDefault="008C2EDC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59F61047" w14:textId="77777777" w:rsidR="007C5462" w:rsidRDefault="007C5462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4FDB610A" w14:textId="77777777" w:rsidR="008C2EDC" w:rsidRPr="00583C04" w:rsidRDefault="008C2EDC" w:rsidP="008C2EDC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B70A59">
              <w:t xml:space="preserve">ViewBookOffersUseCase </w:t>
            </w:r>
            <w:r>
              <w:t xml:space="preserve">interface to </w:t>
            </w:r>
            <w:r w:rsidR="00B70A59">
              <w:t>view</w:t>
            </w:r>
            <w:r>
              <w:t xml:space="preserve"> book offers.</w:t>
            </w:r>
          </w:p>
        </w:tc>
        <w:tc>
          <w:tcPr>
            <w:tcW w:w="4038" w:type="dxa"/>
            <w:gridSpan w:val="2"/>
          </w:tcPr>
          <w:p w14:paraId="2E269008" w14:textId="77777777" w:rsidR="008C2EDC" w:rsidRPr="0037692E" w:rsidRDefault="008C2EDC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8703CC1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 xml:space="preserve">UserMapper </w:t>
            </w:r>
          </w:p>
          <w:p w14:paraId="24D77448" w14:textId="77777777" w:rsidR="008C2EDC" w:rsidRPr="004A4A15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UserProfileMapper</w:t>
            </w:r>
          </w:p>
          <w:p w14:paraId="7894C286" w14:textId="77777777" w:rsidR="008C2EDC" w:rsidRDefault="008C2EDC" w:rsidP="008C2EDC">
            <w:pPr>
              <w:pStyle w:val="BodyText"/>
              <w:numPr>
                <w:ilvl w:val="0"/>
                <w:numId w:val="29"/>
              </w:numPr>
            </w:pPr>
            <w:r w:rsidRPr="004A4A15">
              <w:t>Author</w:t>
            </w:r>
          </w:p>
          <w:p w14:paraId="7DF77CBF" w14:textId="77777777" w:rsidR="008C2EDC" w:rsidRPr="00365B45" w:rsidRDefault="007C5462" w:rsidP="007C5462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</w:tc>
      </w:tr>
    </w:tbl>
    <w:p w14:paraId="47C15CB9" w14:textId="77777777" w:rsidR="00303FD5" w:rsidRDefault="00303FD5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0660D" w:rsidRPr="005D3CF2" w14:paraId="63CD1BC9" w14:textId="77777777" w:rsidTr="00A26F4B">
        <w:tc>
          <w:tcPr>
            <w:tcW w:w="9326" w:type="dxa"/>
            <w:gridSpan w:val="4"/>
          </w:tcPr>
          <w:p w14:paraId="02CF3FBE" w14:textId="77777777" w:rsidR="0000660D" w:rsidRPr="005D3CF2" w:rsidRDefault="0000660D" w:rsidP="00A26F4B">
            <w:pPr>
              <w:pStyle w:val="InfoBlue"/>
              <w:jc w:val="center"/>
            </w:pPr>
            <w:r>
              <w:br w:type="page"/>
            </w:r>
            <w:r w:rsidRPr="00050829">
              <w:t>package com.myy803.social_bookstore.</w:t>
            </w:r>
            <w:r>
              <w:t>services</w:t>
            </w:r>
          </w:p>
        </w:tc>
      </w:tr>
      <w:tr w:rsidR="0000660D" w:rsidRPr="005D3CF2" w14:paraId="49756B25" w14:textId="77777777" w:rsidTr="00A26F4B">
        <w:tc>
          <w:tcPr>
            <w:tcW w:w="1553" w:type="dxa"/>
            <w:tcBorders>
              <w:right w:val="nil"/>
            </w:tcBorders>
          </w:tcPr>
          <w:p w14:paraId="4EAFDDF7" w14:textId="77777777" w:rsidR="0000660D" w:rsidRDefault="0000660D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BE32572" w14:textId="4C90BF7D" w:rsidR="0000660D" w:rsidRPr="00AF2600" w:rsidRDefault="0060750A" w:rsidP="00A26F4B">
            <w:pPr>
              <w:pStyle w:val="InfoBlue"/>
              <w:jc w:val="center"/>
            </w:pPr>
            <w:r w:rsidRPr="0060750A">
              <w:t>ViewBookRequestsForSpecificBookUseCase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642062A6" w14:textId="77777777" w:rsidR="0000660D" w:rsidRPr="005D3CF2" w:rsidRDefault="0000660D" w:rsidP="00A26F4B">
            <w:pPr>
              <w:pStyle w:val="InfoBlue"/>
            </w:pPr>
          </w:p>
        </w:tc>
      </w:tr>
      <w:tr w:rsidR="0000660D" w:rsidRPr="00365B45" w14:paraId="718E43AF" w14:textId="77777777" w:rsidTr="00A26F4B">
        <w:tc>
          <w:tcPr>
            <w:tcW w:w="5288" w:type="dxa"/>
            <w:gridSpan w:val="2"/>
          </w:tcPr>
          <w:p w14:paraId="389C5969" w14:textId="77777777" w:rsidR="0000660D" w:rsidRDefault="0000660D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11EEB5B" w14:textId="09A04FB4" w:rsidR="0000660D" w:rsidRPr="00583C04" w:rsidRDefault="0000660D" w:rsidP="0000660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viewing </w:t>
            </w:r>
            <w:r w:rsidR="00CF2D1C">
              <w:t>book requests for a specific book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7A37F692" w14:textId="77777777" w:rsidR="0000660D" w:rsidRPr="0037692E" w:rsidRDefault="0000660D" w:rsidP="00A26F4B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4FFB2A30" w14:textId="77777777" w:rsidR="0000660D" w:rsidRPr="00365B45" w:rsidRDefault="0000660D" w:rsidP="00A26F4B">
            <w:pPr>
              <w:pStyle w:val="InfoBlue"/>
              <w:jc w:val="center"/>
            </w:pPr>
            <w:r>
              <w:t>None</w:t>
            </w:r>
          </w:p>
        </w:tc>
      </w:tr>
    </w:tbl>
    <w:p w14:paraId="798F2018" w14:textId="77777777" w:rsidR="0000660D" w:rsidRDefault="0000660D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0660D" w:rsidRPr="005D3CF2" w14:paraId="7EECCD0F" w14:textId="77777777" w:rsidTr="00A26F4B">
        <w:tc>
          <w:tcPr>
            <w:tcW w:w="9326" w:type="dxa"/>
            <w:gridSpan w:val="4"/>
          </w:tcPr>
          <w:p w14:paraId="4AAA362A" w14:textId="77777777" w:rsidR="0000660D" w:rsidRPr="005D3CF2" w:rsidRDefault="0000660D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00660D" w:rsidRPr="005D3CF2" w14:paraId="2994F314" w14:textId="77777777" w:rsidTr="00A26F4B">
        <w:tc>
          <w:tcPr>
            <w:tcW w:w="1553" w:type="dxa"/>
            <w:tcBorders>
              <w:right w:val="nil"/>
            </w:tcBorders>
          </w:tcPr>
          <w:p w14:paraId="5D83B68D" w14:textId="77777777" w:rsidR="0000660D" w:rsidRDefault="0000660D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0FF340A" w14:textId="4412422E" w:rsidR="0000660D" w:rsidRPr="00AF2600" w:rsidRDefault="00B80F9D" w:rsidP="00A26F4B">
            <w:pPr>
              <w:pStyle w:val="InfoBlue"/>
              <w:jc w:val="center"/>
            </w:pPr>
            <w:r w:rsidRPr="00B80F9D">
              <w:t>ViewBookRequestsForSpecificBookService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797C1DED" w14:textId="77777777" w:rsidR="0000660D" w:rsidRPr="005D3CF2" w:rsidRDefault="0000660D" w:rsidP="00A26F4B">
            <w:pPr>
              <w:pStyle w:val="InfoBlue"/>
            </w:pPr>
          </w:p>
        </w:tc>
      </w:tr>
      <w:tr w:rsidR="0000660D" w:rsidRPr="00365B45" w14:paraId="62C5F2BE" w14:textId="77777777" w:rsidTr="00A26F4B">
        <w:tc>
          <w:tcPr>
            <w:tcW w:w="5288" w:type="dxa"/>
            <w:gridSpan w:val="2"/>
          </w:tcPr>
          <w:p w14:paraId="16E26907" w14:textId="0749E25E" w:rsidR="0000660D" w:rsidRDefault="0000660D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6E4029F" w14:textId="0CED9231" w:rsidR="0000660D" w:rsidRPr="00583C04" w:rsidRDefault="0000660D" w:rsidP="0000660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2C6D88" w:rsidRPr="0060750A">
              <w:t>ViewBookRequestsForSpecificBookUseCase</w:t>
            </w:r>
            <w:r w:rsidR="002C6D88">
              <w:t xml:space="preserve"> </w:t>
            </w:r>
            <w:r>
              <w:t xml:space="preserve">interface to view </w:t>
            </w:r>
            <w:r w:rsidR="00612F00">
              <w:t>book requests for a specific book.</w:t>
            </w:r>
          </w:p>
        </w:tc>
        <w:tc>
          <w:tcPr>
            <w:tcW w:w="4038" w:type="dxa"/>
            <w:gridSpan w:val="2"/>
          </w:tcPr>
          <w:p w14:paraId="74452F67" w14:textId="77777777" w:rsidR="0000660D" w:rsidRPr="0037692E" w:rsidRDefault="0000660D" w:rsidP="00A26F4B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1D38719D" w14:textId="172B7653" w:rsidR="0000660D" w:rsidRPr="004A4A15" w:rsidRDefault="0034490F" w:rsidP="0000660D">
            <w:pPr>
              <w:pStyle w:val="BodyText"/>
              <w:numPr>
                <w:ilvl w:val="0"/>
                <w:numId w:val="29"/>
              </w:numPr>
            </w:pPr>
            <w:r>
              <w:t>BookRequestMapper</w:t>
            </w:r>
          </w:p>
          <w:p w14:paraId="3EB5E2AE" w14:textId="67F584AA" w:rsidR="0000660D" w:rsidRPr="00365B45" w:rsidRDefault="0034490F" w:rsidP="00D4300D">
            <w:pPr>
              <w:pStyle w:val="BodyText"/>
              <w:numPr>
                <w:ilvl w:val="0"/>
                <w:numId w:val="29"/>
              </w:numPr>
            </w:pPr>
            <w:r>
              <w:t>BookRequestView</w:t>
            </w:r>
          </w:p>
        </w:tc>
      </w:tr>
    </w:tbl>
    <w:p w14:paraId="35E5C458" w14:textId="77777777" w:rsidR="0000660D" w:rsidRDefault="0000660D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2F60BB" w:rsidRPr="005D3CF2" w14:paraId="32D60869" w14:textId="77777777" w:rsidTr="005052A0">
        <w:tc>
          <w:tcPr>
            <w:tcW w:w="9326" w:type="dxa"/>
            <w:gridSpan w:val="4"/>
          </w:tcPr>
          <w:p w14:paraId="02708CCB" w14:textId="77777777" w:rsidR="002F60BB" w:rsidRPr="005D3CF2" w:rsidRDefault="002F60BB" w:rsidP="005052A0">
            <w:pPr>
              <w:pStyle w:val="InfoBlue"/>
              <w:jc w:val="center"/>
            </w:pPr>
            <w:r>
              <w:br w:type="page"/>
            </w:r>
            <w:r w:rsidRPr="00050829">
              <w:t>package com.myy803.social_bookstore.</w:t>
            </w:r>
            <w:r>
              <w:t>services</w:t>
            </w:r>
          </w:p>
        </w:tc>
      </w:tr>
      <w:tr w:rsidR="002F60BB" w:rsidRPr="005D3CF2" w14:paraId="61BF649C" w14:textId="77777777" w:rsidTr="005052A0">
        <w:tc>
          <w:tcPr>
            <w:tcW w:w="1553" w:type="dxa"/>
            <w:tcBorders>
              <w:right w:val="nil"/>
            </w:tcBorders>
          </w:tcPr>
          <w:p w14:paraId="580D749E" w14:textId="77777777" w:rsidR="002F60BB" w:rsidRDefault="002F60BB" w:rsidP="005052A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73FC564" w14:textId="1CD37C07" w:rsidR="002F60BB" w:rsidRPr="00AF2600" w:rsidRDefault="002F60BB" w:rsidP="002F60BB">
            <w:pPr>
              <w:pStyle w:val="InfoBlue"/>
              <w:jc w:val="center"/>
            </w:pPr>
            <w:r w:rsidRPr="002F60BB">
              <w:rPr>
                <w:lang w:val="el-GR"/>
              </w:rPr>
              <w:t>AcceptBookRequestUseCase</w:t>
            </w:r>
          </w:p>
        </w:tc>
        <w:tc>
          <w:tcPr>
            <w:tcW w:w="1530" w:type="dxa"/>
            <w:tcBorders>
              <w:left w:val="nil"/>
            </w:tcBorders>
          </w:tcPr>
          <w:p w14:paraId="048447B4" w14:textId="77777777" w:rsidR="002F60BB" w:rsidRPr="005D3CF2" w:rsidRDefault="002F60BB" w:rsidP="005052A0">
            <w:pPr>
              <w:pStyle w:val="InfoBlue"/>
            </w:pPr>
          </w:p>
        </w:tc>
      </w:tr>
      <w:tr w:rsidR="002F60BB" w:rsidRPr="00365B45" w14:paraId="1FDFD60A" w14:textId="77777777" w:rsidTr="005052A0">
        <w:tc>
          <w:tcPr>
            <w:tcW w:w="5288" w:type="dxa"/>
            <w:gridSpan w:val="2"/>
          </w:tcPr>
          <w:p w14:paraId="06839290" w14:textId="77777777" w:rsidR="002F60BB" w:rsidRDefault="002F60BB" w:rsidP="005052A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09A4248" w14:textId="45C68CD2" w:rsidR="002F60BB" w:rsidRPr="00583C04" w:rsidRDefault="002F60BB" w:rsidP="002F60B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Defines the contract for </w:t>
            </w:r>
            <w:r w:rsidR="00A97CB3">
              <w:t>accepting a</w:t>
            </w:r>
            <w:r>
              <w:t xml:space="preserve"> book request for a specific book.</w:t>
            </w:r>
          </w:p>
        </w:tc>
        <w:tc>
          <w:tcPr>
            <w:tcW w:w="4038" w:type="dxa"/>
            <w:gridSpan w:val="2"/>
          </w:tcPr>
          <w:p w14:paraId="38ED7ED3" w14:textId="77777777" w:rsidR="002F60BB" w:rsidRPr="0037692E" w:rsidRDefault="002F60BB" w:rsidP="005052A0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0A27471D" w14:textId="77777777" w:rsidR="002F60BB" w:rsidRPr="00365B45" w:rsidRDefault="002F60BB" w:rsidP="005052A0">
            <w:pPr>
              <w:pStyle w:val="InfoBlue"/>
              <w:jc w:val="center"/>
            </w:pPr>
            <w:r>
              <w:t>None</w:t>
            </w:r>
          </w:p>
        </w:tc>
      </w:tr>
    </w:tbl>
    <w:p w14:paraId="3A2A439C" w14:textId="77777777" w:rsidR="002F60BB" w:rsidRDefault="002F60BB" w:rsidP="00F513B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E054E" w:rsidRPr="005D3CF2" w14:paraId="5CBA7FC3" w14:textId="77777777" w:rsidTr="005052A0">
        <w:tc>
          <w:tcPr>
            <w:tcW w:w="9326" w:type="dxa"/>
            <w:gridSpan w:val="4"/>
          </w:tcPr>
          <w:p w14:paraId="473BD07F" w14:textId="77777777" w:rsidR="00EE054E" w:rsidRPr="005D3CF2" w:rsidRDefault="00EE054E" w:rsidP="005052A0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services</w:t>
            </w:r>
          </w:p>
        </w:tc>
      </w:tr>
      <w:tr w:rsidR="00EE054E" w:rsidRPr="005D3CF2" w14:paraId="48449DA4" w14:textId="77777777" w:rsidTr="005052A0">
        <w:tc>
          <w:tcPr>
            <w:tcW w:w="1553" w:type="dxa"/>
            <w:tcBorders>
              <w:right w:val="nil"/>
            </w:tcBorders>
          </w:tcPr>
          <w:p w14:paraId="79C43DB1" w14:textId="77777777" w:rsidR="00EE054E" w:rsidRDefault="00EE054E" w:rsidP="005052A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87FB80B" w14:textId="6428E662" w:rsidR="00EE054E" w:rsidRPr="00AF2600" w:rsidRDefault="00100DA7" w:rsidP="00100DA7">
            <w:pPr>
              <w:pStyle w:val="InfoBlue"/>
              <w:jc w:val="center"/>
            </w:pPr>
            <w:r w:rsidRPr="00100DA7">
              <w:rPr>
                <w:lang w:val="el-GR"/>
              </w:rPr>
              <w:t>AcceptBookRequestService</w:t>
            </w:r>
          </w:p>
        </w:tc>
        <w:tc>
          <w:tcPr>
            <w:tcW w:w="1530" w:type="dxa"/>
            <w:tcBorders>
              <w:left w:val="nil"/>
            </w:tcBorders>
          </w:tcPr>
          <w:p w14:paraId="56C46ADE" w14:textId="77777777" w:rsidR="00EE054E" w:rsidRPr="005D3CF2" w:rsidRDefault="00EE054E" w:rsidP="005052A0">
            <w:pPr>
              <w:pStyle w:val="InfoBlue"/>
            </w:pPr>
          </w:p>
        </w:tc>
      </w:tr>
      <w:tr w:rsidR="00EE054E" w:rsidRPr="00365B45" w14:paraId="34C8D596" w14:textId="77777777" w:rsidTr="005052A0">
        <w:tc>
          <w:tcPr>
            <w:tcW w:w="5288" w:type="dxa"/>
            <w:gridSpan w:val="2"/>
          </w:tcPr>
          <w:p w14:paraId="0B607200" w14:textId="77777777" w:rsidR="00EE054E" w:rsidRDefault="00EE054E" w:rsidP="005052A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02202D" w14:textId="366C76C2" w:rsidR="00EE054E" w:rsidRPr="00583C04" w:rsidRDefault="00EE054E" w:rsidP="00EE054E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t xml:space="preserve">Implements the </w:t>
            </w:r>
            <w:r w:rsidR="003E72B1" w:rsidRPr="002F60BB">
              <w:t>AcceptBookRequestUseCase</w:t>
            </w:r>
            <w:r w:rsidR="003E72B1">
              <w:t xml:space="preserve"> </w:t>
            </w:r>
            <w:r>
              <w:t xml:space="preserve">interface to </w:t>
            </w:r>
            <w:r w:rsidR="00362B92">
              <w:t>accept a</w:t>
            </w:r>
            <w:r>
              <w:t xml:space="preserve"> book request for a specific book</w:t>
            </w:r>
            <w:r w:rsidR="00D30F5E">
              <w:t xml:space="preserve"> and deny all the other requests</w:t>
            </w:r>
          </w:p>
        </w:tc>
        <w:tc>
          <w:tcPr>
            <w:tcW w:w="4038" w:type="dxa"/>
            <w:gridSpan w:val="2"/>
          </w:tcPr>
          <w:p w14:paraId="02991E57" w14:textId="77777777" w:rsidR="00EE054E" w:rsidRPr="0037692E" w:rsidRDefault="00EE054E" w:rsidP="005052A0">
            <w:pPr>
              <w:pStyle w:val="InfoBlue"/>
              <w:rPr>
                <w:b/>
                <w:bCs/>
              </w:rPr>
            </w:pPr>
            <w:r w:rsidRPr="0037692E">
              <w:rPr>
                <w:b/>
                <w:bCs/>
              </w:rPr>
              <w:t>Collaborations:</w:t>
            </w:r>
          </w:p>
          <w:p w14:paraId="3D886649" w14:textId="35FA012F" w:rsidR="00EE054E" w:rsidRPr="00365B45" w:rsidRDefault="00EE054E" w:rsidP="000254A5">
            <w:pPr>
              <w:pStyle w:val="BodyText"/>
              <w:numPr>
                <w:ilvl w:val="0"/>
                <w:numId w:val="29"/>
              </w:numPr>
            </w:pPr>
            <w:r>
              <w:t>BookRequestMapper</w:t>
            </w:r>
          </w:p>
        </w:tc>
      </w:tr>
    </w:tbl>
    <w:p w14:paraId="5489D84C" w14:textId="77777777" w:rsidR="00EE054E" w:rsidRDefault="00EE054E" w:rsidP="00F513B3"/>
    <w:p w14:paraId="3BE62595" w14:textId="77777777" w:rsidR="008C1B5B" w:rsidRDefault="008C1B5B" w:rsidP="00F513B3"/>
    <w:p w14:paraId="600F0EB4" w14:textId="77777777" w:rsidR="001D60E3" w:rsidRDefault="001D60E3" w:rsidP="00D15D7C">
      <w:pPr>
        <w:pStyle w:val="Heading3"/>
      </w:pPr>
      <w:r>
        <w:br w:type="page"/>
      </w:r>
      <w:r w:rsidR="004D342A">
        <w:lastRenderedPageBreak/>
        <w:t>M</w:t>
      </w:r>
      <w:r w:rsidR="00A92DDC" w:rsidRPr="00026775">
        <w:t>appers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26775" w:rsidRPr="00C325BC" w14:paraId="61571C71" w14:textId="77777777">
        <w:tc>
          <w:tcPr>
            <w:tcW w:w="9326" w:type="dxa"/>
            <w:gridSpan w:val="4"/>
          </w:tcPr>
          <w:p w14:paraId="3CB40601" w14:textId="77777777" w:rsidR="00026775" w:rsidRPr="005D3CF2" w:rsidRDefault="00026775" w:rsidP="00985DFB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026775" w:rsidRPr="00C325BC" w14:paraId="49B090B3" w14:textId="77777777">
        <w:tc>
          <w:tcPr>
            <w:tcW w:w="1553" w:type="dxa"/>
            <w:tcBorders>
              <w:right w:val="nil"/>
            </w:tcBorders>
          </w:tcPr>
          <w:p w14:paraId="65EB1136" w14:textId="77777777" w:rsidR="00026775" w:rsidRDefault="00026775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6002F9E" w14:textId="77777777" w:rsidR="00026775" w:rsidRPr="005B6596" w:rsidRDefault="00026775" w:rsidP="00985DFB">
            <w:pPr>
              <w:pStyle w:val="InfoBlue"/>
              <w:jc w:val="center"/>
            </w:pPr>
            <w:r>
              <w:t>UserMapper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502F828F" w14:textId="77777777" w:rsidR="00026775" w:rsidRPr="005D3CF2" w:rsidRDefault="00026775" w:rsidP="00C33772">
            <w:pPr>
              <w:pStyle w:val="InfoBlue"/>
            </w:pPr>
          </w:p>
        </w:tc>
      </w:tr>
      <w:tr w:rsidR="00026775" w:rsidRPr="00C325BC" w14:paraId="5E09AC02" w14:textId="77777777" w:rsidTr="008C6870">
        <w:tc>
          <w:tcPr>
            <w:tcW w:w="5288" w:type="dxa"/>
            <w:gridSpan w:val="2"/>
            <w:shd w:val="clear" w:color="auto" w:fill="auto"/>
          </w:tcPr>
          <w:p w14:paraId="15ABFA52" w14:textId="77777777" w:rsidR="00026775" w:rsidRDefault="00026775" w:rsidP="0036324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AEE6B9" w14:textId="77777777" w:rsidR="00026775" w:rsidRPr="00583C04" w:rsidRDefault="001A359E" w:rsidP="00026775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 data in the database</w:t>
            </w:r>
          </w:p>
        </w:tc>
        <w:tc>
          <w:tcPr>
            <w:tcW w:w="4038" w:type="dxa"/>
            <w:gridSpan w:val="2"/>
          </w:tcPr>
          <w:p w14:paraId="2DD5ECE6" w14:textId="77777777" w:rsidR="00026775" w:rsidRPr="004E3A0E" w:rsidRDefault="00026775" w:rsidP="00C3377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02EDF50C" w14:textId="77777777" w:rsidR="00136A80" w:rsidRDefault="00136A80" w:rsidP="00136A80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7DDE8E65" w14:textId="77777777" w:rsidR="00026775" w:rsidRPr="00365B45" w:rsidRDefault="00136A80" w:rsidP="00136A80">
            <w:pPr>
              <w:pStyle w:val="BodyText"/>
              <w:numPr>
                <w:ilvl w:val="0"/>
                <w:numId w:val="30"/>
              </w:numPr>
            </w:pPr>
            <w:r>
              <w:t>User</w:t>
            </w:r>
          </w:p>
        </w:tc>
      </w:tr>
    </w:tbl>
    <w:p w14:paraId="3418A81D" w14:textId="77777777" w:rsidR="003B3F9F" w:rsidRDefault="003B3F9F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BA2F52" w:rsidRPr="00C325BC" w14:paraId="6CBAD9A1" w14:textId="77777777">
        <w:tc>
          <w:tcPr>
            <w:tcW w:w="9326" w:type="dxa"/>
            <w:gridSpan w:val="4"/>
          </w:tcPr>
          <w:p w14:paraId="30F61CC7" w14:textId="77777777" w:rsidR="00BA2F52" w:rsidRPr="005D3CF2" w:rsidRDefault="00BA2F52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BA2F52" w:rsidRPr="00C325BC" w14:paraId="3832179E" w14:textId="77777777">
        <w:tc>
          <w:tcPr>
            <w:tcW w:w="1553" w:type="dxa"/>
            <w:tcBorders>
              <w:right w:val="nil"/>
            </w:tcBorders>
          </w:tcPr>
          <w:p w14:paraId="573BDF70" w14:textId="77777777" w:rsidR="00BA2F52" w:rsidRDefault="00BA2F52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EF79F89" w14:textId="77777777" w:rsidR="00BA2F52" w:rsidRPr="005B6596" w:rsidRDefault="00BA2F52">
            <w:pPr>
              <w:pStyle w:val="InfoBlue"/>
              <w:jc w:val="center"/>
            </w:pPr>
            <w:r>
              <w:t>UserProfileMapper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6CB0080F" w14:textId="77777777" w:rsidR="00BA2F52" w:rsidRPr="005D3CF2" w:rsidRDefault="00BA2F52">
            <w:pPr>
              <w:pStyle w:val="InfoBlue"/>
            </w:pPr>
          </w:p>
        </w:tc>
      </w:tr>
      <w:tr w:rsidR="00BA2F52" w:rsidRPr="00C325BC" w14:paraId="7BC13967" w14:textId="77777777">
        <w:tc>
          <w:tcPr>
            <w:tcW w:w="5288" w:type="dxa"/>
            <w:gridSpan w:val="2"/>
            <w:shd w:val="clear" w:color="auto" w:fill="auto"/>
          </w:tcPr>
          <w:p w14:paraId="74C0DF16" w14:textId="77777777" w:rsidR="00BA2F52" w:rsidRDefault="00BA2F52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3B5544" w14:textId="77777777" w:rsidR="00BA2F52" w:rsidRPr="00583C04" w:rsidRDefault="00BA2F52" w:rsidP="00BA2F52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>Define methods for accessing and manipulating user</w:t>
            </w:r>
            <w:r>
              <w:rPr>
                <w:bCs/>
              </w:rPr>
              <w:t xml:space="preserve"> profile</w:t>
            </w:r>
            <w:r w:rsidRPr="001D60E3">
              <w:rPr>
                <w:bCs/>
              </w:rPr>
              <w:t xml:space="preserve"> data in the database</w:t>
            </w:r>
            <w:r w:rsidR="00D04DB2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D42D85C" w14:textId="77777777" w:rsidR="00BA2F52" w:rsidRPr="004E3A0E" w:rsidRDefault="00BA2F52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18732647" w14:textId="77777777" w:rsidR="00BA2F52" w:rsidRDefault="00BA2F52" w:rsidP="00BA2F52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14903801" w14:textId="77777777" w:rsidR="00BA2F52" w:rsidRPr="00365B45" w:rsidRDefault="00BA2F52" w:rsidP="00BA2F52">
            <w:pPr>
              <w:pStyle w:val="BodyText"/>
              <w:numPr>
                <w:ilvl w:val="0"/>
                <w:numId w:val="30"/>
              </w:numPr>
            </w:pPr>
            <w:r>
              <w:t>UserProfile</w:t>
            </w:r>
          </w:p>
        </w:tc>
      </w:tr>
    </w:tbl>
    <w:p w14:paraId="3EC429B7" w14:textId="77777777" w:rsidR="00BA2F52" w:rsidRDefault="00BA2F52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4973" w:rsidRPr="00C325BC" w14:paraId="2536B127" w14:textId="77777777">
        <w:tc>
          <w:tcPr>
            <w:tcW w:w="9326" w:type="dxa"/>
            <w:gridSpan w:val="4"/>
          </w:tcPr>
          <w:p w14:paraId="068130B8" w14:textId="77777777" w:rsidR="006F4973" w:rsidRPr="005D3CF2" w:rsidRDefault="006F4973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6F4973" w:rsidRPr="00C325BC" w14:paraId="5F40192E" w14:textId="77777777">
        <w:tc>
          <w:tcPr>
            <w:tcW w:w="1553" w:type="dxa"/>
            <w:tcBorders>
              <w:right w:val="nil"/>
            </w:tcBorders>
          </w:tcPr>
          <w:p w14:paraId="3E36E263" w14:textId="77777777" w:rsidR="006F4973" w:rsidRDefault="006F497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A97B2CD" w14:textId="77777777" w:rsidR="006F4973" w:rsidRPr="005B6596" w:rsidRDefault="00AE3F2E">
            <w:pPr>
              <w:pStyle w:val="InfoBlue"/>
              <w:jc w:val="center"/>
            </w:pPr>
            <w:r>
              <w:t>BookCategory</w:t>
            </w:r>
            <w:r w:rsidR="006F4973">
              <w:t>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08B33D37" w14:textId="77777777" w:rsidR="006F4973" w:rsidRPr="005D3CF2" w:rsidRDefault="006F4973">
            <w:pPr>
              <w:pStyle w:val="InfoBlue"/>
            </w:pPr>
          </w:p>
        </w:tc>
      </w:tr>
      <w:tr w:rsidR="006F4973" w:rsidRPr="00C325BC" w14:paraId="5CFCEB0B" w14:textId="77777777">
        <w:tc>
          <w:tcPr>
            <w:tcW w:w="5288" w:type="dxa"/>
            <w:gridSpan w:val="2"/>
            <w:shd w:val="clear" w:color="auto" w:fill="auto"/>
          </w:tcPr>
          <w:p w14:paraId="3912EE60" w14:textId="77777777" w:rsidR="006F4973" w:rsidRDefault="006F4973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64FAB99" w14:textId="77777777" w:rsidR="006F4973" w:rsidRPr="00583C04" w:rsidRDefault="006F4973" w:rsidP="006F4973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0E1460">
              <w:rPr>
                <w:bCs/>
              </w:rPr>
              <w:t>book category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76D470" w14:textId="77777777" w:rsidR="006F4973" w:rsidRPr="004E3A0E" w:rsidRDefault="006F4973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EC0ADF2" w14:textId="77777777" w:rsidR="006F4973" w:rsidRDefault="006F4973" w:rsidP="006F4973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00DDEDEA" w14:textId="77777777" w:rsidR="006F4973" w:rsidRPr="00365B45" w:rsidRDefault="000E1460" w:rsidP="006F4973">
            <w:pPr>
              <w:pStyle w:val="BodyText"/>
              <w:numPr>
                <w:ilvl w:val="0"/>
                <w:numId w:val="30"/>
              </w:numPr>
            </w:pPr>
            <w:r>
              <w:t>BookCategory</w:t>
            </w:r>
          </w:p>
        </w:tc>
      </w:tr>
    </w:tbl>
    <w:p w14:paraId="6DD1F84F" w14:textId="77777777" w:rsidR="006F4973" w:rsidRDefault="006F4973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01DCA" w:rsidRPr="00C325BC" w14:paraId="6806F002" w14:textId="77777777">
        <w:tc>
          <w:tcPr>
            <w:tcW w:w="9326" w:type="dxa"/>
            <w:gridSpan w:val="4"/>
          </w:tcPr>
          <w:p w14:paraId="2B2FE8E9" w14:textId="77777777" w:rsidR="00501DCA" w:rsidRPr="005D3CF2" w:rsidRDefault="00501DCA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501DCA" w:rsidRPr="00C325BC" w14:paraId="7ADE9395" w14:textId="77777777">
        <w:tc>
          <w:tcPr>
            <w:tcW w:w="1553" w:type="dxa"/>
            <w:tcBorders>
              <w:right w:val="nil"/>
            </w:tcBorders>
          </w:tcPr>
          <w:p w14:paraId="6D3273DC" w14:textId="77777777" w:rsidR="00501DCA" w:rsidRDefault="00501DC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393B7C8" w14:textId="77777777" w:rsidR="00501DCA" w:rsidRPr="005B6596" w:rsidRDefault="00501DCA">
            <w:pPr>
              <w:pStyle w:val="InfoBlue"/>
              <w:jc w:val="center"/>
            </w:pPr>
            <w:r>
              <w:t>AuthorMapper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14FE4D0C" w14:textId="77777777" w:rsidR="00501DCA" w:rsidRPr="005D3CF2" w:rsidRDefault="00501DCA">
            <w:pPr>
              <w:pStyle w:val="InfoBlue"/>
            </w:pPr>
          </w:p>
        </w:tc>
      </w:tr>
      <w:tr w:rsidR="00501DCA" w:rsidRPr="00C325BC" w14:paraId="677983A7" w14:textId="77777777">
        <w:tc>
          <w:tcPr>
            <w:tcW w:w="5288" w:type="dxa"/>
            <w:gridSpan w:val="2"/>
            <w:shd w:val="clear" w:color="auto" w:fill="auto"/>
          </w:tcPr>
          <w:p w14:paraId="47D0AD3F" w14:textId="77777777" w:rsidR="00501DCA" w:rsidRDefault="00501DCA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B9315F1" w14:textId="77777777" w:rsidR="00501DCA" w:rsidRPr="00583C04" w:rsidRDefault="00501DCA" w:rsidP="00501DCA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author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4BD800A" w14:textId="77777777" w:rsidR="00501DCA" w:rsidRPr="004E3A0E" w:rsidRDefault="00501DCA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34E5D008" w14:textId="77777777" w:rsidR="00501DCA" w:rsidRDefault="00501DCA" w:rsidP="00501DCA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6F6A98EC" w14:textId="77777777" w:rsidR="00501DCA" w:rsidRPr="00365B45" w:rsidRDefault="007D7CC3" w:rsidP="00501DCA">
            <w:pPr>
              <w:pStyle w:val="BodyText"/>
              <w:numPr>
                <w:ilvl w:val="0"/>
                <w:numId w:val="30"/>
              </w:numPr>
            </w:pPr>
            <w:r>
              <w:t>Author</w:t>
            </w:r>
          </w:p>
        </w:tc>
      </w:tr>
    </w:tbl>
    <w:p w14:paraId="3BBC897E" w14:textId="77777777" w:rsidR="00501DCA" w:rsidRDefault="00501DCA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7A3A5E" w:rsidRPr="00C325BC" w14:paraId="770AA1B3" w14:textId="77777777">
        <w:tc>
          <w:tcPr>
            <w:tcW w:w="9326" w:type="dxa"/>
            <w:gridSpan w:val="4"/>
          </w:tcPr>
          <w:p w14:paraId="4AF368DC" w14:textId="77777777" w:rsidR="007A3A5E" w:rsidRPr="005D3CF2" w:rsidRDefault="007A3A5E">
            <w:pPr>
              <w:pStyle w:val="InfoBlue"/>
              <w:jc w:val="center"/>
            </w:pPr>
            <w:r w:rsidRPr="00050829">
              <w:t>package com.myy803.social_bookstore.</w:t>
            </w:r>
            <w:r w:rsidRPr="00026775">
              <w:t>mappers</w:t>
            </w:r>
          </w:p>
        </w:tc>
      </w:tr>
      <w:tr w:rsidR="007A3A5E" w:rsidRPr="00C325BC" w14:paraId="345558E2" w14:textId="77777777">
        <w:tc>
          <w:tcPr>
            <w:tcW w:w="1553" w:type="dxa"/>
            <w:tcBorders>
              <w:right w:val="nil"/>
            </w:tcBorders>
          </w:tcPr>
          <w:p w14:paraId="6DEA51CD" w14:textId="77777777" w:rsidR="007A3A5E" w:rsidRDefault="007A3A5E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1511664" w14:textId="77777777" w:rsidR="007A3A5E" w:rsidRPr="005B6596" w:rsidRDefault="007A3A5E">
            <w:pPr>
              <w:pStyle w:val="InfoBlue"/>
              <w:jc w:val="center"/>
            </w:pPr>
            <w:r>
              <w:t>BookMapper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2ED4C9FA" w14:textId="77777777" w:rsidR="007A3A5E" w:rsidRPr="005D3CF2" w:rsidRDefault="007A3A5E">
            <w:pPr>
              <w:pStyle w:val="InfoBlue"/>
            </w:pPr>
          </w:p>
        </w:tc>
      </w:tr>
      <w:tr w:rsidR="007A3A5E" w:rsidRPr="00C325BC" w14:paraId="770AFC63" w14:textId="77777777">
        <w:tc>
          <w:tcPr>
            <w:tcW w:w="5288" w:type="dxa"/>
            <w:gridSpan w:val="2"/>
            <w:shd w:val="clear" w:color="auto" w:fill="auto"/>
          </w:tcPr>
          <w:p w14:paraId="493FA081" w14:textId="77777777" w:rsidR="007A3A5E" w:rsidRDefault="007A3A5E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8FD5CDE" w14:textId="77777777" w:rsidR="007A3A5E" w:rsidRPr="00583C04" w:rsidRDefault="007A3A5E" w:rsidP="007A3A5E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 w:rsidR="005E6DBF">
              <w:rPr>
                <w:bCs/>
              </w:rPr>
              <w:t>book</w:t>
            </w:r>
            <w:r w:rsidRPr="001D60E3">
              <w:rPr>
                <w:bCs/>
              </w:rPr>
              <w:t xml:space="preserve"> data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1AE0689F" w14:textId="77777777" w:rsidR="007A3A5E" w:rsidRPr="004E3A0E" w:rsidRDefault="007A3A5E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2E1A698A" w14:textId="77777777" w:rsidR="007A3A5E" w:rsidRDefault="007A3A5E" w:rsidP="007A3A5E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464F9B70" w14:textId="77777777" w:rsidR="007A3A5E" w:rsidRPr="00365B45" w:rsidRDefault="00E46A23" w:rsidP="007A3A5E">
            <w:pPr>
              <w:pStyle w:val="BodyText"/>
              <w:numPr>
                <w:ilvl w:val="0"/>
                <w:numId w:val="30"/>
              </w:numPr>
            </w:pPr>
            <w:r>
              <w:t>Book</w:t>
            </w:r>
          </w:p>
        </w:tc>
      </w:tr>
    </w:tbl>
    <w:p w14:paraId="7B8166F6" w14:textId="77777777" w:rsidR="00AD38F3" w:rsidRDefault="00AD38F3" w:rsidP="003B3F9F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9268B" w:rsidRPr="00C325BC" w14:paraId="25D88645" w14:textId="77777777" w:rsidTr="00A26F4B">
        <w:tc>
          <w:tcPr>
            <w:tcW w:w="9326" w:type="dxa"/>
            <w:gridSpan w:val="4"/>
          </w:tcPr>
          <w:p w14:paraId="25F7933E" w14:textId="77777777" w:rsidR="0019268B" w:rsidRPr="005D3CF2" w:rsidRDefault="0019268B" w:rsidP="00A26F4B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 w:rsidRPr="00026775">
              <w:t>mappers</w:t>
            </w:r>
          </w:p>
        </w:tc>
      </w:tr>
      <w:tr w:rsidR="0019268B" w:rsidRPr="00C325BC" w14:paraId="359A2B7A" w14:textId="77777777" w:rsidTr="00A26F4B">
        <w:tc>
          <w:tcPr>
            <w:tcW w:w="1553" w:type="dxa"/>
            <w:tcBorders>
              <w:right w:val="nil"/>
            </w:tcBorders>
          </w:tcPr>
          <w:p w14:paraId="7EA3C93F" w14:textId="77777777" w:rsidR="0019268B" w:rsidRDefault="0019268B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C6C8153" w14:textId="037DDAB0" w:rsidR="0019268B" w:rsidRPr="005B6596" w:rsidRDefault="0019268B" w:rsidP="00A26F4B">
            <w:pPr>
              <w:pStyle w:val="InfoBlue"/>
              <w:jc w:val="center"/>
            </w:pPr>
            <w:r>
              <w:t>BookRequestMapper</w:t>
            </w:r>
          </w:p>
        </w:tc>
        <w:tc>
          <w:tcPr>
            <w:tcW w:w="1530" w:type="dxa"/>
            <w:tcBorders>
              <w:left w:val="nil"/>
            </w:tcBorders>
          </w:tcPr>
          <w:p w14:paraId="19AA4EB5" w14:textId="77777777" w:rsidR="0019268B" w:rsidRPr="005D3CF2" w:rsidRDefault="0019268B" w:rsidP="00A26F4B">
            <w:pPr>
              <w:pStyle w:val="InfoBlue"/>
            </w:pPr>
          </w:p>
        </w:tc>
      </w:tr>
      <w:tr w:rsidR="0019268B" w:rsidRPr="00C325BC" w14:paraId="08C893AA" w14:textId="77777777" w:rsidTr="00A26F4B">
        <w:tc>
          <w:tcPr>
            <w:tcW w:w="5288" w:type="dxa"/>
            <w:gridSpan w:val="2"/>
            <w:shd w:val="clear" w:color="auto" w:fill="auto"/>
          </w:tcPr>
          <w:p w14:paraId="7682CA39" w14:textId="77777777" w:rsidR="0019268B" w:rsidRDefault="0019268B" w:rsidP="00A26F4B">
            <w:pPr>
              <w:pStyle w:val="BodyText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294E3EC" w14:textId="21A355AA" w:rsidR="0019268B" w:rsidRPr="00583C04" w:rsidRDefault="0019268B" w:rsidP="0019268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 w:rsidRPr="001D60E3">
              <w:rPr>
                <w:bCs/>
              </w:rPr>
              <w:t xml:space="preserve">Define methods for accessing and manipulating </w:t>
            </w:r>
            <w:r>
              <w:rPr>
                <w:bCs/>
              </w:rPr>
              <w:t>book</w:t>
            </w:r>
            <w:r w:rsidRPr="001D60E3">
              <w:rPr>
                <w:bCs/>
              </w:rPr>
              <w:t xml:space="preserve"> </w:t>
            </w:r>
            <w:r w:rsidR="00EA4504">
              <w:rPr>
                <w:bCs/>
              </w:rPr>
              <w:t>requests</w:t>
            </w:r>
            <w:r w:rsidRPr="001D60E3">
              <w:rPr>
                <w:bCs/>
              </w:rPr>
              <w:t xml:space="preserve"> in the database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4F887E8" w14:textId="77777777" w:rsidR="0019268B" w:rsidRPr="004E3A0E" w:rsidRDefault="0019268B" w:rsidP="00A26F4B">
            <w:pPr>
              <w:pStyle w:val="InfoBlue"/>
              <w:rPr>
                <w:b/>
                <w:bCs/>
              </w:rPr>
            </w:pPr>
            <w:r w:rsidRPr="004E3A0E">
              <w:rPr>
                <w:b/>
                <w:bCs/>
              </w:rPr>
              <w:t>Collaborations:</w:t>
            </w:r>
          </w:p>
          <w:p w14:paraId="7D82D1CE" w14:textId="77777777" w:rsidR="0019268B" w:rsidRDefault="0019268B" w:rsidP="0019268B">
            <w:pPr>
              <w:pStyle w:val="BodyText"/>
              <w:numPr>
                <w:ilvl w:val="0"/>
                <w:numId w:val="30"/>
              </w:numPr>
            </w:pPr>
            <w:r w:rsidRPr="00490046">
              <w:t>JpaRepository</w:t>
            </w:r>
          </w:p>
          <w:p w14:paraId="1EB7B5DD" w14:textId="1BD8E5E2" w:rsidR="0019268B" w:rsidRPr="00365B45" w:rsidRDefault="0019268B" w:rsidP="0019268B">
            <w:pPr>
              <w:pStyle w:val="BodyText"/>
              <w:numPr>
                <w:ilvl w:val="0"/>
                <w:numId w:val="30"/>
              </w:numPr>
            </w:pPr>
            <w:r>
              <w:t>BookRequest</w:t>
            </w:r>
          </w:p>
        </w:tc>
      </w:tr>
    </w:tbl>
    <w:p w14:paraId="4B45EF97" w14:textId="77777777" w:rsidR="005D7C9B" w:rsidRDefault="005D7C9B" w:rsidP="00292C46"/>
    <w:p w14:paraId="2E57D518" w14:textId="1EDE2534" w:rsidR="00085C79" w:rsidRDefault="00BE317C" w:rsidP="00085C79">
      <w:pPr>
        <w:pStyle w:val="Heading3"/>
      </w:pPr>
      <w:r>
        <w:t>D</w:t>
      </w:r>
      <w:r w:rsidR="00085C79">
        <w:t>omain</w:t>
      </w:r>
      <w:r>
        <w:t xml:space="preserve"> F</w:t>
      </w:r>
      <w:r w:rsidR="00085C79" w:rsidRPr="00480F58">
        <w:t>ormsdata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085C79" w:rsidRPr="00C325BC" w14:paraId="0334152F" w14:textId="77777777">
        <w:tc>
          <w:tcPr>
            <w:tcW w:w="9326" w:type="dxa"/>
            <w:gridSpan w:val="4"/>
          </w:tcPr>
          <w:p w14:paraId="7A96B895" w14:textId="77777777" w:rsidR="00085C79" w:rsidRPr="005D3CF2" w:rsidRDefault="00085C79" w:rsidP="005C761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085C79" w:rsidRPr="00C325BC" w14:paraId="72C9A03A" w14:textId="77777777">
        <w:tc>
          <w:tcPr>
            <w:tcW w:w="1553" w:type="dxa"/>
            <w:tcBorders>
              <w:right w:val="nil"/>
            </w:tcBorders>
          </w:tcPr>
          <w:p w14:paraId="001D52AB" w14:textId="77777777" w:rsidR="00085C79" w:rsidRDefault="00085C7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F90C23" w14:textId="77777777" w:rsidR="00085C79" w:rsidRPr="005B6596" w:rsidRDefault="00085C79" w:rsidP="005C7611">
            <w:pPr>
              <w:pStyle w:val="InfoBlue"/>
              <w:jc w:val="center"/>
            </w:pPr>
            <w:r>
              <w:t>RegisterFormData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10539D63" w14:textId="77777777" w:rsidR="00085C79" w:rsidRPr="005D3CF2" w:rsidRDefault="00085C79" w:rsidP="00C33772">
            <w:pPr>
              <w:pStyle w:val="InfoBlue"/>
            </w:pPr>
          </w:p>
        </w:tc>
      </w:tr>
      <w:tr w:rsidR="00085C79" w:rsidRPr="00C325BC" w14:paraId="736A466B" w14:textId="77777777">
        <w:tc>
          <w:tcPr>
            <w:tcW w:w="5288" w:type="dxa"/>
            <w:gridSpan w:val="2"/>
          </w:tcPr>
          <w:p w14:paraId="3C14B2ED" w14:textId="77777777" w:rsidR="00085C79" w:rsidRDefault="00085C79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12110A2" w14:textId="77777777" w:rsidR="00085C79" w:rsidRPr="00583C04" w:rsidRDefault="00085C79" w:rsidP="00085C7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data from the register view page to the RegisterController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C87C4DB" w14:textId="77777777" w:rsidR="00085C79" w:rsidRPr="00096451" w:rsidRDefault="00085C79" w:rsidP="00C33772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F97F3A1" w14:textId="77777777" w:rsidR="00085C79" w:rsidRPr="00365B45" w:rsidRDefault="00085C79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F1C7C65" w14:textId="77777777" w:rsidR="00085C79" w:rsidRDefault="00085C79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F854D7" w:rsidRPr="00C325BC" w14:paraId="42D12FC5" w14:textId="77777777">
        <w:tc>
          <w:tcPr>
            <w:tcW w:w="9326" w:type="dxa"/>
            <w:gridSpan w:val="4"/>
          </w:tcPr>
          <w:p w14:paraId="12DCFC8C" w14:textId="77777777" w:rsidR="00F854D7" w:rsidRPr="005D3CF2" w:rsidRDefault="00F854D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F854D7" w:rsidRPr="00C325BC" w14:paraId="3AC6E9E2" w14:textId="77777777">
        <w:tc>
          <w:tcPr>
            <w:tcW w:w="1553" w:type="dxa"/>
            <w:tcBorders>
              <w:right w:val="nil"/>
            </w:tcBorders>
          </w:tcPr>
          <w:p w14:paraId="6E227925" w14:textId="77777777" w:rsidR="00F854D7" w:rsidRDefault="00F854D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3B8E85D0" w14:textId="77777777" w:rsidR="00F854D7" w:rsidRPr="005B6596" w:rsidRDefault="00337DC8" w:rsidP="00337DC8">
            <w:pPr>
              <w:pStyle w:val="InfoBlue"/>
              <w:jc w:val="center"/>
            </w:pPr>
            <w:r w:rsidRPr="00337DC8">
              <w:rPr>
                <w:lang w:val="el-GR"/>
              </w:rPr>
              <w:t>UserProfileFormData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65B062B0" w14:textId="77777777" w:rsidR="00F854D7" w:rsidRPr="005D3CF2" w:rsidRDefault="00F854D7">
            <w:pPr>
              <w:pStyle w:val="InfoBlue"/>
            </w:pPr>
          </w:p>
        </w:tc>
      </w:tr>
      <w:tr w:rsidR="00F854D7" w:rsidRPr="00C325BC" w14:paraId="310D41C9" w14:textId="77777777">
        <w:tc>
          <w:tcPr>
            <w:tcW w:w="5288" w:type="dxa"/>
            <w:gridSpan w:val="2"/>
          </w:tcPr>
          <w:p w14:paraId="7C0744CF" w14:textId="77777777" w:rsidR="00F854D7" w:rsidRDefault="00F854D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E7C4DE" w14:textId="77777777" w:rsidR="00F854D7" w:rsidRPr="00583C04" w:rsidRDefault="00F854D7" w:rsidP="00F854D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8A6052">
              <w:rPr>
                <w:bCs/>
              </w:rPr>
              <w:t>user profile</w:t>
            </w:r>
            <w:r>
              <w:rPr>
                <w:bCs/>
              </w:rPr>
              <w:t xml:space="preserve"> view page to the </w:t>
            </w:r>
            <w:r w:rsidR="008A6052">
              <w:rPr>
                <w:bCs/>
              </w:rPr>
              <w:t>ViewUserProfileController and SaveUserProfileController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F78424D" w14:textId="77777777" w:rsidR="00F854D7" w:rsidRDefault="00F854D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43947304" w14:textId="77777777" w:rsidR="00F854D7" w:rsidRPr="00365B45" w:rsidRDefault="00F854D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64A193FC" w14:textId="77777777" w:rsidR="009B59C6" w:rsidRDefault="009B59C6" w:rsidP="00085C79">
      <w:pPr>
        <w:jc w:val="left"/>
        <w:rPr>
          <w:b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1F3591" w:rsidRPr="00C325BC" w14:paraId="7A9A4B57" w14:textId="77777777">
        <w:tc>
          <w:tcPr>
            <w:tcW w:w="9326" w:type="dxa"/>
            <w:gridSpan w:val="4"/>
          </w:tcPr>
          <w:p w14:paraId="25B70DD4" w14:textId="77777777" w:rsidR="001F3591" w:rsidRPr="005D3CF2" w:rsidRDefault="001F3591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Pr="00480F58">
              <w:t>formsdata</w:t>
            </w:r>
          </w:p>
        </w:tc>
      </w:tr>
      <w:tr w:rsidR="001F3591" w:rsidRPr="00C325BC" w14:paraId="5DE910E8" w14:textId="77777777">
        <w:tc>
          <w:tcPr>
            <w:tcW w:w="1553" w:type="dxa"/>
            <w:tcBorders>
              <w:right w:val="nil"/>
            </w:tcBorders>
          </w:tcPr>
          <w:p w14:paraId="0C4933D5" w14:textId="77777777" w:rsidR="001F3591" w:rsidRDefault="001F3591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F562328" w14:textId="77777777" w:rsidR="001F3591" w:rsidRPr="005B6596" w:rsidRDefault="00CF2E5E">
            <w:pPr>
              <w:pStyle w:val="InfoBlue"/>
              <w:jc w:val="center"/>
            </w:pPr>
            <w:r>
              <w:t>B</w:t>
            </w:r>
            <w:r w:rsidRPr="002467C8">
              <w:t>ookFormData</w:t>
            </w:r>
          </w:p>
        </w:tc>
        <w:tc>
          <w:tcPr>
            <w:tcW w:w="1530" w:type="dxa"/>
            <w:tcBorders>
              <w:left w:val="nil"/>
            </w:tcBorders>
          </w:tcPr>
          <w:p w14:paraId="568F98E3" w14:textId="77777777" w:rsidR="001F3591" w:rsidRPr="005D3CF2" w:rsidRDefault="001F3591">
            <w:pPr>
              <w:pStyle w:val="InfoBlue"/>
            </w:pPr>
          </w:p>
        </w:tc>
      </w:tr>
      <w:tr w:rsidR="001F3591" w:rsidRPr="00C325BC" w14:paraId="14C811F4" w14:textId="77777777">
        <w:tc>
          <w:tcPr>
            <w:tcW w:w="5288" w:type="dxa"/>
            <w:gridSpan w:val="2"/>
          </w:tcPr>
          <w:p w14:paraId="513A8952" w14:textId="77777777" w:rsidR="001F3591" w:rsidRDefault="001F3591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DB2DDFD" w14:textId="77777777" w:rsidR="001F3591" w:rsidRPr="00583C04" w:rsidRDefault="001F3591" w:rsidP="001F359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F3542D">
              <w:rPr>
                <w:bCs/>
              </w:rPr>
              <w:t>save book offer</w:t>
            </w:r>
            <w:r>
              <w:rPr>
                <w:bCs/>
              </w:rPr>
              <w:t xml:space="preserve"> view page to the </w:t>
            </w:r>
            <w:r w:rsidR="002F2F48" w:rsidRPr="0026229D">
              <w:t>SaveBookOfferController</w:t>
            </w:r>
            <w:r w:rsidR="007A3A5E">
              <w:t>.</w:t>
            </w:r>
          </w:p>
        </w:tc>
        <w:tc>
          <w:tcPr>
            <w:tcW w:w="4038" w:type="dxa"/>
            <w:gridSpan w:val="2"/>
          </w:tcPr>
          <w:p w14:paraId="61FB0C86" w14:textId="77777777" w:rsidR="001F3591" w:rsidRDefault="001F3591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771C53CF" w14:textId="77777777" w:rsidR="001F3591" w:rsidRPr="00365B45" w:rsidRDefault="001F3591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048E3116" w14:textId="77777777" w:rsidR="009B59C6" w:rsidRDefault="009B59C6" w:rsidP="009B59C6">
      <w:pPr>
        <w:pStyle w:val="Heading3"/>
      </w:pPr>
      <w:r>
        <w:br w:type="page"/>
      </w:r>
      <w:r w:rsidR="00A13E50">
        <w:lastRenderedPageBreak/>
        <w:t>D</w:t>
      </w:r>
      <w:r>
        <w:t>omain</w:t>
      </w:r>
      <w:r w:rsidR="00A13E50">
        <w:t xml:space="preserve"> V</w:t>
      </w:r>
      <w:r w:rsidR="00B3294C">
        <w:t>iews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B59C6" w:rsidRPr="00C325BC" w14:paraId="6CCDA6EF" w14:textId="77777777">
        <w:tc>
          <w:tcPr>
            <w:tcW w:w="9326" w:type="dxa"/>
            <w:gridSpan w:val="4"/>
          </w:tcPr>
          <w:p w14:paraId="5DFDCDD1" w14:textId="77777777" w:rsidR="009B59C6" w:rsidRPr="005D3CF2" w:rsidRDefault="009B59C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BA64A0">
              <w:t>views</w:t>
            </w:r>
          </w:p>
        </w:tc>
      </w:tr>
      <w:tr w:rsidR="009B59C6" w:rsidRPr="00C325BC" w14:paraId="3A817E4E" w14:textId="77777777">
        <w:tc>
          <w:tcPr>
            <w:tcW w:w="1553" w:type="dxa"/>
            <w:tcBorders>
              <w:right w:val="nil"/>
            </w:tcBorders>
          </w:tcPr>
          <w:p w14:paraId="288A2120" w14:textId="77777777" w:rsidR="009B59C6" w:rsidRDefault="009B59C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6259DAB" w14:textId="77777777" w:rsidR="009B59C6" w:rsidRPr="00E10C86" w:rsidRDefault="00E10C86" w:rsidP="008076DF">
            <w:pPr>
              <w:pStyle w:val="InfoBlue"/>
              <w:jc w:val="center"/>
            </w:pPr>
            <w:r>
              <w:t>UserProfileView</w:t>
            </w:r>
          </w:p>
        </w:tc>
        <w:tc>
          <w:tcPr>
            <w:tcW w:w="1530" w:type="dxa"/>
            <w:tcBorders>
              <w:left w:val="nil"/>
            </w:tcBorders>
          </w:tcPr>
          <w:p w14:paraId="7C1E892D" w14:textId="77777777" w:rsidR="009B59C6" w:rsidRPr="005D3CF2" w:rsidRDefault="009B59C6">
            <w:pPr>
              <w:pStyle w:val="InfoBlue"/>
            </w:pPr>
          </w:p>
        </w:tc>
      </w:tr>
      <w:tr w:rsidR="009B59C6" w:rsidRPr="00C325BC" w14:paraId="7256291B" w14:textId="77777777">
        <w:tc>
          <w:tcPr>
            <w:tcW w:w="5288" w:type="dxa"/>
            <w:gridSpan w:val="2"/>
          </w:tcPr>
          <w:p w14:paraId="14D75306" w14:textId="77777777" w:rsidR="009B59C6" w:rsidRDefault="009B59C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398DB1B" w14:textId="77777777" w:rsidR="009B59C6" w:rsidRPr="00583C04" w:rsidRDefault="009B59C6" w:rsidP="009B59C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</w:t>
            </w:r>
            <w:r w:rsidR="00E10C86">
              <w:rPr>
                <w:bCs/>
              </w:rPr>
              <w:t xml:space="preserve"> user profile</w:t>
            </w:r>
            <w:r>
              <w:rPr>
                <w:bCs/>
              </w:rPr>
              <w:t xml:space="preserve"> data from the </w:t>
            </w:r>
            <w:r w:rsidR="00F01768">
              <w:rPr>
                <w:bCs/>
              </w:rPr>
              <w:t>services layer</w:t>
            </w:r>
            <w:r>
              <w:rPr>
                <w:bCs/>
              </w:rPr>
              <w:t xml:space="preserve"> to the </w:t>
            </w:r>
            <w:r w:rsidR="000A2953">
              <w:rPr>
                <w:bCs/>
              </w:rPr>
              <w:t>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A1A710D" w14:textId="77777777" w:rsidR="009B59C6" w:rsidRPr="00096451" w:rsidRDefault="009B59C6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236FDC30" w14:textId="77777777" w:rsidR="006F4973" w:rsidRDefault="006F4973" w:rsidP="00F312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 xml:space="preserve">BookCategoryView </w:t>
            </w:r>
          </w:p>
          <w:p w14:paraId="155ED676" w14:textId="77777777" w:rsidR="00F312A8" w:rsidRPr="00365B45" w:rsidRDefault="00F312A8" w:rsidP="00F312A8">
            <w:pPr>
              <w:pStyle w:val="BodyText"/>
              <w:numPr>
                <w:ilvl w:val="0"/>
                <w:numId w:val="29"/>
              </w:numPr>
              <w:jc w:val="left"/>
            </w:pPr>
            <w:r>
              <w:t>AuthorView</w:t>
            </w:r>
          </w:p>
        </w:tc>
      </w:tr>
    </w:tbl>
    <w:p w14:paraId="6E73F282" w14:textId="77777777" w:rsidR="00F854D7" w:rsidRDefault="00F854D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955CA7" w:rsidRPr="00C325BC" w14:paraId="258C24FD" w14:textId="77777777">
        <w:tc>
          <w:tcPr>
            <w:tcW w:w="9326" w:type="dxa"/>
            <w:gridSpan w:val="4"/>
          </w:tcPr>
          <w:p w14:paraId="712B4F3F" w14:textId="77777777" w:rsidR="00955CA7" w:rsidRPr="005D3CF2" w:rsidRDefault="00955CA7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955CA7" w:rsidRPr="00C325BC" w14:paraId="33796F1B" w14:textId="77777777">
        <w:tc>
          <w:tcPr>
            <w:tcW w:w="1553" w:type="dxa"/>
            <w:tcBorders>
              <w:right w:val="nil"/>
            </w:tcBorders>
          </w:tcPr>
          <w:p w14:paraId="0C73D68E" w14:textId="77777777" w:rsidR="00955CA7" w:rsidRDefault="00955CA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2FAB47D" w14:textId="77777777" w:rsidR="00955CA7" w:rsidRPr="00955CA7" w:rsidRDefault="00955CA7">
            <w:pPr>
              <w:pStyle w:val="InfoBlue"/>
              <w:jc w:val="center"/>
            </w:pPr>
            <w:r>
              <w:t>Book</w:t>
            </w:r>
            <w:r w:rsidR="006F4973">
              <w:t>Category</w:t>
            </w:r>
            <w: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76EB145F" w14:textId="77777777" w:rsidR="00955CA7" w:rsidRPr="005D3CF2" w:rsidRDefault="00955CA7">
            <w:pPr>
              <w:pStyle w:val="InfoBlue"/>
            </w:pPr>
          </w:p>
        </w:tc>
      </w:tr>
      <w:tr w:rsidR="00955CA7" w:rsidRPr="00C325BC" w14:paraId="3CE11769" w14:textId="77777777">
        <w:tc>
          <w:tcPr>
            <w:tcW w:w="5288" w:type="dxa"/>
            <w:gridSpan w:val="2"/>
          </w:tcPr>
          <w:p w14:paraId="54A83C8B" w14:textId="77777777" w:rsidR="00955CA7" w:rsidRDefault="00955CA7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55278340" w14:textId="77777777" w:rsidR="00955CA7" w:rsidRPr="00583C04" w:rsidRDefault="00955CA7" w:rsidP="00955CA7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E10C86">
              <w:rPr>
                <w:bCs/>
              </w:rPr>
              <w:t xml:space="preserve">book </w:t>
            </w:r>
            <w:r>
              <w:rPr>
                <w:bCs/>
              </w:rPr>
              <w:t>data from the services layer to the 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67E31786" w14:textId="77777777" w:rsidR="00955CA7" w:rsidRPr="00096451" w:rsidRDefault="00955CA7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0E0A5164" w14:textId="77777777" w:rsidR="00955CA7" w:rsidRPr="00365B45" w:rsidRDefault="00955CA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24BE5D2" w14:textId="77777777" w:rsidR="00955CA7" w:rsidRDefault="00955CA7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258BD" w:rsidRPr="00C325BC" w14:paraId="5D672D06" w14:textId="77777777">
        <w:tc>
          <w:tcPr>
            <w:tcW w:w="9326" w:type="dxa"/>
            <w:gridSpan w:val="4"/>
          </w:tcPr>
          <w:p w14:paraId="54BC787D" w14:textId="77777777" w:rsidR="003258BD" w:rsidRPr="005D3CF2" w:rsidRDefault="003258B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258BD" w:rsidRPr="00C325BC" w14:paraId="18E279D8" w14:textId="77777777">
        <w:tc>
          <w:tcPr>
            <w:tcW w:w="1553" w:type="dxa"/>
            <w:tcBorders>
              <w:right w:val="nil"/>
            </w:tcBorders>
          </w:tcPr>
          <w:p w14:paraId="5A37224F" w14:textId="77777777" w:rsidR="003258BD" w:rsidRDefault="003258B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02C1675" w14:textId="77777777" w:rsidR="003258BD" w:rsidRPr="005B6596" w:rsidRDefault="003258BD">
            <w:pPr>
              <w:pStyle w:val="InfoBlue"/>
              <w:jc w:val="center"/>
            </w:pPr>
            <w:r w:rsidRPr="00B122CA">
              <w:rPr>
                <w:lang w:val="el-GR"/>
              </w:rPr>
              <w:t>AuthorView</w:t>
            </w:r>
          </w:p>
        </w:tc>
        <w:tc>
          <w:tcPr>
            <w:tcW w:w="1530" w:type="dxa"/>
            <w:tcBorders>
              <w:left w:val="nil"/>
            </w:tcBorders>
          </w:tcPr>
          <w:p w14:paraId="06662D3F" w14:textId="77777777" w:rsidR="003258BD" w:rsidRPr="005D3CF2" w:rsidRDefault="003258BD">
            <w:pPr>
              <w:pStyle w:val="InfoBlue"/>
            </w:pPr>
          </w:p>
        </w:tc>
      </w:tr>
      <w:tr w:rsidR="003258BD" w:rsidRPr="00C325BC" w14:paraId="428A0780" w14:textId="77777777">
        <w:tc>
          <w:tcPr>
            <w:tcW w:w="5288" w:type="dxa"/>
            <w:gridSpan w:val="2"/>
          </w:tcPr>
          <w:p w14:paraId="43691089" w14:textId="77777777" w:rsidR="003258BD" w:rsidRDefault="003258B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0AC3309" w14:textId="77777777" w:rsidR="003258BD" w:rsidRPr="00583C04" w:rsidRDefault="003258BD" w:rsidP="003258B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</w:t>
            </w:r>
            <w:r w:rsidR="004B7F67">
              <w:rPr>
                <w:bCs/>
              </w:rPr>
              <w:t xml:space="preserve">author </w:t>
            </w:r>
            <w:r>
              <w:rPr>
                <w:bCs/>
              </w:rPr>
              <w:t>data from the services layer to the ViewUserProfileController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592E9CE3" w14:textId="77777777" w:rsidR="003258BD" w:rsidRPr="00096451" w:rsidRDefault="003258B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6C458847" w14:textId="77777777" w:rsidR="003258BD" w:rsidRPr="00365B45" w:rsidRDefault="003258B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444E8F25" w14:textId="77777777" w:rsidR="003258BD" w:rsidRDefault="003258B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5579D" w:rsidRPr="00C325BC" w14:paraId="7BCF4D4D" w14:textId="77777777">
        <w:tc>
          <w:tcPr>
            <w:tcW w:w="9326" w:type="dxa"/>
            <w:gridSpan w:val="4"/>
          </w:tcPr>
          <w:p w14:paraId="14D64986" w14:textId="77777777" w:rsidR="0035579D" w:rsidRPr="005D3CF2" w:rsidRDefault="0035579D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35579D" w:rsidRPr="00C325BC" w14:paraId="22DF1318" w14:textId="77777777">
        <w:tc>
          <w:tcPr>
            <w:tcW w:w="1553" w:type="dxa"/>
            <w:tcBorders>
              <w:right w:val="nil"/>
            </w:tcBorders>
          </w:tcPr>
          <w:p w14:paraId="5AD588F1" w14:textId="77777777" w:rsidR="0035579D" w:rsidRDefault="0035579D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37D10" w14:textId="77777777" w:rsidR="0035579D" w:rsidRPr="005B6596" w:rsidRDefault="0035579D">
            <w:pPr>
              <w:pStyle w:val="InfoBlue"/>
              <w:jc w:val="center"/>
            </w:pPr>
            <w:r>
              <w:t>BookOffer</w:t>
            </w:r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34119DCA" w14:textId="77777777" w:rsidR="0035579D" w:rsidRPr="005D3CF2" w:rsidRDefault="0035579D">
            <w:pPr>
              <w:pStyle w:val="InfoBlue"/>
            </w:pPr>
          </w:p>
        </w:tc>
      </w:tr>
      <w:tr w:rsidR="0035579D" w:rsidRPr="00C325BC" w14:paraId="16965A29" w14:textId="77777777">
        <w:tc>
          <w:tcPr>
            <w:tcW w:w="5288" w:type="dxa"/>
            <w:gridSpan w:val="2"/>
          </w:tcPr>
          <w:p w14:paraId="62EC48D9" w14:textId="77777777" w:rsidR="0035579D" w:rsidRDefault="0035579D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DB39177" w14:textId="77777777" w:rsidR="0035579D" w:rsidRPr="00583C04" w:rsidRDefault="0035579D" w:rsidP="0035579D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book</w:t>
            </w:r>
            <w:r w:rsidR="00D26790">
              <w:rPr>
                <w:bCs/>
              </w:rPr>
              <w:t xml:space="preserve"> o</w:t>
            </w:r>
            <w:r>
              <w:rPr>
                <w:bCs/>
              </w:rPr>
              <w:t xml:space="preserve">ffer data from the services layer to the </w:t>
            </w:r>
            <w:r>
              <w:t>ViewBookOffersService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CE03389" w14:textId="77777777" w:rsidR="0035579D" w:rsidRPr="00096451" w:rsidRDefault="0035579D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1025D62E" w14:textId="77777777" w:rsidR="0035579D" w:rsidRPr="00365B45" w:rsidRDefault="0035579D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210D9A42" w14:textId="77777777" w:rsidR="0035579D" w:rsidRDefault="0035579D" w:rsidP="009B59C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660B9" w:rsidRPr="00C325BC" w14:paraId="6D8DD430" w14:textId="77777777" w:rsidTr="00A26F4B">
        <w:tc>
          <w:tcPr>
            <w:tcW w:w="9326" w:type="dxa"/>
            <w:gridSpan w:val="4"/>
          </w:tcPr>
          <w:p w14:paraId="6B8878C3" w14:textId="77777777" w:rsidR="006660B9" w:rsidRPr="005D3CF2" w:rsidRDefault="006660B9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domain.views</w:t>
            </w:r>
          </w:p>
        </w:tc>
      </w:tr>
      <w:tr w:rsidR="006660B9" w:rsidRPr="00C325BC" w14:paraId="52F8945E" w14:textId="77777777" w:rsidTr="00A26F4B">
        <w:tc>
          <w:tcPr>
            <w:tcW w:w="1553" w:type="dxa"/>
            <w:tcBorders>
              <w:right w:val="nil"/>
            </w:tcBorders>
          </w:tcPr>
          <w:p w14:paraId="75122AD9" w14:textId="77777777" w:rsidR="006660B9" w:rsidRDefault="006660B9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5502B8F2" w14:textId="0B238DEC" w:rsidR="006660B9" w:rsidRPr="005B6596" w:rsidRDefault="006660B9" w:rsidP="00A26F4B">
            <w:pPr>
              <w:pStyle w:val="InfoBlue"/>
              <w:jc w:val="center"/>
            </w:pPr>
            <w:r>
              <w:t>Book</w:t>
            </w:r>
            <w:r w:rsidR="00E37169">
              <w:t>Request</w:t>
            </w:r>
            <w:r w:rsidRPr="00B122CA">
              <w:rPr>
                <w:lang w:val="el-GR"/>
              </w:rPr>
              <w:t>View</w:t>
            </w:r>
          </w:p>
        </w:tc>
        <w:tc>
          <w:tcPr>
            <w:tcW w:w="1530" w:type="dxa"/>
            <w:tcBorders>
              <w:left w:val="nil"/>
            </w:tcBorders>
          </w:tcPr>
          <w:p w14:paraId="647E0E54" w14:textId="77777777" w:rsidR="006660B9" w:rsidRPr="005D3CF2" w:rsidRDefault="006660B9" w:rsidP="00A26F4B">
            <w:pPr>
              <w:pStyle w:val="InfoBlue"/>
            </w:pPr>
          </w:p>
        </w:tc>
      </w:tr>
      <w:tr w:rsidR="006660B9" w:rsidRPr="00C325BC" w14:paraId="7FA80AC0" w14:textId="77777777" w:rsidTr="00A26F4B">
        <w:tc>
          <w:tcPr>
            <w:tcW w:w="5288" w:type="dxa"/>
            <w:gridSpan w:val="2"/>
          </w:tcPr>
          <w:p w14:paraId="2560AA8C" w14:textId="77777777" w:rsidR="006660B9" w:rsidRDefault="006660B9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87B92E1" w14:textId="51C1234D" w:rsidR="006660B9" w:rsidRPr="00583C04" w:rsidRDefault="006660B9" w:rsidP="006660B9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book </w:t>
            </w:r>
            <w:r w:rsidR="00F27A73">
              <w:rPr>
                <w:bCs/>
              </w:rPr>
              <w:t>request</w:t>
            </w:r>
            <w:r>
              <w:rPr>
                <w:bCs/>
              </w:rPr>
              <w:t xml:space="preserve"> data from the services layer to the </w:t>
            </w:r>
            <w:r w:rsidR="00014A93" w:rsidRPr="0060750A">
              <w:t>ViewBookRequestsForSpecificBookUseCase</w:t>
            </w:r>
            <w:r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07BE894C" w14:textId="77777777" w:rsidR="006660B9" w:rsidRPr="00096451" w:rsidRDefault="006660B9" w:rsidP="00A26F4B">
            <w:pPr>
              <w:pStyle w:val="InfoBlue"/>
              <w:rPr>
                <w:b/>
                <w:bCs/>
              </w:rPr>
            </w:pPr>
            <w:r w:rsidRPr="00096451">
              <w:rPr>
                <w:b/>
                <w:bCs/>
              </w:rPr>
              <w:t>Collaborations:</w:t>
            </w:r>
          </w:p>
          <w:p w14:paraId="33A5EDFE" w14:textId="77777777" w:rsidR="006660B9" w:rsidRPr="00365B45" w:rsidRDefault="006660B9" w:rsidP="00A26F4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018BCEC8" w14:textId="77777777" w:rsidR="006660B9" w:rsidRDefault="006660B9" w:rsidP="009B59C6"/>
    <w:p w14:paraId="21E394C5" w14:textId="77777777" w:rsidR="00647426" w:rsidRDefault="005C668B" w:rsidP="00647426">
      <w:pPr>
        <w:pStyle w:val="Heading3"/>
      </w:pPr>
      <w:r>
        <w:br w:type="page"/>
      </w:r>
      <w:r w:rsidR="00A95496">
        <w:lastRenderedPageBreak/>
        <w:t>D</w:t>
      </w:r>
      <w:r w:rsidR="00647426">
        <w:t>omain</w:t>
      </w:r>
      <w:r w:rsidR="00A95496">
        <w:t xml:space="preserve"> C</w:t>
      </w:r>
      <w:r w:rsidR="00647426">
        <w:t>ommands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47426" w:rsidRPr="00C325BC" w14:paraId="4B0A9271" w14:textId="77777777">
        <w:tc>
          <w:tcPr>
            <w:tcW w:w="9326" w:type="dxa"/>
            <w:gridSpan w:val="4"/>
          </w:tcPr>
          <w:p w14:paraId="32CF0549" w14:textId="77777777" w:rsidR="00647426" w:rsidRPr="005D3CF2" w:rsidRDefault="00647426" w:rsidP="00A427C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647426" w:rsidRPr="00C325BC" w14:paraId="4D40CBA3" w14:textId="77777777">
        <w:tc>
          <w:tcPr>
            <w:tcW w:w="1553" w:type="dxa"/>
            <w:tcBorders>
              <w:right w:val="nil"/>
            </w:tcBorders>
          </w:tcPr>
          <w:p w14:paraId="6FA0D97B" w14:textId="77777777" w:rsidR="00647426" w:rsidRDefault="0064742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08C43B1F" w14:textId="77777777" w:rsidR="00647426" w:rsidRPr="005B6596" w:rsidRDefault="00647426" w:rsidP="00300707">
            <w:pPr>
              <w:pStyle w:val="InfoBlue"/>
              <w:jc w:val="center"/>
            </w:pPr>
            <w:r>
              <w:t>RegisterCommand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B1CDC6A" w14:textId="77777777" w:rsidR="00647426" w:rsidRPr="005D3CF2" w:rsidRDefault="00647426" w:rsidP="00C33772">
            <w:pPr>
              <w:pStyle w:val="InfoBlue"/>
            </w:pPr>
          </w:p>
        </w:tc>
      </w:tr>
      <w:tr w:rsidR="00647426" w:rsidRPr="00C325BC" w14:paraId="24C0D2F2" w14:textId="77777777">
        <w:tc>
          <w:tcPr>
            <w:tcW w:w="5288" w:type="dxa"/>
            <w:gridSpan w:val="2"/>
          </w:tcPr>
          <w:p w14:paraId="49D1133E" w14:textId="77777777" w:rsidR="00647426" w:rsidRDefault="00647426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4DC01FE" w14:textId="77777777" w:rsidR="00647426" w:rsidRPr="00583C04" w:rsidRDefault="00647426" w:rsidP="0064742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>Transfers data from the RegisterController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374570A0" w14:textId="77777777" w:rsidR="00647426" w:rsidRPr="003A6E82" w:rsidRDefault="00647426" w:rsidP="00C33772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DFE6DA2" w14:textId="77777777" w:rsidR="00647426" w:rsidRPr="00365B45" w:rsidRDefault="0064742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4694165" w14:textId="77777777" w:rsidR="00647426" w:rsidRDefault="0064742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345446" w:rsidRPr="00C325BC" w14:paraId="4F5BB864" w14:textId="77777777">
        <w:tc>
          <w:tcPr>
            <w:tcW w:w="9326" w:type="dxa"/>
            <w:gridSpan w:val="4"/>
          </w:tcPr>
          <w:p w14:paraId="24FE6B00" w14:textId="77777777" w:rsidR="00345446" w:rsidRPr="005D3CF2" w:rsidRDefault="00345446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345446" w:rsidRPr="00C325BC" w14:paraId="582FAB03" w14:textId="77777777">
        <w:tc>
          <w:tcPr>
            <w:tcW w:w="1553" w:type="dxa"/>
            <w:tcBorders>
              <w:right w:val="nil"/>
            </w:tcBorders>
          </w:tcPr>
          <w:p w14:paraId="0CBDA28F" w14:textId="77777777" w:rsidR="00345446" w:rsidRDefault="00345446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211ED56" w14:textId="77777777" w:rsidR="00345446" w:rsidRPr="005B6596" w:rsidRDefault="00345446">
            <w:pPr>
              <w:pStyle w:val="InfoBlue"/>
              <w:jc w:val="center"/>
            </w:pPr>
            <w:r>
              <w:t>SaveUserProfileCommand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4CAEE95" w14:textId="77777777" w:rsidR="00345446" w:rsidRPr="005D3CF2" w:rsidRDefault="00345446">
            <w:pPr>
              <w:pStyle w:val="InfoBlue"/>
            </w:pPr>
          </w:p>
        </w:tc>
      </w:tr>
      <w:tr w:rsidR="00345446" w:rsidRPr="00C325BC" w14:paraId="7E03328B" w14:textId="77777777">
        <w:tc>
          <w:tcPr>
            <w:tcW w:w="5288" w:type="dxa"/>
            <w:gridSpan w:val="2"/>
          </w:tcPr>
          <w:p w14:paraId="37C0669C" w14:textId="77777777" w:rsidR="00345446" w:rsidRDefault="00345446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6B2D4450" w14:textId="77777777" w:rsidR="00345446" w:rsidRPr="00583C04" w:rsidRDefault="00345446" w:rsidP="00345446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A226B4">
              <w:rPr>
                <w:bCs/>
              </w:rPr>
              <w:t>SaveUserProfile</w:t>
            </w:r>
            <w:r>
              <w:rPr>
                <w:bCs/>
              </w:rPr>
              <w:t>Controller 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42A2A281" w14:textId="77777777" w:rsidR="00345446" w:rsidRPr="003A6E82" w:rsidRDefault="00345446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4410900" w14:textId="77777777" w:rsidR="00345446" w:rsidRPr="00365B45" w:rsidRDefault="00345446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5BB6EDEA" w14:textId="77777777" w:rsidR="00345446" w:rsidRDefault="00345446" w:rsidP="00647426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C5A3B" w:rsidRPr="00C325BC" w14:paraId="7B7FE6C7" w14:textId="77777777">
        <w:tc>
          <w:tcPr>
            <w:tcW w:w="9326" w:type="dxa"/>
            <w:gridSpan w:val="4"/>
          </w:tcPr>
          <w:p w14:paraId="13D207BF" w14:textId="77777777" w:rsidR="00DC5A3B" w:rsidRPr="005D3CF2" w:rsidRDefault="00DC5A3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domain.commands</w:t>
            </w:r>
          </w:p>
        </w:tc>
      </w:tr>
      <w:tr w:rsidR="00DC5A3B" w:rsidRPr="00C325BC" w14:paraId="4B29C1CC" w14:textId="77777777">
        <w:tc>
          <w:tcPr>
            <w:tcW w:w="1553" w:type="dxa"/>
            <w:tcBorders>
              <w:right w:val="nil"/>
            </w:tcBorders>
          </w:tcPr>
          <w:p w14:paraId="74C54990" w14:textId="77777777" w:rsidR="00DC5A3B" w:rsidRDefault="00DC5A3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FA42175" w14:textId="77777777" w:rsidR="00DC5A3B" w:rsidRPr="0045123B" w:rsidRDefault="00962583">
            <w:pPr>
              <w:pStyle w:val="InfoBlue"/>
              <w:jc w:val="center"/>
            </w:pPr>
            <w:r w:rsidRPr="0045123B">
              <w:t>SaveBookOfferCommand</w:t>
            </w:r>
          </w:p>
        </w:tc>
        <w:tc>
          <w:tcPr>
            <w:tcW w:w="1530" w:type="dxa"/>
            <w:tcBorders>
              <w:left w:val="nil"/>
            </w:tcBorders>
          </w:tcPr>
          <w:p w14:paraId="66A460FD" w14:textId="77777777" w:rsidR="00DC5A3B" w:rsidRPr="005D3CF2" w:rsidRDefault="00DC5A3B">
            <w:pPr>
              <w:pStyle w:val="InfoBlue"/>
            </w:pPr>
          </w:p>
        </w:tc>
      </w:tr>
      <w:tr w:rsidR="00DC5A3B" w:rsidRPr="00C325BC" w14:paraId="7BD85B3C" w14:textId="77777777">
        <w:tc>
          <w:tcPr>
            <w:tcW w:w="5288" w:type="dxa"/>
            <w:gridSpan w:val="2"/>
          </w:tcPr>
          <w:p w14:paraId="1BFC7A91" w14:textId="77777777" w:rsidR="00DC5A3B" w:rsidRDefault="00DC5A3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FF6BCC8" w14:textId="77777777" w:rsidR="00DC5A3B" w:rsidRPr="00583C04" w:rsidRDefault="00DC5A3B" w:rsidP="00DC5A3B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</w:rPr>
            </w:pPr>
            <w:r>
              <w:rPr>
                <w:bCs/>
              </w:rPr>
              <w:t xml:space="preserve">Transfers data from the </w:t>
            </w:r>
            <w:r w:rsidR="0092352E" w:rsidRPr="0026229D">
              <w:t>SaveBookOfferController</w:t>
            </w:r>
            <w:r w:rsidR="0092352E">
              <w:rPr>
                <w:bCs/>
              </w:rPr>
              <w:t xml:space="preserve"> </w:t>
            </w:r>
            <w:r>
              <w:rPr>
                <w:bCs/>
              </w:rPr>
              <w:t>to the services layer</w:t>
            </w:r>
            <w:r w:rsidR="007A3A5E">
              <w:rPr>
                <w:bCs/>
              </w:rPr>
              <w:t>.</w:t>
            </w:r>
          </w:p>
        </w:tc>
        <w:tc>
          <w:tcPr>
            <w:tcW w:w="4038" w:type="dxa"/>
            <w:gridSpan w:val="2"/>
          </w:tcPr>
          <w:p w14:paraId="77B50FA8" w14:textId="77777777" w:rsidR="00DC5A3B" w:rsidRPr="003A6E82" w:rsidRDefault="00DC5A3B">
            <w:pPr>
              <w:pStyle w:val="InfoBlue"/>
              <w:rPr>
                <w:b/>
                <w:bCs/>
              </w:rPr>
            </w:pPr>
            <w:r w:rsidRPr="003A6E82">
              <w:rPr>
                <w:b/>
                <w:bCs/>
              </w:rPr>
              <w:t>Collaborations:</w:t>
            </w:r>
          </w:p>
          <w:p w14:paraId="78269969" w14:textId="77777777" w:rsidR="00DC5A3B" w:rsidRPr="00365B45" w:rsidRDefault="00DC5A3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1739A45" w14:textId="77777777" w:rsidR="00D94837" w:rsidRDefault="005C668B" w:rsidP="00D94837">
      <w:pPr>
        <w:pStyle w:val="Heading3"/>
      </w:pPr>
      <w:r>
        <w:br w:type="page"/>
      </w:r>
      <w:r w:rsidR="003B45A8">
        <w:lastRenderedPageBreak/>
        <w:t>Do</w:t>
      </w:r>
      <w:r w:rsidR="00D94837">
        <w:t>main</w:t>
      </w:r>
      <w:r w:rsidR="003B45A8">
        <w:t xml:space="preserve"> M</w:t>
      </w:r>
      <w:r w:rsidR="000B53CD">
        <w:t>odels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94837" w:rsidRPr="00C325BC" w14:paraId="50CB4E28" w14:textId="77777777">
        <w:tc>
          <w:tcPr>
            <w:tcW w:w="9326" w:type="dxa"/>
            <w:gridSpan w:val="4"/>
          </w:tcPr>
          <w:p w14:paraId="1AF1FEDE" w14:textId="77777777" w:rsidR="00D94837" w:rsidRPr="005D3CF2" w:rsidRDefault="00D94837" w:rsidP="008409FE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</w:t>
            </w:r>
            <w:r w:rsidR="004433F2">
              <w:t>models</w:t>
            </w:r>
          </w:p>
        </w:tc>
      </w:tr>
      <w:tr w:rsidR="00D94837" w:rsidRPr="00C325BC" w14:paraId="3AB4EFF0" w14:textId="77777777">
        <w:tc>
          <w:tcPr>
            <w:tcW w:w="1553" w:type="dxa"/>
            <w:tcBorders>
              <w:right w:val="nil"/>
            </w:tcBorders>
          </w:tcPr>
          <w:p w14:paraId="228247A0" w14:textId="77777777" w:rsidR="00D94837" w:rsidRDefault="00D94837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027899" w14:textId="77777777" w:rsidR="00D94837" w:rsidRPr="005B6596" w:rsidRDefault="006A3B6C" w:rsidP="00F1082B">
            <w:pPr>
              <w:pStyle w:val="InfoBlue"/>
              <w:jc w:val="center"/>
            </w:pPr>
            <w:r>
              <w:t>User</w:t>
            </w:r>
          </w:p>
        </w:tc>
        <w:tc>
          <w:tcPr>
            <w:tcW w:w="1530" w:type="dxa"/>
            <w:tcBorders>
              <w:left w:val="nil"/>
            </w:tcBorders>
          </w:tcPr>
          <w:p w14:paraId="28D97D9E" w14:textId="77777777" w:rsidR="00D94837" w:rsidRPr="005D3CF2" w:rsidRDefault="00D94837" w:rsidP="00C33772">
            <w:pPr>
              <w:pStyle w:val="InfoBlue"/>
            </w:pPr>
          </w:p>
        </w:tc>
      </w:tr>
      <w:tr w:rsidR="00D94837" w:rsidRPr="00C325BC" w14:paraId="0B4ABB9A" w14:textId="77777777">
        <w:tc>
          <w:tcPr>
            <w:tcW w:w="5288" w:type="dxa"/>
            <w:gridSpan w:val="2"/>
          </w:tcPr>
          <w:p w14:paraId="4A65A659" w14:textId="77777777" w:rsidR="00D94837" w:rsidRDefault="00D94837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8AB8E35" w14:textId="77777777" w:rsidR="00300595" w:rsidRPr="00300595" w:rsidRDefault="00300595" w:rsidP="0030059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Represents a user entity with attributes such as username, password, and role.</w:t>
            </w:r>
          </w:p>
          <w:p w14:paraId="287B53FB" w14:textId="77777777" w:rsidR="00D94837" w:rsidRPr="006A4FC8" w:rsidRDefault="00300595" w:rsidP="006A4FC8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300595">
              <w:rPr>
                <w:bCs/>
              </w:rPr>
              <w:t>Implements the UserDetails interface, providing user authentication and authorization details.</w:t>
            </w:r>
          </w:p>
        </w:tc>
        <w:tc>
          <w:tcPr>
            <w:tcW w:w="4038" w:type="dxa"/>
            <w:gridSpan w:val="2"/>
          </w:tcPr>
          <w:p w14:paraId="1E519E06" w14:textId="77777777" w:rsidR="00D94837" w:rsidRPr="0063139A" w:rsidRDefault="00D94837" w:rsidP="00C33772">
            <w:pPr>
              <w:pStyle w:val="InfoBlue"/>
              <w:rPr>
                <w:b/>
                <w:bCs/>
              </w:rPr>
            </w:pPr>
            <w:r w:rsidRPr="0063139A">
              <w:rPr>
                <w:b/>
                <w:bCs/>
              </w:rPr>
              <w:t>Collaborations:</w:t>
            </w:r>
          </w:p>
          <w:p w14:paraId="3C281DDA" w14:textId="77777777" w:rsidR="00D94837" w:rsidRDefault="001F617D" w:rsidP="002C31A2">
            <w:pPr>
              <w:pStyle w:val="BodyText"/>
              <w:numPr>
                <w:ilvl w:val="0"/>
                <w:numId w:val="29"/>
              </w:numPr>
            </w:pPr>
            <w:r>
              <w:t>Role</w:t>
            </w:r>
          </w:p>
          <w:p w14:paraId="6A0E0D95" w14:textId="77777777" w:rsidR="00992AFB" w:rsidRDefault="00992AFB" w:rsidP="002C31A2">
            <w:pPr>
              <w:pStyle w:val="BodyText"/>
              <w:numPr>
                <w:ilvl w:val="0"/>
                <w:numId w:val="29"/>
              </w:numPr>
            </w:pPr>
            <w:r>
              <w:t>GrantedAuthority</w:t>
            </w:r>
          </w:p>
          <w:p w14:paraId="382C01B8" w14:textId="77777777" w:rsidR="00B84069" w:rsidRPr="00365B45" w:rsidRDefault="00B84069" w:rsidP="002C31A2">
            <w:pPr>
              <w:pStyle w:val="BodyText"/>
              <w:numPr>
                <w:ilvl w:val="0"/>
                <w:numId w:val="29"/>
              </w:numPr>
            </w:pPr>
            <w:r>
              <w:t>UserProfile</w:t>
            </w:r>
          </w:p>
        </w:tc>
      </w:tr>
    </w:tbl>
    <w:p w14:paraId="4D0BA88F" w14:textId="77777777" w:rsidR="00D94837" w:rsidRDefault="00D94837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6F3B58" w:rsidRPr="00C325BC" w14:paraId="7F65FDE5" w14:textId="77777777">
        <w:tc>
          <w:tcPr>
            <w:tcW w:w="9326" w:type="dxa"/>
            <w:gridSpan w:val="4"/>
          </w:tcPr>
          <w:p w14:paraId="534E56D5" w14:textId="77777777" w:rsidR="006F3B58" w:rsidRPr="005D3CF2" w:rsidRDefault="006F3B58" w:rsidP="004C1564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6F3B58" w:rsidRPr="00C325BC" w14:paraId="0893261D" w14:textId="77777777">
        <w:tc>
          <w:tcPr>
            <w:tcW w:w="1553" w:type="dxa"/>
            <w:tcBorders>
              <w:right w:val="nil"/>
            </w:tcBorders>
          </w:tcPr>
          <w:p w14:paraId="06CA3634" w14:textId="77777777" w:rsidR="006F3B58" w:rsidRDefault="006F3B58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68E0DAF" w14:textId="77777777" w:rsidR="006F3B58" w:rsidRPr="005B6596" w:rsidRDefault="001A0374" w:rsidP="00156A56">
            <w:pPr>
              <w:pStyle w:val="InfoBlue"/>
              <w:jc w:val="center"/>
            </w:pPr>
            <w:r>
              <w:t>Role</w:t>
            </w:r>
          </w:p>
        </w:tc>
        <w:tc>
          <w:tcPr>
            <w:tcW w:w="1530" w:type="dxa"/>
            <w:tcBorders>
              <w:left w:val="nil"/>
            </w:tcBorders>
          </w:tcPr>
          <w:p w14:paraId="62AFAD2B" w14:textId="77777777" w:rsidR="006F3B58" w:rsidRPr="005D3CF2" w:rsidRDefault="006F3B58" w:rsidP="00C33772">
            <w:pPr>
              <w:pStyle w:val="InfoBlue"/>
            </w:pPr>
          </w:p>
        </w:tc>
      </w:tr>
      <w:tr w:rsidR="00D15963" w:rsidRPr="00C325BC" w14:paraId="53591E30" w14:textId="77777777">
        <w:tc>
          <w:tcPr>
            <w:tcW w:w="5288" w:type="dxa"/>
            <w:gridSpan w:val="2"/>
          </w:tcPr>
          <w:p w14:paraId="1029D1B2" w14:textId="77777777" w:rsidR="00D15963" w:rsidRDefault="00D15963" w:rsidP="00363242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2F5E651E" w14:textId="77777777" w:rsidR="00D15963" w:rsidRPr="006A4FC8" w:rsidRDefault="001A1CAA" w:rsidP="00D1596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role of a user</w:t>
            </w:r>
            <w:r w:rsidR="00AC643A">
              <w:t>.</w:t>
            </w:r>
          </w:p>
        </w:tc>
        <w:tc>
          <w:tcPr>
            <w:tcW w:w="4038" w:type="dxa"/>
            <w:gridSpan w:val="2"/>
          </w:tcPr>
          <w:p w14:paraId="535A065D" w14:textId="77777777" w:rsidR="00D15963" w:rsidRPr="00BE7BA6" w:rsidRDefault="00D15963" w:rsidP="00C33772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FB30F27" w14:textId="77777777" w:rsidR="00D15963" w:rsidRPr="00365B45" w:rsidRDefault="00D15963" w:rsidP="009746C7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1CE7FB2B" w14:textId="77777777" w:rsidR="006F3B58" w:rsidRDefault="006F3B58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B3489" w:rsidRPr="00C325BC" w14:paraId="085A0231" w14:textId="77777777">
        <w:tc>
          <w:tcPr>
            <w:tcW w:w="9326" w:type="dxa"/>
            <w:gridSpan w:val="4"/>
          </w:tcPr>
          <w:p w14:paraId="0A9B7166" w14:textId="77777777" w:rsidR="00DB3489" w:rsidRPr="005D3CF2" w:rsidRDefault="00DB3489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B3489" w:rsidRPr="00C325BC" w14:paraId="57196A5A" w14:textId="77777777">
        <w:tc>
          <w:tcPr>
            <w:tcW w:w="1553" w:type="dxa"/>
            <w:tcBorders>
              <w:right w:val="nil"/>
            </w:tcBorders>
          </w:tcPr>
          <w:p w14:paraId="0012C4C2" w14:textId="77777777" w:rsidR="00DB3489" w:rsidRDefault="00DB3489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6B12E75E" w14:textId="77777777" w:rsidR="00DB3489" w:rsidRPr="005B6596" w:rsidRDefault="005A025F">
            <w:pPr>
              <w:pStyle w:val="InfoBlue"/>
              <w:jc w:val="center"/>
            </w:pPr>
            <w:r>
              <w:t>UserProfile</w:t>
            </w:r>
          </w:p>
        </w:tc>
        <w:tc>
          <w:tcPr>
            <w:tcW w:w="1530" w:type="dxa"/>
            <w:tcBorders>
              <w:left w:val="nil"/>
            </w:tcBorders>
          </w:tcPr>
          <w:p w14:paraId="4F42F763" w14:textId="77777777" w:rsidR="00DB3489" w:rsidRPr="005D3CF2" w:rsidRDefault="00DB3489">
            <w:pPr>
              <w:pStyle w:val="InfoBlue"/>
            </w:pPr>
          </w:p>
        </w:tc>
      </w:tr>
      <w:tr w:rsidR="00DB3489" w:rsidRPr="00C325BC" w14:paraId="10AAA677" w14:textId="77777777">
        <w:tc>
          <w:tcPr>
            <w:tcW w:w="5288" w:type="dxa"/>
            <w:gridSpan w:val="2"/>
          </w:tcPr>
          <w:p w14:paraId="0511F34A" w14:textId="77777777" w:rsidR="00DB3489" w:rsidRDefault="00DB3489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7C85A21C" w14:textId="77777777" w:rsidR="00AD6BD1" w:rsidRDefault="00AD6BD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CAF0346" w14:textId="77777777" w:rsidR="00C16D3B" w:rsidRDefault="00C16D3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011D6069" w14:textId="77777777" w:rsidR="00DB3489" w:rsidRPr="006A4FC8" w:rsidRDefault="00DB3489" w:rsidP="00DB3489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user</w:t>
            </w:r>
            <w:r w:rsidR="00897026">
              <w:t xml:space="preserve"> profile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5F0856A9" w14:textId="77777777" w:rsidR="00DB3489" w:rsidRPr="00BE7BA6" w:rsidRDefault="00DB3489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DF18C47" w14:textId="77777777" w:rsidR="00DB3489" w:rsidRDefault="00343143" w:rsidP="00343143">
            <w:pPr>
              <w:pStyle w:val="BodyText"/>
              <w:numPr>
                <w:ilvl w:val="0"/>
                <w:numId w:val="29"/>
              </w:numPr>
            </w:pPr>
            <w:r>
              <w:t>User</w:t>
            </w:r>
          </w:p>
          <w:p w14:paraId="169F60E7" w14:textId="77777777" w:rsidR="00343143" w:rsidRP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BookCategory</w:t>
            </w:r>
          </w:p>
          <w:p w14:paraId="7FCAD254" w14:textId="77777777" w:rsidR="00897026" w:rsidRDefault="00897026" w:rsidP="00343143">
            <w:pPr>
              <w:pStyle w:val="BodyText"/>
              <w:numPr>
                <w:ilvl w:val="0"/>
                <w:numId w:val="29"/>
              </w:numPr>
            </w:pPr>
            <w:r w:rsidRPr="00897026">
              <w:t>Author</w:t>
            </w:r>
          </w:p>
          <w:p w14:paraId="59AC5467" w14:textId="1E4623DB" w:rsidR="0000652F" w:rsidRDefault="0000652F" w:rsidP="00343143">
            <w:pPr>
              <w:pStyle w:val="BodyText"/>
              <w:numPr>
                <w:ilvl w:val="0"/>
                <w:numId w:val="29"/>
              </w:numPr>
            </w:pPr>
            <w:r w:rsidRPr="0000652F">
              <w:t>Book</w:t>
            </w:r>
          </w:p>
          <w:p w14:paraId="7B5540FA" w14:textId="3BAD5052" w:rsidR="007F02B3" w:rsidRPr="00365B45" w:rsidRDefault="009755C1" w:rsidP="00343143">
            <w:pPr>
              <w:pStyle w:val="BodyText"/>
              <w:numPr>
                <w:ilvl w:val="0"/>
                <w:numId w:val="29"/>
              </w:numPr>
            </w:pPr>
            <w:r w:rsidRPr="009755C1">
              <w:t>BookRequest</w:t>
            </w:r>
          </w:p>
        </w:tc>
      </w:tr>
    </w:tbl>
    <w:p w14:paraId="7DC0EF94" w14:textId="77777777" w:rsidR="00DB3489" w:rsidRDefault="00DB3489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5E6F23" w:rsidRPr="00C325BC" w14:paraId="2E1D15D7" w14:textId="77777777">
        <w:tc>
          <w:tcPr>
            <w:tcW w:w="9326" w:type="dxa"/>
            <w:gridSpan w:val="4"/>
          </w:tcPr>
          <w:p w14:paraId="6DB4047D" w14:textId="77777777" w:rsidR="005E6F23" w:rsidRPr="005D3CF2" w:rsidRDefault="005E6F23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5E6F23" w:rsidRPr="00C325BC" w14:paraId="199B4238" w14:textId="77777777">
        <w:tc>
          <w:tcPr>
            <w:tcW w:w="1553" w:type="dxa"/>
            <w:tcBorders>
              <w:right w:val="nil"/>
            </w:tcBorders>
          </w:tcPr>
          <w:p w14:paraId="2CDB9846" w14:textId="77777777" w:rsidR="005E6F23" w:rsidRDefault="005E6F23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F6D6D9F" w14:textId="77777777" w:rsidR="005E6F23" w:rsidRPr="005B6596" w:rsidRDefault="005E6F23">
            <w:pPr>
              <w:pStyle w:val="InfoBlue"/>
              <w:jc w:val="center"/>
            </w:pPr>
            <w:r>
              <w:t>BookCategory</w:t>
            </w:r>
          </w:p>
        </w:tc>
        <w:tc>
          <w:tcPr>
            <w:tcW w:w="1530" w:type="dxa"/>
            <w:tcBorders>
              <w:left w:val="nil"/>
            </w:tcBorders>
          </w:tcPr>
          <w:p w14:paraId="241375CF" w14:textId="77777777" w:rsidR="005E6F23" w:rsidRPr="005D3CF2" w:rsidRDefault="005E6F23">
            <w:pPr>
              <w:pStyle w:val="InfoBlue"/>
            </w:pPr>
          </w:p>
        </w:tc>
      </w:tr>
      <w:tr w:rsidR="005E6F23" w:rsidRPr="00C325BC" w14:paraId="5CD19B63" w14:textId="77777777">
        <w:tc>
          <w:tcPr>
            <w:tcW w:w="5288" w:type="dxa"/>
            <w:gridSpan w:val="2"/>
          </w:tcPr>
          <w:p w14:paraId="744824C6" w14:textId="77777777" w:rsidR="005E6F23" w:rsidRDefault="005E6F23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0EB7B63F" w14:textId="77777777" w:rsidR="005E6F23" w:rsidRPr="006A4FC8" w:rsidRDefault="005E6F23" w:rsidP="005E6F23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the </w:t>
            </w:r>
            <w:r w:rsidR="00C757FE">
              <w:t>book category</w:t>
            </w:r>
            <w:r w:rsidR="00D44E2A">
              <w:t xml:space="preserve"> data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38D73B2C" w14:textId="77777777" w:rsidR="005E6F23" w:rsidRPr="00BE7BA6" w:rsidRDefault="005E6F23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3405C7E0" w14:textId="77777777" w:rsidR="005E6F23" w:rsidRPr="00365B45" w:rsidRDefault="00B06708" w:rsidP="00B06708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70431BF3" w14:textId="77777777" w:rsidR="005E6F23" w:rsidRDefault="005E6F23" w:rsidP="00D9483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D44E2A" w:rsidRPr="00C325BC" w14:paraId="233D9A29" w14:textId="77777777">
        <w:tc>
          <w:tcPr>
            <w:tcW w:w="9326" w:type="dxa"/>
            <w:gridSpan w:val="4"/>
          </w:tcPr>
          <w:p w14:paraId="59942433" w14:textId="77777777" w:rsidR="00D44E2A" w:rsidRPr="005D3CF2" w:rsidRDefault="00D44E2A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D44E2A" w:rsidRPr="00C325BC" w14:paraId="27941DD1" w14:textId="77777777">
        <w:tc>
          <w:tcPr>
            <w:tcW w:w="1553" w:type="dxa"/>
            <w:tcBorders>
              <w:right w:val="nil"/>
            </w:tcBorders>
          </w:tcPr>
          <w:p w14:paraId="0D4FE460" w14:textId="77777777" w:rsidR="00D44E2A" w:rsidRDefault="00D44E2A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4CF8E34F" w14:textId="77777777" w:rsidR="00D44E2A" w:rsidRPr="005B6596" w:rsidRDefault="00D44E2A">
            <w:pPr>
              <w:pStyle w:val="InfoBlue"/>
              <w:jc w:val="center"/>
            </w:pPr>
            <w:r>
              <w:t>Author</w:t>
            </w:r>
          </w:p>
        </w:tc>
        <w:tc>
          <w:tcPr>
            <w:tcW w:w="1530" w:type="dxa"/>
            <w:tcBorders>
              <w:left w:val="nil"/>
            </w:tcBorders>
          </w:tcPr>
          <w:p w14:paraId="03351C87" w14:textId="77777777" w:rsidR="00D44E2A" w:rsidRPr="005D3CF2" w:rsidRDefault="00D44E2A">
            <w:pPr>
              <w:pStyle w:val="InfoBlue"/>
            </w:pPr>
          </w:p>
        </w:tc>
      </w:tr>
      <w:tr w:rsidR="00D44E2A" w:rsidRPr="00C325BC" w14:paraId="766FDC6A" w14:textId="77777777">
        <w:tc>
          <w:tcPr>
            <w:tcW w:w="5288" w:type="dxa"/>
            <w:gridSpan w:val="2"/>
          </w:tcPr>
          <w:p w14:paraId="7848AC4C" w14:textId="77777777" w:rsidR="00D44E2A" w:rsidRDefault="00D44E2A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1706DA7F" w14:textId="77777777" w:rsidR="00D44E2A" w:rsidRPr="006A4FC8" w:rsidRDefault="00D44E2A" w:rsidP="00D44E2A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the author data.</w:t>
            </w:r>
          </w:p>
        </w:tc>
        <w:tc>
          <w:tcPr>
            <w:tcW w:w="4038" w:type="dxa"/>
            <w:gridSpan w:val="2"/>
          </w:tcPr>
          <w:p w14:paraId="7CF8E96A" w14:textId="77777777" w:rsidR="00D44E2A" w:rsidRPr="00BE7BA6" w:rsidRDefault="00D44E2A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741F78F2" w14:textId="77777777" w:rsidR="00D44E2A" w:rsidRPr="00365B45" w:rsidRDefault="00D44E2A">
            <w:pPr>
              <w:pStyle w:val="BodyText"/>
              <w:ind w:left="0"/>
              <w:jc w:val="center"/>
            </w:pPr>
            <w:r>
              <w:t>None</w:t>
            </w:r>
          </w:p>
        </w:tc>
      </w:tr>
      <w:tr w:rsidR="00436250" w:rsidRPr="00C325BC" w14:paraId="420D2CE9" w14:textId="77777777">
        <w:tc>
          <w:tcPr>
            <w:tcW w:w="9326" w:type="dxa"/>
            <w:gridSpan w:val="4"/>
          </w:tcPr>
          <w:p w14:paraId="5A8882C2" w14:textId="77777777" w:rsidR="00436250" w:rsidRPr="005D3CF2" w:rsidRDefault="00436250">
            <w:pPr>
              <w:pStyle w:val="InfoBlue"/>
              <w:jc w:val="center"/>
            </w:pPr>
            <w:r w:rsidRPr="00050829">
              <w:lastRenderedPageBreak/>
              <w:t>package com.myy803.social_bookstore.</w:t>
            </w:r>
            <w:r>
              <w:t>domain.models</w:t>
            </w:r>
          </w:p>
        </w:tc>
      </w:tr>
      <w:tr w:rsidR="00436250" w:rsidRPr="00C325BC" w14:paraId="2965364D" w14:textId="77777777">
        <w:tc>
          <w:tcPr>
            <w:tcW w:w="1553" w:type="dxa"/>
            <w:tcBorders>
              <w:right w:val="nil"/>
            </w:tcBorders>
          </w:tcPr>
          <w:p w14:paraId="0E80B7B8" w14:textId="77777777" w:rsidR="00436250" w:rsidRDefault="00436250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7B14D5D9" w14:textId="77777777" w:rsidR="00436250" w:rsidRPr="005B6596" w:rsidRDefault="00436250">
            <w:pPr>
              <w:pStyle w:val="InfoBlue"/>
              <w:jc w:val="center"/>
            </w:pPr>
            <w:r>
              <w:t>Book</w:t>
            </w:r>
          </w:p>
        </w:tc>
        <w:tc>
          <w:tcPr>
            <w:tcW w:w="1530" w:type="dxa"/>
            <w:tcBorders>
              <w:left w:val="nil"/>
            </w:tcBorders>
          </w:tcPr>
          <w:p w14:paraId="695CD506" w14:textId="77777777" w:rsidR="00436250" w:rsidRPr="005D3CF2" w:rsidRDefault="00436250">
            <w:pPr>
              <w:pStyle w:val="InfoBlue"/>
            </w:pPr>
          </w:p>
        </w:tc>
      </w:tr>
      <w:tr w:rsidR="00436250" w:rsidRPr="00C325BC" w14:paraId="7C136C0F" w14:textId="77777777">
        <w:tc>
          <w:tcPr>
            <w:tcW w:w="5288" w:type="dxa"/>
            <w:gridSpan w:val="2"/>
          </w:tcPr>
          <w:p w14:paraId="2AE0E9C3" w14:textId="77777777" w:rsidR="00436250" w:rsidRDefault="00436250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88D2CE2" w14:textId="77777777" w:rsidR="00016711" w:rsidRDefault="0001671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6FBAE9CE" w14:textId="77777777" w:rsidR="00016711" w:rsidRDefault="00016711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174A3C0" w14:textId="77777777" w:rsidR="00436250" w:rsidRPr="006A4FC8" w:rsidRDefault="00262315" w:rsidP="00436250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>Represents a book entity with its properties</w:t>
            </w:r>
            <w:r w:rsidR="00436250">
              <w:t>.</w:t>
            </w:r>
          </w:p>
        </w:tc>
        <w:tc>
          <w:tcPr>
            <w:tcW w:w="4038" w:type="dxa"/>
            <w:gridSpan w:val="2"/>
          </w:tcPr>
          <w:p w14:paraId="42BAC249" w14:textId="77777777" w:rsidR="00436250" w:rsidRPr="00BE7BA6" w:rsidRDefault="00436250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57F06A94" w14:textId="77777777" w:rsidR="00436250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UserProfile</w:t>
            </w:r>
          </w:p>
          <w:p w14:paraId="6175D18D" w14:textId="77777777" w:rsidR="004E473D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BookCategory</w:t>
            </w:r>
          </w:p>
          <w:p w14:paraId="740967E9" w14:textId="77777777" w:rsidR="004E473D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Author</w:t>
            </w:r>
          </w:p>
          <w:p w14:paraId="11BC3394" w14:textId="78386AC9" w:rsidR="004E473D" w:rsidRPr="00365B45" w:rsidRDefault="004E473D" w:rsidP="004E473D">
            <w:pPr>
              <w:pStyle w:val="BodyText"/>
              <w:numPr>
                <w:ilvl w:val="0"/>
                <w:numId w:val="29"/>
              </w:numPr>
            </w:pPr>
            <w:r>
              <w:t>BookRequest</w:t>
            </w:r>
          </w:p>
        </w:tc>
      </w:tr>
    </w:tbl>
    <w:p w14:paraId="10257D9A" w14:textId="77777777" w:rsidR="003F427B" w:rsidRDefault="003F427B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400BA5" w:rsidRPr="00C325BC" w14:paraId="6E8E141F" w14:textId="77777777" w:rsidTr="00A26F4B">
        <w:tc>
          <w:tcPr>
            <w:tcW w:w="9326" w:type="dxa"/>
            <w:gridSpan w:val="4"/>
          </w:tcPr>
          <w:p w14:paraId="75C0551C" w14:textId="77777777" w:rsidR="00400BA5" w:rsidRPr="005D3CF2" w:rsidRDefault="00400BA5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400BA5" w:rsidRPr="00C325BC" w14:paraId="5BF8E3DB" w14:textId="77777777" w:rsidTr="00A26F4B">
        <w:tc>
          <w:tcPr>
            <w:tcW w:w="1553" w:type="dxa"/>
            <w:tcBorders>
              <w:right w:val="nil"/>
            </w:tcBorders>
          </w:tcPr>
          <w:p w14:paraId="5BA6DA54" w14:textId="77777777" w:rsidR="00400BA5" w:rsidRDefault="00400BA5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2B12A61A" w14:textId="5C963618" w:rsidR="00400BA5" w:rsidRPr="005B6596" w:rsidRDefault="00400BA5" w:rsidP="00A26F4B">
            <w:pPr>
              <w:pStyle w:val="InfoBlue"/>
              <w:jc w:val="center"/>
            </w:pPr>
            <w:r>
              <w:t>BookRequest</w:t>
            </w:r>
          </w:p>
        </w:tc>
        <w:tc>
          <w:tcPr>
            <w:tcW w:w="1530" w:type="dxa"/>
            <w:tcBorders>
              <w:left w:val="nil"/>
            </w:tcBorders>
          </w:tcPr>
          <w:p w14:paraId="057B0845" w14:textId="77777777" w:rsidR="00400BA5" w:rsidRPr="005D3CF2" w:rsidRDefault="00400BA5" w:rsidP="00A26F4B">
            <w:pPr>
              <w:pStyle w:val="InfoBlue"/>
            </w:pPr>
          </w:p>
        </w:tc>
      </w:tr>
      <w:tr w:rsidR="00400BA5" w:rsidRPr="00C325BC" w14:paraId="7A67C3EA" w14:textId="77777777" w:rsidTr="00A26F4B">
        <w:tc>
          <w:tcPr>
            <w:tcW w:w="5288" w:type="dxa"/>
            <w:gridSpan w:val="2"/>
          </w:tcPr>
          <w:p w14:paraId="764A2983" w14:textId="77777777" w:rsidR="00400BA5" w:rsidRDefault="00400BA5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448DB80A" w14:textId="77777777" w:rsidR="00B74A12" w:rsidRDefault="00B74A12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</w:p>
          <w:p w14:paraId="16278872" w14:textId="121D8BD4" w:rsidR="00400BA5" w:rsidRPr="006A4FC8" w:rsidRDefault="00400BA5" w:rsidP="00400BA5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>
              <w:t xml:space="preserve">Represents a book </w:t>
            </w:r>
            <w:r w:rsidR="00664CCC">
              <w:t>request entity.</w:t>
            </w:r>
          </w:p>
        </w:tc>
        <w:tc>
          <w:tcPr>
            <w:tcW w:w="4038" w:type="dxa"/>
            <w:gridSpan w:val="2"/>
          </w:tcPr>
          <w:p w14:paraId="05AA28A7" w14:textId="77777777" w:rsidR="00400BA5" w:rsidRPr="00BE7BA6" w:rsidRDefault="00400BA5" w:rsidP="00A26F4B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6CC95A80" w14:textId="77777777" w:rsidR="00400BA5" w:rsidRDefault="008B72AD" w:rsidP="008B72AD">
            <w:pPr>
              <w:pStyle w:val="BodyText"/>
              <w:numPr>
                <w:ilvl w:val="0"/>
                <w:numId w:val="29"/>
              </w:numPr>
            </w:pPr>
            <w:r>
              <w:t>Book</w:t>
            </w:r>
          </w:p>
          <w:p w14:paraId="0129E69E" w14:textId="77777777" w:rsidR="008B72AD" w:rsidRDefault="008B72AD" w:rsidP="008B72AD">
            <w:pPr>
              <w:pStyle w:val="BodyText"/>
              <w:numPr>
                <w:ilvl w:val="0"/>
                <w:numId w:val="29"/>
              </w:numPr>
            </w:pPr>
            <w:r>
              <w:t>UserProfile</w:t>
            </w:r>
          </w:p>
          <w:p w14:paraId="6BE63AB9" w14:textId="467DAFCA" w:rsidR="008B72AD" w:rsidRPr="00365B45" w:rsidRDefault="008B72AD" w:rsidP="008B72AD">
            <w:pPr>
              <w:pStyle w:val="BodyText"/>
              <w:numPr>
                <w:ilvl w:val="0"/>
                <w:numId w:val="29"/>
              </w:numPr>
            </w:pPr>
            <w:r>
              <w:t>RequestStatus</w:t>
            </w:r>
          </w:p>
        </w:tc>
      </w:tr>
    </w:tbl>
    <w:p w14:paraId="7F0B7625" w14:textId="77777777" w:rsidR="00400BA5" w:rsidRDefault="00400BA5" w:rsidP="001D60E3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3735"/>
        <w:gridCol w:w="2508"/>
        <w:gridCol w:w="1530"/>
      </w:tblGrid>
      <w:tr w:rsidR="00E10294" w:rsidRPr="00C325BC" w14:paraId="080CA0BF" w14:textId="77777777" w:rsidTr="00A26F4B">
        <w:tc>
          <w:tcPr>
            <w:tcW w:w="9326" w:type="dxa"/>
            <w:gridSpan w:val="4"/>
          </w:tcPr>
          <w:p w14:paraId="48C6A74A" w14:textId="77777777" w:rsidR="00E10294" w:rsidRPr="005D3CF2" w:rsidRDefault="00E10294" w:rsidP="00A26F4B">
            <w:pPr>
              <w:pStyle w:val="InfoBlue"/>
              <w:jc w:val="center"/>
            </w:pPr>
            <w:r w:rsidRPr="00050829">
              <w:t>package com.myy803.social_bookstore.</w:t>
            </w:r>
            <w:r>
              <w:t>domain.models</w:t>
            </w:r>
          </w:p>
        </w:tc>
      </w:tr>
      <w:tr w:rsidR="00E10294" w:rsidRPr="00C325BC" w14:paraId="2CFF3D75" w14:textId="77777777" w:rsidTr="00A26F4B">
        <w:tc>
          <w:tcPr>
            <w:tcW w:w="1553" w:type="dxa"/>
            <w:tcBorders>
              <w:right w:val="nil"/>
            </w:tcBorders>
          </w:tcPr>
          <w:p w14:paraId="677F7136" w14:textId="77777777" w:rsidR="00E10294" w:rsidRDefault="00E10294" w:rsidP="00A26F4B">
            <w:pPr>
              <w:pStyle w:val="BodyText"/>
              <w:ind w:left="0"/>
              <w:jc w:val="center"/>
              <w:rPr>
                <w:b/>
              </w:rPr>
            </w:pPr>
            <w:r w:rsidRPr="009C5C76">
              <w:rPr>
                <w:b/>
              </w:rPr>
              <w:t>Class Name</w:t>
            </w:r>
            <w:r>
              <w:rPr>
                <w:b/>
              </w:rPr>
              <w:t>:</w:t>
            </w:r>
          </w:p>
        </w:tc>
        <w:tc>
          <w:tcPr>
            <w:tcW w:w="6243" w:type="dxa"/>
            <w:gridSpan w:val="2"/>
            <w:tcBorders>
              <w:left w:val="nil"/>
              <w:right w:val="nil"/>
            </w:tcBorders>
          </w:tcPr>
          <w:p w14:paraId="1F271CCE" w14:textId="0D7B2DA9" w:rsidR="00E10294" w:rsidRPr="005B6596" w:rsidRDefault="00E10294" w:rsidP="00A26F4B">
            <w:pPr>
              <w:pStyle w:val="InfoBlue"/>
              <w:jc w:val="center"/>
            </w:pPr>
            <w:r>
              <w:t>RequestStatus</w:t>
            </w:r>
          </w:p>
        </w:tc>
        <w:tc>
          <w:tcPr>
            <w:tcW w:w="1530" w:type="dxa"/>
            <w:tcBorders>
              <w:left w:val="nil"/>
            </w:tcBorders>
          </w:tcPr>
          <w:p w14:paraId="3A88CBCD" w14:textId="77777777" w:rsidR="00E10294" w:rsidRPr="005D3CF2" w:rsidRDefault="00E10294" w:rsidP="00A26F4B">
            <w:pPr>
              <w:pStyle w:val="InfoBlue"/>
            </w:pPr>
          </w:p>
        </w:tc>
      </w:tr>
      <w:tr w:rsidR="00E10294" w:rsidRPr="00C325BC" w14:paraId="27F5B9DD" w14:textId="77777777" w:rsidTr="00A26F4B">
        <w:tc>
          <w:tcPr>
            <w:tcW w:w="5288" w:type="dxa"/>
            <w:gridSpan w:val="2"/>
          </w:tcPr>
          <w:p w14:paraId="56E57E01" w14:textId="77777777" w:rsidR="00E10294" w:rsidRDefault="00E10294" w:rsidP="00A26F4B">
            <w:pPr>
              <w:pStyle w:val="BodyText"/>
              <w:spacing w:after="0"/>
              <w:ind w:left="0"/>
              <w:jc w:val="left"/>
              <w:rPr>
                <w:b/>
              </w:rPr>
            </w:pPr>
            <w:r w:rsidRPr="009C5C76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14:paraId="3D1FD7A9" w14:textId="12A3794F" w:rsidR="00E10294" w:rsidRPr="006A4FC8" w:rsidRDefault="00A22CB0" w:rsidP="00E10294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</w:rPr>
            </w:pPr>
            <w:r w:rsidRPr="00A22CB0">
              <w:t>Define the possible statuses of a book request: pending, approved, and denied</w:t>
            </w:r>
            <w:r>
              <w:t>.</w:t>
            </w:r>
          </w:p>
        </w:tc>
        <w:tc>
          <w:tcPr>
            <w:tcW w:w="4038" w:type="dxa"/>
            <w:gridSpan w:val="2"/>
          </w:tcPr>
          <w:p w14:paraId="09A14C6F" w14:textId="77777777" w:rsidR="00E10294" w:rsidRPr="00BE7BA6" w:rsidRDefault="00E10294" w:rsidP="00A26F4B">
            <w:pPr>
              <w:pStyle w:val="InfoBlue"/>
              <w:rPr>
                <w:b/>
                <w:bCs/>
              </w:rPr>
            </w:pPr>
            <w:r w:rsidRPr="00BE7BA6">
              <w:rPr>
                <w:b/>
                <w:bCs/>
              </w:rPr>
              <w:t>Collaborations:</w:t>
            </w:r>
          </w:p>
          <w:p w14:paraId="0BFDF03B" w14:textId="77777777" w:rsidR="00E10294" w:rsidRPr="00365B45" w:rsidRDefault="00E10294" w:rsidP="00A26F4B">
            <w:pPr>
              <w:pStyle w:val="BodyText"/>
              <w:ind w:left="0"/>
              <w:jc w:val="center"/>
            </w:pPr>
            <w:r>
              <w:t>None</w:t>
            </w:r>
          </w:p>
        </w:tc>
      </w:tr>
    </w:tbl>
    <w:p w14:paraId="31168A5C" w14:textId="77777777" w:rsidR="00E10294" w:rsidRDefault="00E10294" w:rsidP="001D60E3"/>
    <w:p w14:paraId="0950440E" w14:textId="77777777" w:rsidR="002A1330" w:rsidRDefault="00343C21" w:rsidP="00343C21">
      <w:pPr>
        <w:pStyle w:val="Heading2"/>
      </w:pPr>
      <w:r>
        <w:br w:type="page"/>
      </w:r>
      <w:r>
        <w:lastRenderedPageBreak/>
        <w:t>Tests</w:t>
      </w:r>
    </w:p>
    <w:p w14:paraId="674F8F05" w14:textId="77777777" w:rsidR="00343C21" w:rsidRDefault="00343C21" w:rsidP="007E1DC9">
      <w:pPr>
        <w:jc w:val="left"/>
      </w:pPr>
      <w:r>
        <w:t xml:space="preserve">Tests have been created for the controllers, </w:t>
      </w:r>
      <w:r w:rsidR="008F7C5D">
        <w:t>services,</w:t>
      </w:r>
      <w:r>
        <w:t xml:space="preserve"> and mappers of the application. </w:t>
      </w:r>
    </w:p>
    <w:p w14:paraId="722EAD06" w14:textId="77777777" w:rsidR="00343C21" w:rsidRDefault="005A1A62" w:rsidP="003B1A0B">
      <w:pPr>
        <w:numPr>
          <w:ilvl w:val="0"/>
          <w:numId w:val="28"/>
        </w:numPr>
        <w:jc w:val="left"/>
      </w:pPr>
      <w:r>
        <w:t>T</w:t>
      </w:r>
      <w:r w:rsidR="00343C21">
        <w:t>he</w:t>
      </w:r>
      <w:r>
        <w:t xml:space="preserve"> controllers</w:t>
      </w:r>
      <w:r w:rsidR="007E1DC9">
        <w:t xml:space="preserve"> are tested with integration tests </w:t>
      </w:r>
      <w:r w:rsidR="00FA40A5">
        <w:t>to</w:t>
      </w:r>
      <w:r w:rsidR="007E1DC9">
        <w:t xml:space="preserve"> verify the interactions </w:t>
      </w:r>
      <w:r w:rsidR="00E400D7">
        <w:t xml:space="preserve">between </w:t>
      </w:r>
      <w:r w:rsidR="004A1E5D">
        <w:t xml:space="preserve">the different components and </w:t>
      </w:r>
      <w:r w:rsidR="00E400D7">
        <w:t>all three layers, the web, services and database layer.</w:t>
      </w:r>
    </w:p>
    <w:p w14:paraId="03B0A2D7" w14:textId="77777777" w:rsidR="005A1A62" w:rsidRDefault="005A1A62" w:rsidP="003B1A0B">
      <w:pPr>
        <w:numPr>
          <w:ilvl w:val="0"/>
          <w:numId w:val="28"/>
        </w:numPr>
        <w:jc w:val="left"/>
      </w:pPr>
      <w:r>
        <w:t>The services are tested with unit tests to focus on the functionality and logic.</w:t>
      </w:r>
    </w:p>
    <w:p w14:paraId="2A63B5B3" w14:textId="77777777" w:rsidR="005A1A62" w:rsidRDefault="005A1A62" w:rsidP="003B1A0B">
      <w:pPr>
        <w:numPr>
          <w:ilvl w:val="0"/>
          <w:numId w:val="28"/>
        </w:numPr>
        <w:spacing w:after="0"/>
        <w:jc w:val="left"/>
      </w:pPr>
      <w:r>
        <w:t xml:space="preserve">The mappers are tested with integration tests since </w:t>
      </w:r>
      <w:r w:rsidR="007E1DC9">
        <w:t>they interact with the</w:t>
      </w:r>
      <w:r>
        <w:t xml:space="preserve"> database</w:t>
      </w:r>
      <w:r w:rsidR="007E1DC9">
        <w:t>.</w:t>
      </w:r>
    </w:p>
    <w:p w14:paraId="4E3E5238" w14:textId="77777777" w:rsidR="00565EEC" w:rsidRDefault="00565EEC" w:rsidP="007E1DC9">
      <w:pPr>
        <w:spacing w:after="0"/>
        <w:jc w:val="left"/>
      </w:pPr>
    </w:p>
    <w:p w14:paraId="47E4FF0B" w14:textId="77777777" w:rsidR="005B560C" w:rsidRDefault="005B560C" w:rsidP="007E1DC9">
      <w:pPr>
        <w:spacing w:after="0"/>
        <w:jc w:val="left"/>
      </w:pPr>
      <w:r>
        <w:t>The acceptance tests for each use case have been performed through the UI.</w:t>
      </w:r>
    </w:p>
    <w:p w14:paraId="37191486" w14:textId="77777777" w:rsidR="00FD193F" w:rsidRDefault="00FD193F" w:rsidP="007E1DC9">
      <w:pPr>
        <w:spacing w:after="0"/>
        <w:jc w:val="left"/>
      </w:pPr>
    </w:p>
    <w:p w14:paraId="5835361D" w14:textId="77777777" w:rsidR="00FD193F" w:rsidRDefault="00FD193F" w:rsidP="00FD193F">
      <w:pPr>
        <w:pStyle w:val="Heading1"/>
      </w:pPr>
      <w:r>
        <w:t xml:space="preserve">Thank you </w:t>
      </w:r>
      <w:r w:rsidR="009330BF">
        <w:t>Note!</w:t>
      </w:r>
    </w:p>
    <w:p w14:paraId="0C69E3C9" w14:textId="77777777" w:rsidR="00683A29" w:rsidRDefault="00FD193F" w:rsidP="0011423D">
      <w:pPr>
        <w:spacing w:after="0"/>
        <w:jc w:val="center"/>
      </w:pPr>
      <w:r>
        <w:t>Thank you for reading our Report!</w:t>
      </w:r>
    </w:p>
    <w:p w14:paraId="5554430D" w14:textId="77777777" w:rsidR="00FD193F" w:rsidRDefault="00FD193F" w:rsidP="0011423D">
      <w:pPr>
        <w:spacing w:after="0"/>
        <w:jc w:val="center"/>
      </w:pPr>
      <w:r>
        <w:br/>
        <w:t>Lia Vergou</w:t>
      </w:r>
    </w:p>
    <w:p w14:paraId="1C9D29EF" w14:textId="77777777" w:rsidR="00FD193F" w:rsidRDefault="00FD193F" w:rsidP="0011423D">
      <w:pPr>
        <w:spacing w:after="0"/>
        <w:jc w:val="center"/>
      </w:pPr>
      <w:r>
        <w:t>Notis Vouzalis</w:t>
      </w:r>
    </w:p>
    <w:p w14:paraId="545E71FE" w14:textId="77777777" w:rsidR="00FD193F" w:rsidRDefault="00FD193F" w:rsidP="0011423D">
      <w:pPr>
        <w:spacing w:after="0"/>
        <w:jc w:val="center"/>
      </w:pPr>
      <w:r>
        <w:t>Panagiotis Paraskevopoulos</w:t>
      </w:r>
    </w:p>
    <w:p w14:paraId="4647F1A5" w14:textId="77777777" w:rsidR="00683A29" w:rsidRDefault="00683A29" w:rsidP="0011423D">
      <w:pPr>
        <w:spacing w:after="0"/>
        <w:jc w:val="center"/>
      </w:pPr>
    </w:p>
    <w:p w14:paraId="510E0EA6" w14:textId="77777777" w:rsidR="00683A29" w:rsidRPr="00FD193F" w:rsidRDefault="00683A29" w:rsidP="0011423D">
      <w:pPr>
        <w:spacing w:after="0"/>
        <w:jc w:val="center"/>
      </w:pPr>
      <w:r>
        <w:fldChar w:fldCharType="begin"/>
      </w:r>
      <w:r>
        <w:instrText xml:space="preserve"> INCLUDEPICTURE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>
        <w:fldChar w:fldCharType="begin"/>
      </w:r>
      <w:r>
        <w:instrText xml:space="preserve"> INCLUDEPICTURE  "https://www.cs.uoi.gr/~cse84325/images/tank_you.jpg"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"https://www.cs.uoi.gr/~cse84325/images/tank_you.jpg" \* MERGEFORMATINET </w:instrText>
      </w:r>
      <w:r w:rsidR="00000000">
        <w:fldChar w:fldCharType="separate"/>
      </w:r>
      <w:r w:rsidR="00862EA4">
        <w:pict w14:anchorId="55E6AA2B">
          <v:shape id="_x0000_i1027" type="#_x0000_t75" style="width:173.75pt;height:224.35pt">
            <v:imagedata r:id="rId11" r:href="rId12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sectPr w:rsidR="00683A29" w:rsidRPr="00FD193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08A17" w14:textId="77777777" w:rsidR="005F2619" w:rsidRDefault="005F2619">
      <w:pPr>
        <w:spacing w:line="240" w:lineRule="auto"/>
      </w:pPr>
      <w:r>
        <w:separator/>
      </w:r>
    </w:p>
  </w:endnote>
  <w:endnote w:type="continuationSeparator" w:id="0">
    <w:p w14:paraId="59F72FF0" w14:textId="77777777" w:rsidR="005F2619" w:rsidRDefault="005F2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7161" w14:textId="77777777" w:rsidR="00F9544D" w:rsidRDefault="00F954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4897B" w14:textId="77777777" w:rsidR="00F9544D" w:rsidRDefault="00F954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544D" w:rsidRPr="009842A5" w14:paraId="64446A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09189E" w14:textId="77777777" w:rsidR="00F9544D" w:rsidRPr="009842A5" w:rsidRDefault="00F9544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023CEA" w14:textId="77777777" w:rsidR="00F9544D" w:rsidRPr="009842A5" w:rsidRDefault="00F9544D" w:rsidP="00042125">
          <w:pPr>
            <w:jc w:val="center"/>
          </w:pPr>
          <w:r w:rsidRPr="009842A5">
            <w:fldChar w:fldCharType="begin"/>
          </w:r>
          <w:r w:rsidRPr="009842A5">
            <w:instrText xml:space="preserve"> DOCPROPERTY "Company"  \* MERGEFORMAT </w:instrText>
          </w:r>
          <w:r w:rsidRPr="009842A5">
            <w:fldChar w:fldCharType="end"/>
          </w:r>
          <w:r w:rsidRPr="009842A5"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E7BCD7" w14:textId="77777777" w:rsidR="00F9544D" w:rsidRPr="009842A5" w:rsidRDefault="00F9544D">
          <w:pPr>
            <w:jc w:val="right"/>
          </w:pPr>
          <w:r w:rsidRPr="009842A5">
            <w:t xml:space="preserve">Page </w:t>
          </w:r>
          <w:r w:rsidRPr="009842A5">
            <w:rPr>
              <w:rStyle w:val="PageNumber"/>
            </w:rPr>
            <w:fldChar w:fldCharType="begin"/>
          </w:r>
          <w:r w:rsidRPr="009842A5">
            <w:rPr>
              <w:rStyle w:val="PageNumber"/>
            </w:rPr>
            <w:instrText xml:space="preserve"> PAGE </w:instrText>
          </w:r>
          <w:r w:rsidRPr="009842A5">
            <w:rPr>
              <w:rStyle w:val="PageNumber"/>
            </w:rPr>
            <w:fldChar w:fldCharType="separate"/>
          </w:r>
          <w:r w:rsidR="00FE56D3">
            <w:rPr>
              <w:rStyle w:val="PageNumber"/>
              <w:noProof/>
            </w:rPr>
            <w:t>4</w:t>
          </w:r>
          <w:r w:rsidRPr="009842A5">
            <w:rPr>
              <w:rStyle w:val="PageNumber"/>
            </w:rPr>
            <w:fldChar w:fldCharType="end"/>
          </w:r>
        </w:p>
      </w:tc>
    </w:tr>
  </w:tbl>
  <w:p w14:paraId="2FA96982" w14:textId="77777777" w:rsidR="00F9544D" w:rsidRDefault="00F954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D3FCB" w14:textId="77777777" w:rsidR="00F9544D" w:rsidRDefault="00F95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D3CD8" w14:textId="77777777" w:rsidR="005F2619" w:rsidRDefault="005F2619">
      <w:pPr>
        <w:spacing w:line="240" w:lineRule="auto"/>
      </w:pPr>
      <w:r>
        <w:separator/>
      </w:r>
    </w:p>
  </w:footnote>
  <w:footnote w:type="continuationSeparator" w:id="0">
    <w:p w14:paraId="7BBE8611" w14:textId="77777777" w:rsidR="005F2619" w:rsidRDefault="005F2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98983" w14:textId="77777777" w:rsidR="00F9544D" w:rsidRDefault="00F95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53261" w14:textId="77777777" w:rsidR="00F9544D" w:rsidRDefault="00F95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F782DA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</w:abstractNum>
  <w:abstractNum w:abstractNumId="1" w15:restartNumberingAfterBreak="0">
    <w:nsid w:val="02D67D47"/>
    <w:multiLevelType w:val="hybridMultilevel"/>
    <w:tmpl w:val="C15C5D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470E"/>
    <w:multiLevelType w:val="multilevel"/>
    <w:tmpl w:val="3FC6034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9D624C"/>
    <w:multiLevelType w:val="hybridMultilevel"/>
    <w:tmpl w:val="6D1075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6ECB"/>
    <w:multiLevelType w:val="hybridMultilevel"/>
    <w:tmpl w:val="1F6861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12B1"/>
    <w:multiLevelType w:val="hybridMultilevel"/>
    <w:tmpl w:val="A5E48C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22BD9"/>
    <w:multiLevelType w:val="hybridMultilevel"/>
    <w:tmpl w:val="BF36FA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50D06"/>
    <w:multiLevelType w:val="hybridMultilevel"/>
    <w:tmpl w:val="BBB802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6481"/>
    <w:multiLevelType w:val="hybridMultilevel"/>
    <w:tmpl w:val="EC1EDCB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378C2"/>
    <w:multiLevelType w:val="hybridMultilevel"/>
    <w:tmpl w:val="745C4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F49C3"/>
    <w:multiLevelType w:val="hybridMultilevel"/>
    <w:tmpl w:val="1570DE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6EE0"/>
    <w:multiLevelType w:val="hybridMultilevel"/>
    <w:tmpl w:val="CE5AF7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9332615"/>
    <w:multiLevelType w:val="hybridMultilevel"/>
    <w:tmpl w:val="3B7082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15B52"/>
    <w:multiLevelType w:val="hybridMultilevel"/>
    <w:tmpl w:val="28326A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A76C0"/>
    <w:multiLevelType w:val="hybridMultilevel"/>
    <w:tmpl w:val="114E1D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A2F3C"/>
    <w:multiLevelType w:val="hybridMultilevel"/>
    <w:tmpl w:val="79286A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D396E"/>
    <w:multiLevelType w:val="hybridMultilevel"/>
    <w:tmpl w:val="BE94A3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B43BA"/>
    <w:multiLevelType w:val="hybridMultilevel"/>
    <w:tmpl w:val="0D04AAE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E258D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DEC24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EC7BCB"/>
    <w:multiLevelType w:val="hybridMultilevel"/>
    <w:tmpl w:val="C8AE45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91B95"/>
    <w:multiLevelType w:val="hybridMultilevel"/>
    <w:tmpl w:val="B3A67F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45AD4"/>
    <w:multiLevelType w:val="hybridMultilevel"/>
    <w:tmpl w:val="5D249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70F5F"/>
    <w:multiLevelType w:val="hybridMultilevel"/>
    <w:tmpl w:val="E1147F7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A66D1"/>
    <w:multiLevelType w:val="hybridMultilevel"/>
    <w:tmpl w:val="77B4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9337F"/>
    <w:multiLevelType w:val="hybridMultilevel"/>
    <w:tmpl w:val="ADA06A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A718B"/>
    <w:multiLevelType w:val="hybridMultilevel"/>
    <w:tmpl w:val="C8AE4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348D"/>
    <w:multiLevelType w:val="hybridMultilevel"/>
    <w:tmpl w:val="745C4D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96E60"/>
    <w:multiLevelType w:val="hybridMultilevel"/>
    <w:tmpl w:val="6E08B6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55F59"/>
    <w:multiLevelType w:val="hybridMultilevel"/>
    <w:tmpl w:val="6AACB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11933">
    <w:abstractNumId w:val="0"/>
  </w:num>
  <w:num w:numId="2" w16cid:durableId="1316715023">
    <w:abstractNumId w:val="19"/>
  </w:num>
  <w:num w:numId="3" w16cid:durableId="1786383406">
    <w:abstractNumId w:val="18"/>
  </w:num>
  <w:num w:numId="4" w16cid:durableId="2086880559">
    <w:abstractNumId w:val="16"/>
  </w:num>
  <w:num w:numId="5" w16cid:durableId="1554197100">
    <w:abstractNumId w:val="12"/>
  </w:num>
  <w:num w:numId="6" w16cid:durableId="974021150">
    <w:abstractNumId w:val="20"/>
  </w:num>
  <w:num w:numId="7" w16cid:durableId="1751150373">
    <w:abstractNumId w:val="23"/>
  </w:num>
  <w:num w:numId="8" w16cid:durableId="807943280">
    <w:abstractNumId w:val="8"/>
  </w:num>
  <w:num w:numId="9" w16cid:durableId="1281377226">
    <w:abstractNumId w:val="10"/>
  </w:num>
  <w:num w:numId="10" w16cid:durableId="1304969494">
    <w:abstractNumId w:val="26"/>
  </w:num>
  <w:num w:numId="11" w16cid:durableId="526062792">
    <w:abstractNumId w:val="17"/>
  </w:num>
  <w:num w:numId="12" w16cid:durableId="1596011313">
    <w:abstractNumId w:val="3"/>
  </w:num>
  <w:num w:numId="13" w16cid:durableId="550120382">
    <w:abstractNumId w:val="15"/>
  </w:num>
  <w:num w:numId="14" w16cid:durableId="1544169876">
    <w:abstractNumId w:val="21"/>
  </w:num>
  <w:num w:numId="15" w16cid:durableId="1029330860">
    <w:abstractNumId w:val="27"/>
  </w:num>
  <w:num w:numId="16" w16cid:durableId="535853028">
    <w:abstractNumId w:val="30"/>
  </w:num>
  <w:num w:numId="17" w16cid:durableId="1130126034">
    <w:abstractNumId w:val="28"/>
  </w:num>
  <w:num w:numId="18" w16cid:durableId="54358439">
    <w:abstractNumId w:val="14"/>
  </w:num>
  <w:num w:numId="19" w16cid:durableId="1994554744">
    <w:abstractNumId w:val="11"/>
  </w:num>
  <w:num w:numId="20" w16cid:durableId="841316577">
    <w:abstractNumId w:val="29"/>
  </w:num>
  <w:num w:numId="21" w16cid:durableId="692191305">
    <w:abstractNumId w:val="22"/>
  </w:num>
  <w:num w:numId="22" w16cid:durableId="741100944">
    <w:abstractNumId w:val="25"/>
  </w:num>
  <w:num w:numId="23" w16cid:durableId="1454207804">
    <w:abstractNumId w:val="6"/>
  </w:num>
  <w:num w:numId="24" w16cid:durableId="134764698">
    <w:abstractNumId w:val="5"/>
  </w:num>
  <w:num w:numId="25" w16cid:durableId="1533223593">
    <w:abstractNumId w:val="13"/>
  </w:num>
  <w:num w:numId="26" w16cid:durableId="1942563263">
    <w:abstractNumId w:val="24"/>
  </w:num>
  <w:num w:numId="27" w16cid:durableId="1003506330">
    <w:abstractNumId w:val="9"/>
  </w:num>
  <w:num w:numId="28" w16cid:durableId="1275213318">
    <w:abstractNumId w:val="4"/>
  </w:num>
  <w:num w:numId="29" w16cid:durableId="1161626132">
    <w:abstractNumId w:val="7"/>
  </w:num>
  <w:num w:numId="30" w16cid:durableId="1694381626">
    <w:abstractNumId w:val="1"/>
  </w:num>
  <w:num w:numId="31" w16cid:durableId="119565769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3B8"/>
    <w:rsid w:val="0000006B"/>
    <w:rsid w:val="00003C0A"/>
    <w:rsid w:val="0000511E"/>
    <w:rsid w:val="000056A5"/>
    <w:rsid w:val="00005898"/>
    <w:rsid w:val="00005984"/>
    <w:rsid w:val="0000652F"/>
    <w:rsid w:val="0000660D"/>
    <w:rsid w:val="00010EEE"/>
    <w:rsid w:val="00011CAB"/>
    <w:rsid w:val="00014A93"/>
    <w:rsid w:val="00015208"/>
    <w:rsid w:val="00016711"/>
    <w:rsid w:val="0001701D"/>
    <w:rsid w:val="0001740F"/>
    <w:rsid w:val="00020DB2"/>
    <w:rsid w:val="000218B9"/>
    <w:rsid w:val="000254A5"/>
    <w:rsid w:val="00026775"/>
    <w:rsid w:val="0002786C"/>
    <w:rsid w:val="00032C44"/>
    <w:rsid w:val="00034A3E"/>
    <w:rsid w:val="00036B43"/>
    <w:rsid w:val="00036BA3"/>
    <w:rsid w:val="000375ED"/>
    <w:rsid w:val="00040781"/>
    <w:rsid w:val="00042125"/>
    <w:rsid w:val="00042185"/>
    <w:rsid w:val="00042328"/>
    <w:rsid w:val="00044370"/>
    <w:rsid w:val="0004444B"/>
    <w:rsid w:val="0004471E"/>
    <w:rsid w:val="00044C93"/>
    <w:rsid w:val="00045951"/>
    <w:rsid w:val="00047212"/>
    <w:rsid w:val="00050829"/>
    <w:rsid w:val="0005256E"/>
    <w:rsid w:val="00053615"/>
    <w:rsid w:val="0005406F"/>
    <w:rsid w:val="00054416"/>
    <w:rsid w:val="00055566"/>
    <w:rsid w:val="000556BD"/>
    <w:rsid w:val="00055AFF"/>
    <w:rsid w:val="000561A4"/>
    <w:rsid w:val="000562A1"/>
    <w:rsid w:val="00056A76"/>
    <w:rsid w:val="0005740F"/>
    <w:rsid w:val="00060902"/>
    <w:rsid w:val="00060CC3"/>
    <w:rsid w:val="00063740"/>
    <w:rsid w:val="00064777"/>
    <w:rsid w:val="00064ADE"/>
    <w:rsid w:val="00065AFB"/>
    <w:rsid w:val="000666A5"/>
    <w:rsid w:val="00066B7D"/>
    <w:rsid w:val="0006743A"/>
    <w:rsid w:val="0007090E"/>
    <w:rsid w:val="00071E47"/>
    <w:rsid w:val="0007358A"/>
    <w:rsid w:val="00076B63"/>
    <w:rsid w:val="00077182"/>
    <w:rsid w:val="00077779"/>
    <w:rsid w:val="000779EB"/>
    <w:rsid w:val="00080120"/>
    <w:rsid w:val="00080264"/>
    <w:rsid w:val="00081078"/>
    <w:rsid w:val="0008266A"/>
    <w:rsid w:val="00083FAB"/>
    <w:rsid w:val="0008578D"/>
    <w:rsid w:val="00085C79"/>
    <w:rsid w:val="0008701D"/>
    <w:rsid w:val="000917DC"/>
    <w:rsid w:val="0009358B"/>
    <w:rsid w:val="00095BF3"/>
    <w:rsid w:val="00095F28"/>
    <w:rsid w:val="00096451"/>
    <w:rsid w:val="000973BC"/>
    <w:rsid w:val="00097D77"/>
    <w:rsid w:val="000A011A"/>
    <w:rsid w:val="000A0D7F"/>
    <w:rsid w:val="000A2226"/>
    <w:rsid w:val="000A289D"/>
    <w:rsid w:val="000A2953"/>
    <w:rsid w:val="000A2AB8"/>
    <w:rsid w:val="000A6B67"/>
    <w:rsid w:val="000B05E9"/>
    <w:rsid w:val="000B247B"/>
    <w:rsid w:val="000B258B"/>
    <w:rsid w:val="000B33BF"/>
    <w:rsid w:val="000B53CD"/>
    <w:rsid w:val="000B67B4"/>
    <w:rsid w:val="000B67C9"/>
    <w:rsid w:val="000C0F1B"/>
    <w:rsid w:val="000C15B5"/>
    <w:rsid w:val="000C3A2D"/>
    <w:rsid w:val="000C3A78"/>
    <w:rsid w:val="000C4875"/>
    <w:rsid w:val="000C4CBA"/>
    <w:rsid w:val="000C5CA1"/>
    <w:rsid w:val="000C7A68"/>
    <w:rsid w:val="000D08DA"/>
    <w:rsid w:val="000D186F"/>
    <w:rsid w:val="000D2BF8"/>
    <w:rsid w:val="000D3089"/>
    <w:rsid w:val="000D3BE5"/>
    <w:rsid w:val="000D4AFD"/>
    <w:rsid w:val="000D5147"/>
    <w:rsid w:val="000D6003"/>
    <w:rsid w:val="000D72A9"/>
    <w:rsid w:val="000E10B6"/>
    <w:rsid w:val="000E1460"/>
    <w:rsid w:val="000E23AC"/>
    <w:rsid w:val="000E2DC4"/>
    <w:rsid w:val="000E3E1A"/>
    <w:rsid w:val="000E6E3F"/>
    <w:rsid w:val="000E7C7F"/>
    <w:rsid w:val="000F06D3"/>
    <w:rsid w:val="000F2545"/>
    <w:rsid w:val="000F2867"/>
    <w:rsid w:val="000F46D3"/>
    <w:rsid w:val="000F54F4"/>
    <w:rsid w:val="000F59CC"/>
    <w:rsid w:val="000F5E12"/>
    <w:rsid w:val="001004F6"/>
    <w:rsid w:val="00100618"/>
    <w:rsid w:val="00100DA7"/>
    <w:rsid w:val="00101024"/>
    <w:rsid w:val="00101C93"/>
    <w:rsid w:val="0010313E"/>
    <w:rsid w:val="00103432"/>
    <w:rsid w:val="00103D9A"/>
    <w:rsid w:val="00103F8A"/>
    <w:rsid w:val="00105615"/>
    <w:rsid w:val="001130C0"/>
    <w:rsid w:val="0011423D"/>
    <w:rsid w:val="001157CE"/>
    <w:rsid w:val="00115A1E"/>
    <w:rsid w:val="00116F50"/>
    <w:rsid w:val="00117311"/>
    <w:rsid w:val="00120AA3"/>
    <w:rsid w:val="00120CE6"/>
    <w:rsid w:val="00124277"/>
    <w:rsid w:val="00127560"/>
    <w:rsid w:val="00130B34"/>
    <w:rsid w:val="00131392"/>
    <w:rsid w:val="00131F0B"/>
    <w:rsid w:val="001334CC"/>
    <w:rsid w:val="00133A4D"/>
    <w:rsid w:val="00136A80"/>
    <w:rsid w:val="00136F47"/>
    <w:rsid w:val="00140296"/>
    <w:rsid w:val="00140D6F"/>
    <w:rsid w:val="001412C7"/>
    <w:rsid w:val="00142757"/>
    <w:rsid w:val="00143320"/>
    <w:rsid w:val="00144AA3"/>
    <w:rsid w:val="001476AA"/>
    <w:rsid w:val="001479D7"/>
    <w:rsid w:val="00147BE0"/>
    <w:rsid w:val="00152C94"/>
    <w:rsid w:val="001553D6"/>
    <w:rsid w:val="00156A56"/>
    <w:rsid w:val="0015745F"/>
    <w:rsid w:val="00160902"/>
    <w:rsid w:val="00160A0A"/>
    <w:rsid w:val="00163A7B"/>
    <w:rsid w:val="0016488B"/>
    <w:rsid w:val="00164B9E"/>
    <w:rsid w:val="00164CD3"/>
    <w:rsid w:val="001650D6"/>
    <w:rsid w:val="00166F1D"/>
    <w:rsid w:val="00167B1C"/>
    <w:rsid w:val="001719EC"/>
    <w:rsid w:val="00171ADA"/>
    <w:rsid w:val="00171C12"/>
    <w:rsid w:val="00174585"/>
    <w:rsid w:val="0017474E"/>
    <w:rsid w:val="001816E8"/>
    <w:rsid w:val="00182BF3"/>
    <w:rsid w:val="00184A7D"/>
    <w:rsid w:val="00186E0C"/>
    <w:rsid w:val="001911B1"/>
    <w:rsid w:val="0019268B"/>
    <w:rsid w:val="00193C90"/>
    <w:rsid w:val="00194926"/>
    <w:rsid w:val="001952AA"/>
    <w:rsid w:val="00195903"/>
    <w:rsid w:val="00196905"/>
    <w:rsid w:val="00196EBA"/>
    <w:rsid w:val="001A0374"/>
    <w:rsid w:val="001A0F6C"/>
    <w:rsid w:val="001A0F6F"/>
    <w:rsid w:val="001A1CAA"/>
    <w:rsid w:val="001A359E"/>
    <w:rsid w:val="001A41B0"/>
    <w:rsid w:val="001A457F"/>
    <w:rsid w:val="001A7E13"/>
    <w:rsid w:val="001B0CC4"/>
    <w:rsid w:val="001C0293"/>
    <w:rsid w:val="001C27B2"/>
    <w:rsid w:val="001C2822"/>
    <w:rsid w:val="001C5831"/>
    <w:rsid w:val="001C6E22"/>
    <w:rsid w:val="001D152D"/>
    <w:rsid w:val="001D1A9A"/>
    <w:rsid w:val="001D22D6"/>
    <w:rsid w:val="001D2E80"/>
    <w:rsid w:val="001D3457"/>
    <w:rsid w:val="001D60E3"/>
    <w:rsid w:val="001D6979"/>
    <w:rsid w:val="001E0771"/>
    <w:rsid w:val="001E166D"/>
    <w:rsid w:val="001E19E9"/>
    <w:rsid w:val="001E316A"/>
    <w:rsid w:val="001E35C4"/>
    <w:rsid w:val="001E4774"/>
    <w:rsid w:val="001E5871"/>
    <w:rsid w:val="001E62C7"/>
    <w:rsid w:val="001E62F5"/>
    <w:rsid w:val="001E640D"/>
    <w:rsid w:val="001E64F0"/>
    <w:rsid w:val="001E764B"/>
    <w:rsid w:val="001F057A"/>
    <w:rsid w:val="001F0D88"/>
    <w:rsid w:val="001F1BAF"/>
    <w:rsid w:val="001F3591"/>
    <w:rsid w:val="001F617D"/>
    <w:rsid w:val="001F7F2F"/>
    <w:rsid w:val="00200657"/>
    <w:rsid w:val="002010E6"/>
    <w:rsid w:val="00202DCB"/>
    <w:rsid w:val="002037C7"/>
    <w:rsid w:val="00203D53"/>
    <w:rsid w:val="0020466D"/>
    <w:rsid w:val="00205060"/>
    <w:rsid w:val="0020603C"/>
    <w:rsid w:val="00207C30"/>
    <w:rsid w:val="00211D32"/>
    <w:rsid w:val="00213777"/>
    <w:rsid w:val="00215922"/>
    <w:rsid w:val="00217BA3"/>
    <w:rsid w:val="00217CB2"/>
    <w:rsid w:val="002213BA"/>
    <w:rsid w:val="00223726"/>
    <w:rsid w:val="00223828"/>
    <w:rsid w:val="00225854"/>
    <w:rsid w:val="0022740B"/>
    <w:rsid w:val="0022754D"/>
    <w:rsid w:val="00230EDE"/>
    <w:rsid w:val="002313CE"/>
    <w:rsid w:val="0023161B"/>
    <w:rsid w:val="0023371B"/>
    <w:rsid w:val="00233756"/>
    <w:rsid w:val="00233D79"/>
    <w:rsid w:val="0023505E"/>
    <w:rsid w:val="00235B82"/>
    <w:rsid w:val="002360EB"/>
    <w:rsid w:val="00240BAE"/>
    <w:rsid w:val="002434BD"/>
    <w:rsid w:val="00244175"/>
    <w:rsid w:val="00244EC9"/>
    <w:rsid w:val="002467C8"/>
    <w:rsid w:val="00246F71"/>
    <w:rsid w:val="00250DE7"/>
    <w:rsid w:val="00250E4D"/>
    <w:rsid w:val="002535A0"/>
    <w:rsid w:val="00255A2C"/>
    <w:rsid w:val="0026229D"/>
    <w:rsid w:val="00262315"/>
    <w:rsid w:val="002623B7"/>
    <w:rsid w:val="00262F36"/>
    <w:rsid w:val="0026444A"/>
    <w:rsid w:val="00264854"/>
    <w:rsid w:val="00266BA9"/>
    <w:rsid w:val="002672B7"/>
    <w:rsid w:val="002674F2"/>
    <w:rsid w:val="0027066C"/>
    <w:rsid w:val="00270E7A"/>
    <w:rsid w:val="0027108C"/>
    <w:rsid w:val="0027240D"/>
    <w:rsid w:val="00272504"/>
    <w:rsid w:val="002728CB"/>
    <w:rsid w:val="00272DC4"/>
    <w:rsid w:val="00273281"/>
    <w:rsid w:val="00274597"/>
    <w:rsid w:val="0027653D"/>
    <w:rsid w:val="0027692A"/>
    <w:rsid w:val="00276A5E"/>
    <w:rsid w:val="00276B41"/>
    <w:rsid w:val="00281FCE"/>
    <w:rsid w:val="00282853"/>
    <w:rsid w:val="00283786"/>
    <w:rsid w:val="002839A1"/>
    <w:rsid w:val="00284031"/>
    <w:rsid w:val="00285177"/>
    <w:rsid w:val="00286952"/>
    <w:rsid w:val="002902A9"/>
    <w:rsid w:val="00290CB0"/>
    <w:rsid w:val="00290D0A"/>
    <w:rsid w:val="00290ED7"/>
    <w:rsid w:val="00292C46"/>
    <w:rsid w:val="0029351E"/>
    <w:rsid w:val="002957BD"/>
    <w:rsid w:val="00296497"/>
    <w:rsid w:val="0029778E"/>
    <w:rsid w:val="002A1330"/>
    <w:rsid w:val="002A212D"/>
    <w:rsid w:val="002A41C9"/>
    <w:rsid w:val="002A4363"/>
    <w:rsid w:val="002A5FE1"/>
    <w:rsid w:val="002A61DC"/>
    <w:rsid w:val="002A6615"/>
    <w:rsid w:val="002A6AF9"/>
    <w:rsid w:val="002A78D8"/>
    <w:rsid w:val="002B0C50"/>
    <w:rsid w:val="002B1077"/>
    <w:rsid w:val="002B1438"/>
    <w:rsid w:val="002B306C"/>
    <w:rsid w:val="002B52C0"/>
    <w:rsid w:val="002B5937"/>
    <w:rsid w:val="002C12FB"/>
    <w:rsid w:val="002C1A1C"/>
    <w:rsid w:val="002C31A2"/>
    <w:rsid w:val="002C4F22"/>
    <w:rsid w:val="002C5AE5"/>
    <w:rsid w:val="002C6D88"/>
    <w:rsid w:val="002D0537"/>
    <w:rsid w:val="002D08D1"/>
    <w:rsid w:val="002D0CD2"/>
    <w:rsid w:val="002D15B3"/>
    <w:rsid w:val="002D2061"/>
    <w:rsid w:val="002D2541"/>
    <w:rsid w:val="002D319C"/>
    <w:rsid w:val="002D46F1"/>
    <w:rsid w:val="002D5357"/>
    <w:rsid w:val="002D742F"/>
    <w:rsid w:val="002D7A1E"/>
    <w:rsid w:val="002E30DE"/>
    <w:rsid w:val="002E363D"/>
    <w:rsid w:val="002E38E2"/>
    <w:rsid w:val="002E5559"/>
    <w:rsid w:val="002E5C34"/>
    <w:rsid w:val="002E7C84"/>
    <w:rsid w:val="002F21B1"/>
    <w:rsid w:val="002F22E0"/>
    <w:rsid w:val="002F2F48"/>
    <w:rsid w:val="002F40E3"/>
    <w:rsid w:val="002F5DFF"/>
    <w:rsid w:val="002F5EAF"/>
    <w:rsid w:val="002F60BB"/>
    <w:rsid w:val="002F6F51"/>
    <w:rsid w:val="002F7CBC"/>
    <w:rsid w:val="00300486"/>
    <w:rsid w:val="00300595"/>
    <w:rsid w:val="00300707"/>
    <w:rsid w:val="00300A4D"/>
    <w:rsid w:val="00302DBB"/>
    <w:rsid w:val="003034CE"/>
    <w:rsid w:val="00303971"/>
    <w:rsid w:val="0030397A"/>
    <w:rsid w:val="00303FD5"/>
    <w:rsid w:val="0030480A"/>
    <w:rsid w:val="003049B3"/>
    <w:rsid w:val="00304CF3"/>
    <w:rsid w:val="00306961"/>
    <w:rsid w:val="00310DD3"/>
    <w:rsid w:val="00311D4F"/>
    <w:rsid w:val="003151D0"/>
    <w:rsid w:val="00317C22"/>
    <w:rsid w:val="00317C4D"/>
    <w:rsid w:val="00322648"/>
    <w:rsid w:val="00324891"/>
    <w:rsid w:val="003258BD"/>
    <w:rsid w:val="00326C62"/>
    <w:rsid w:val="00331759"/>
    <w:rsid w:val="00331D9A"/>
    <w:rsid w:val="003359FE"/>
    <w:rsid w:val="00337DC8"/>
    <w:rsid w:val="003418CB"/>
    <w:rsid w:val="00342263"/>
    <w:rsid w:val="00343143"/>
    <w:rsid w:val="00343C21"/>
    <w:rsid w:val="00344136"/>
    <w:rsid w:val="0034490F"/>
    <w:rsid w:val="00345446"/>
    <w:rsid w:val="003476E9"/>
    <w:rsid w:val="0035127C"/>
    <w:rsid w:val="00351FD2"/>
    <w:rsid w:val="00352A40"/>
    <w:rsid w:val="00353949"/>
    <w:rsid w:val="0035579D"/>
    <w:rsid w:val="00355A2A"/>
    <w:rsid w:val="00355A6A"/>
    <w:rsid w:val="00355AD6"/>
    <w:rsid w:val="0036085B"/>
    <w:rsid w:val="00360E38"/>
    <w:rsid w:val="00361679"/>
    <w:rsid w:val="00362B92"/>
    <w:rsid w:val="00362F48"/>
    <w:rsid w:val="00363242"/>
    <w:rsid w:val="00363B88"/>
    <w:rsid w:val="003642FF"/>
    <w:rsid w:val="00364E60"/>
    <w:rsid w:val="00364E9F"/>
    <w:rsid w:val="00365B36"/>
    <w:rsid w:val="00365B45"/>
    <w:rsid w:val="003663FD"/>
    <w:rsid w:val="00370899"/>
    <w:rsid w:val="003708AD"/>
    <w:rsid w:val="003741C0"/>
    <w:rsid w:val="0037581D"/>
    <w:rsid w:val="00375909"/>
    <w:rsid w:val="00375A81"/>
    <w:rsid w:val="00375CEF"/>
    <w:rsid w:val="0037692E"/>
    <w:rsid w:val="00376FA7"/>
    <w:rsid w:val="003800E5"/>
    <w:rsid w:val="00380390"/>
    <w:rsid w:val="0038051B"/>
    <w:rsid w:val="00380981"/>
    <w:rsid w:val="00382521"/>
    <w:rsid w:val="00382AC8"/>
    <w:rsid w:val="00383388"/>
    <w:rsid w:val="00385C6F"/>
    <w:rsid w:val="0038758C"/>
    <w:rsid w:val="003911AF"/>
    <w:rsid w:val="00391D50"/>
    <w:rsid w:val="0039249C"/>
    <w:rsid w:val="003929E1"/>
    <w:rsid w:val="00392A4B"/>
    <w:rsid w:val="00393095"/>
    <w:rsid w:val="003947B5"/>
    <w:rsid w:val="003952C2"/>
    <w:rsid w:val="00395BC5"/>
    <w:rsid w:val="00395FB9"/>
    <w:rsid w:val="003A18F9"/>
    <w:rsid w:val="003A217A"/>
    <w:rsid w:val="003A3D62"/>
    <w:rsid w:val="003A47BA"/>
    <w:rsid w:val="003A4F1A"/>
    <w:rsid w:val="003A559C"/>
    <w:rsid w:val="003A55BA"/>
    <w:rsid w:val="003A5946"/>
    <w:rsid w:val="003A5EDE"/>
    <w:rsid w:val="003A6694"/>
    <w:rsid w:val="003A6E82"/>
    <w:rsid w:val="003A6FC1"/>
    <w:rsid w:val="003B1A0B"/>
    <w:rsid w:val="003B1EF7"/>
    <w:rsid w:val="003B2084"/>
    <w:rsid w:val="003B227B"/>
    <w:rsid w:val="003B22E5"/>
    <w:rsid w:val="003B2ED3"/>
    <w:rsid w:val="003B387A"/>
    <w:rsid w:val="003B3D27"/>
    <w:rsid w:val="003B3F9F"/>
    <w:rsid w:val="003B45A8"/>
    <w:rsid w:val="003B5B48"/>
    <w:rsid w:val="003B5C17"/>
    <w:rsid w:val="003B610C"/>
    <w:rsid w:val="003B634B"/>
    <w:rsid w:val="003C12FA"/>
    <w:rsid w:val="003C20E5"/>
    <w:rsid w:val="003C34E1"/>
    <w:rsid w:val="003C464B"/>
    <w:rsid w:val="003C49A6"/>
    <w:rsid w:val="003C600D"/>
    <w:rsid w:val="003D1A66"/>
    <w:rsid w:val="003D2495"/>
    <w:rsid w:val="003D2964"/>
    <w:rsid w:val="003D4EF5"/>
    <w:rsid w:val="003D53E7"/>
    <w:rsid w:val="003E25B5"/>
    <w:rsid w:val="003E5F84"/>
    <w:rsid w:val="003E72B1"/>
    <w:rsid w:val="003F427B"/>
    <w:rsid w:val="003F4513"/>
    <w:rsid w:val="003F524B"/>
    <w:rsid w:val="003F65FF"/>
    <w:rsid w:val="003F6DF0"/>
    <w:rsid w:val="003F7840"/>
    <w:rsid w:val="003F7ABA"/>
    <w:rsid w:val="00400513"/>
    <w:rsid w:val="0040099C"/>
    <w:rsid w:val="00400BA5"/>
    <w:rsid w:val="00401172"/>
    <w:rsid w:val="00401FC4"/>
    <w:rsid w:val="004028AB"/>
    <w:rsid w:val="00406D91"/>
    <w:rsid w:val="004111BC"/>
    <w:rsid w:val="00415907"/>
    <w:rsid w:val="00417127"/>
    <w:rsid w:val="00421DD7"/>
    <w:rsid w:val="0042501A"/>
    <w:rsid w:val="00426A80"/>
    <w:rsid w:val="004278F2"/>
    <w:rsid w:val="00427BAE"/>
    <w:rsid w:val="00427DDD"/>
    <w:rsid w:val="0043155A"/>
    <w:rsid w:val="00432F2D"/>
    <w:rsid w:val="00432FEC"/>
    <w:rsid w:val="00434174"/>
    <w:rsid w:val="00434A92"/>
    <w:rsid w:val="00434FC3"/>
    <w:rsid w:val="00435548"/>
    <w:rsid w:val="004360FF"/>
    <w:rsid w:val="00436229"/>
    <w:rsid w:val="00436250"/>
    <w:rsid w:val="00436F82"/>
    <w:rsid w:val="00440A4B"/>
    <w:rsid w:val="00441392"/>
    <w:rsid w:val="004425B8"/>
    <w:rsid w:val="004433F2"/>
    <w:rsid w:val="0044388C"/>
    <w:rsid w:val="004448D1"/>
    <w:rsid w:val="00444F91"/>
    <w:rsid w:val="00445CD9"/>
    <w:rsid w:val="004502E9"/>
    <w:rsid w:val="0045123B"/>
    <w:rsid w:val="0045171F"/>
    <w:rsid w:val="004517FA"/>
    <w:rsid w:val="004523CE"/>
    <w:rsid w:val="004525FC"/>
    <w:rsid w:val="00455048"/>
    <w:rsid w:val="004555DF"/>
    <w:rsid w:val="00456D10"/>
    <w:rsid w:val="00465835"/>
    <w:rsid w:val="00465BB0"/>
    <w:rsid w:val="0046638C"/>
    <w:rsid w:val="0046773F"/>
    <w:rsid w:val="00470076"/>
    <w:rsid w:val="00471B5C"/>
    <w:rsid w:val="004723B0"/>
    <w:rsid w:val="0047248A"/>
    <w:rsid w:val="00472965"/>
    <w:rsid w:val="00472BB9"/>
    <w:rsid w:val="0047376A"/>
    <w:rsid w:val="00474A0B"/>
    <w:rsid w:val="00480F58"/>
    <w:rsid w:val="00481CAA"/>
    <w:rsid w:val="0048297F"/>
    <w:rsid w:val="0048774D"/>
    <w:rsid w:val="00490046"/>
    <w:rsid w:val="00493143"/>
    <w:rsid w:val="00494807"/>
    <w:rsid w:val="00494884"/>
    <w:rsid w:val="00495CC4"/>
    <w:rsid w:val="004A0508"/>
    <w:rsid w:val="004A0F8A"/>
    <w:rsid w:val="004A1722"/>
    <w:rsid w:val="004A1E5D"/>
    <w:rsid w:val="004A4709"/>
    <w:rsid w:val="004A4A15"/>
    <w:rsid w:val="004A53E3"/>
    <w:rsid w:val="004A6A89"/>
    <w:rsid w:val="004A701D"/>
    <w:rsid w:val="004A72B9"/>
    <w:rsid w:val="004A7763"/>
    <w:rsid w:val="004B421A"/>
    <w:rsid w:val="004B5456"/>
    <w:rsid w:val="004B6DDF"/>
    <w:rsid w:val="004B76AA"/>
    <w:rsid w:val="004B7F67"/>
    <w:rsid w:val="004C1564"/>
    <w:rsid w:val="004C2EB0"/>
    <w:rsid w:val="004C2FA1"/>
    <w:rsid w:val="004C5290"/>
    <w:rsid w:val="004C55F9"/>
    <w:rsid w:val="004C5D29"/>
    <w:rsid w:val="004C6AD0"/>
    <w:rsid w:val="004C7E2E"/>
    <w:rsid w:val="004D17E3"/>
    <w:rsid w:val="004D2609"/>
    <w:rsid w:val="004D2977"/>
    <w:rsid w:val="004D342A"/>
    <w:rsid w:val="004D3472"/>
    <w:rsid w:val="004D58E2"/>
    <w:rsid w:val="004D5B62"/>
    <w:rsid w:val="004D68B6"/>
    <w:rsid w:val="004E147A"/>
    <w:rsid w:val="004E1774"/>
    <w:rsid w:val="004E24B0"/>
    <w:rsid w:val="004E2F95"/>
    <w:rsid w:val="004E3300"/>
    <w:rsid w:val="004E3A0E"/>
    <w:rsid w:val="004E3B1C"/>
    <w:rsid w:val="004E4280"/>
    <w:rsid w:val="004E473D"/>
    <w:rsid w:val="004E48F8"/>
    <w:rsid w:val="004E5994"/>
    <w:rsid w:val="004E694D"/>
    <w:rsid w:val="004F3593"/>
    <w:rsid w:val="0050166D"/>
    <w:rsid w:val="00501DCA"/>
    <w:rsid w:val="00501F42"/>
    <w:rsid w:val="00502077"/>
    <w:rsid w:val="00502581"/>
    <w:rsid w:val="00505E71"/>
    <w:rsid w:val="00506F78"/>
    <w:rsid w:val="00511FF8"/>
    <w:rsid w:val="00512924"/>
    <w:rsid w:val="005129EC"/>
    <w:rsid w:val="0051311D"/>
    <w:rsid w:val="00513422"/>
    <w:rsid w:val="0051375F"/>
    <w:rsid w:val="00513CA1"/>
    <w:rsid w:val="00513F98"/>
    <w:rsid w:val="00514239"/>
    <w:rsid w:val="00516EB0"/>
    <w:rsid w:val="00520749"/>
    <w:rsid w:val="00522931"/>
    <w:rsid w:val="005237C5"/>
    <w:rsid w:val="00523B7A"/>
    <w:rsid w:val="0052456A"/>
    <w:rsid w:val="00524F88"/>
    <w:rsid w:val="00527092"/>
    <w:rsid w:val="00530C33"/>
    <w:rsid w:val="00531F1E"/>
    <w:rsid w:val="0053312B"/>
    <w:rsid w:val="005333AF"/>
    <w:rsid w:val="005356CA"/>
    <w:rsid w:val="005360FA"/>
    <w:rsid w:val="00536167"/>
    <w:rsid w:val="00540754"/>
    <w:rsid w:val="005408C2"/>
    <w:rsid w:val="00540D90"/>
    <w:rsid w:val="00542988"/>
    <w:rsid w:val="00545663"/>
    <w:rsid w:val="00546CB5"/>
    <w:rsid w:val="00547985"/>
    <w:rsid w:val="0055058F"/>
    <w:rsid w:val="00552335"/>
    <w:rsid w:val="00553DE9"/>
    <w:rsid w:val="00554382"/>
    <w:rsid w:val="005563E9"/>
    <w:rsid w:val="00556BF8"/>
    <w:rsid w:val="00556FD2"/>
    <w:rsid w:val="00557706"/>
    <w:rsid w:val="00557AF2"/>
    <w:rsid w:val="00561A3F"/>
    <w:rsid w:val="0056238E"/>
    <w:rsid w:val="005624B6"/>
    <w:rsid w:val="0056370E"/>
    <w:rsid w:val="005641E6"/>
    <w:rsid w:val="00565EEC"/>
    <w:rsid w:val="00565F02"/>
    <w:rsid w:val="00567D4D"/>
    <w:rsid w:val="00571DEF"/>
    <w:rsid w:val="005721BF"/>
    <w:rsid w:val="0057220C"/>
    <w:rsid w:val="0057681C"/>
    <w:rsid w:val="00576E04"/>
    <w:rsid w:val="00577633"/>
    <w:rsid w:val="00582962"/>
    <w:rsid w:val="00583695"/>
    <w:rsid w:val="00583CE8"/>
    <w:rsid w:val="00585AFD"/>
    <w:rsid w:val="00586E82"/>
    <w:rsid w:val="00590433"/>
    <w:rsid w:val="00592821"/>
    <w:rsid w:val="00592B50"/>
    <w:rsid w:val="00593C99"/>
    <w:rsid w:val="005943A3"/>
    <w:rsid w:val="00597615"/>
    <w:rsid w:val="00597F90"/>
    <w:rsid w:val="005A025F"/>
    <w:rsid w:val="005A1017"/>
    <w:rsid w:val="005A16DD"/>
    <w:rsid w:val="005A1A62"/>
    <w:rsid w:val="005A1D32"/>
    <w:rsid w:val="005A562C"/>
    <w:rsid w:val="005A7E45"/>
    <w:rsid w:val="005B03E1"/>
    <w:rsid w:val="005B120C"/>
    <w:rsid w:val="005B560C"/>
    <w:rsid w:val="005B60E7"/>
    <w:rsid w:val="005B6596"/>
    <w:rsid w:val="005B7582"/>
    <w:rsid w:val="005C0EED"/>
    <w:rsid w:val="005C12DC"/>
    <w:rsid w:val="005C366C"/>
    <w:rsid w:val="005C411F"/>
    <w:rsid w:val="005C668B"/>
    <w:rsid w:val="005C7611"/>
    <w:rsid w:val="005C7DDC"/>
    <w:rsid w:val="005D03D4"/>
    <w:rsid w:val="005D0648"/>
    <w:rsid w:val="005D1AFE"/>
    <w:rsid w:val="005D260A"/>
    <w:rsid w:val="005D3CF2"/>
    <w:rsid w:val="005D49EC"/>
    <w:rsid w:val="005D641B"/>
    <w:rsid w:val="005D79C8"/>
    <w:rsid w:val="005D7C25"/>
    <w:rsid w:val="005D7C9B"/>
    <w:rsid w:val="005E06B6"/>
    <w:rsid w:val="005E3849"/>
    <w:rsid w:val="005E62D9"/>
    <w:rsid w:val="005E6DBF"/>
    <w:rsid w:val="005E6F23"/>
    <w:rsid w:val="005E78D4"/>
    <w:rsid w:val="005F0625"/>
    <w:rsid w:val="005F16B0"/>
    <w:rsid w:val="005F1A29"/>
    <w:rsid w:val="005F2619"/>
    <w:rsid w:val="005F2BC4"/>
    <w:rsid w:val="005F3088"/>
    <w:rsid w:val="005F7DAA"/>
    <w:rsid w:val="005F7EFD"/>
    <w:rsid w:val="00601418"/>
    <w:rsid w:val="00601E9A"/>
    <w:rsid w:val="00602ECE"/>
    <w:rsid w:val="0060750A"/>
    <w:rsid w:val="00610954"/>
    <w:rsid w:val="00610C9F"/>
    <w:rsid w:val="00611853"/>
    <w:rsid w:val="0061267E"/>
    <w:rsid w:val="00612F00"/>
    <w:rsid w:val="00613E9D"/>
    <w:rsid w:val="00614BFD"/>
    <w:rsid w:val="00615338"/>
    <w:rsid w:val="0061562E"/>
    <w:rsid w:val="0061750A"/>
    <w:rsid w:val="00617E93"/>
    <w:rsid w:val="006233C9"/>
    <w:rsid w:val="006239E3"/>
    <w:rsid w:val="0063139A"/>
    <w:rsid w:val="006321EB"/>
    <w:rsid w:val="00632E80"/>
    <w:rsid w:val="00641D67"/>
    <w:rsid w:val="0064369B"/>
    <w:rsid w:val="00644304"/>
    <w:rsid w:val="00644DD3"/>
    <w:rsid w:val="00645DCA"/>
    <w:rsid w:val="0064694E"/>
    <w:rsid w:val="00647345"/>
    <w:rsid w:val="00647426"/>
    <w:rsid w:val="00647FAA"/>
    <w:rsid w:val="00651913"/>
    <w:rsid w:val="00651A3D"/>
    <w:rsid w:val="0065243F"/>
    <w:rsid w:val="00652550"/>
    <w:rsid w:val="00653502"/>
    <w:rsid w:val="0065462E"/>
    <w:rsid w:val="00657B31"/>
    <w:rsid w:val="00657D72"/>
    <w:rsid w:val="00660163"/>
    <w:rsid w:val="006608FC"/>
    <w:rsid w:val="0066156A"/>
    <w:rsid w:val="00663A09"/>
    <w:rsid w:val="00664CCC"/>
    <w:rsid w:val="006652F4"/>
    <w:rsid w:val="0066556D"/>
    <w:rsid w:val="00665B58"/>
    <w:rsid w:val="006660B9"/>
    <w:rsid w:val="00670352"/>
    <w:rsid w:val="0067079C"/>
    <w:rsid w:val="0067276F"/>
    <w:rsid w:val="006744D6"/>
    <w:rsid w:val="00683A29"/>
    <w:rsid w:val="00685180"/>
    <w:rsid w:val="00686783"/>
    <w:rsid w:val="00686D6F"/>
    <w:rsid w:val="006911E1"/>
    <w:rsid w:val="00693EA4"/>
    <w:rsid w:val="00694AB0"/>
    <w:rsid w:val="00694C78"/>
    <w:rsid w:val="006950D2"/>
    <w:rsid w:val="00695247"/>
    <w:rsid w:val="00695928"/>
    <w:rsid w:val="006A1D7D"/>
    <w:rsid w:val="006A3B6C"/>
    <w:rsid w:val="006A4008"/>
    <w:rsid w:val="006A4123"/>
    <w:rsid w:val="006A446C"/>
    <w:rsid w:val="006A45CA"/>
    <w:rsid w:val="006A4799"/>
    <w:rsid w:val="006A4FC8"/>
    <w:rsid w:val="006A7C9C"/>
    <w:rsid w:val="006B0510"/>
    <w:rsid w:val="006B2DDC"/>
    <w:rsid w:val="006B37DF"/>
    <w:rsid w:val="006B4567"/>
    <w:rsid w:val="006B45DB"/>
    <w:rsid w:val="006B48C7"/>
    <w:rsid w:val="006B57C5"/>
    <w:rsid w:val="006B5E50"/>
    <w:rsid w:val="006B6720"/>
    <w:rsid w:val="006C2E20"/>
    <w:rsid w:val="006C4BC4"/>
    <w:rsid w:val="006C59CC"/>
    <w:rsid w:val="006C5DD4"/>
    <w:rsid w:val="006C6B42"/>
    <w:rsid w:val="006C746C"/>
    <w:rsid w:val="006C7647"/>
    <w:rsid w:val="006D08D5"/>
    <w:rsid w:val="006D1529"/>
    <w:rsid w:val="006D220E"/>
    <w:rsid w:val="006D48F2"/>
    <w:rsid w:val="006D6490"/>
    <w:rsid w:val="006D721F"/>
    <w:rsid w:val="006E1004"/>
    <w:rsid w:val="006E2D6A"/>
    <w:rsid w:val="006E5FF2"/>
    <w:rsid w:val="006E63EC"/>
    <w:rsid w:val="006E6409"/>
    <w:rsid w:val="006F0A0A"/>
    <w:rsid w:val="006F1696"/>
    <w:rsid w:val="006F1E2C"/>
    <w:rsid w:val="006F3B58"/>
    <w:rsid w:val="006F3E1D"/>
    <w:rsid w:val="006F4973"/>
    <w:rsid w:val="006F4F3A"/>
    <w:rsid w:val="006F65AA"/>
    <w:rsid w:val="006F6FFD"/>
    <w:rsid w:val="006F76A8"/>
    <w:rsid w:val="00700144"/>
    <w:rsid w:val="007013E6"/>
    <w:rsid w:val="00705B2A"/>
    <w:rsid w:val="00706BC3"/>
    <w:rsid w:val="00707735"/>
    <w:rsid w:val="00707E39"/>
    <w:rsid w:val="00710210"/>
    <w:rsid w:val="00713D34"/>
    <w:rsid w:val="007148BB"/>
    <w:rsid w:val="00715E0B"/>
    <w:rsid w:val="00717EEF"/>
    <w:rsid w:val="00721D73"/>
    <w:rsid w:val="00725852"/>
    <w:rsid w:val="00727F4A"/>
    <w:rsid w:val="00732883"/>
    <w:rsid w:val="0073307B"/>
    <w:rsid w:val="00733914"/>
    <w:rsid w:val="007358A5"/>
    <w:rsid w:val="007359A3"/>
    <w:rsid w:val="00736048"/>
    <w:rsid w:val="00736069"/>
    <w:rsid w:val="0074002C"/>
    <w:rsid w:val="007400F9"/>
    <w:rsid w:val="00740561"/>
    <w:rsid w:val="007429AE"/>
    <w:rsid w:val="007436D9"/>
    <w:rsid w:val="0075058F"/>
    <w:rsid w:val="00752706"/>
    <w:rsid w:val="007538AB"/>
    <w:rsid w:val="00753998"/>
    <w:rsid w:val="00755120"/>
    <w:rsid w:val="00755428"/>
    <w:rsid w:val="00756898"/>
    <w:rsid w:val="00756AAC"/>
    <w:rsid w:val="00756D78"/>
    <w:rsid w:val="00757388"/>
    <w:rsid w:val="007607AC"/>
    <w:rsid w:val="007642FF"/>
    <w:rsid w:val="00770EE8"/>
    <w:rsid w:val="00772439"/>
    <w:rsid w:val="007755E5"/>
    <w:rsid w:val="00775DAC"/>
    <w:rsid w:val="00776A96"/>
    <w:rsid w:val="00777FD5"/>
    <w:rsid w:val="0078030A"/>
    <w:rsid w:val="00784383"/>
    <w:rsid w:val="00784FFC"/>
    <w:rsid w:val="0079222F"/>
    <w:rsid w:val="00793D8F"/>
    <w:rsid w:val="00793FB8"/>
    <w:rsid w:val="0079622F"/>
    <w:rsid w:val="0079638E"/>
    <w:rsid w:val="007976FA"/>
    <w:rsid w:val="007A076D"/>
    <w:rsid w:val="007A09B1"/>
    <w:rsid w:val="007A1599"/>
    <w:rsid w:val="007A15B0"/>
    <w:rsid w:val="007A22A0"/>
    <w:rsid w:val="007A271B"/>
    <w:rsid w:val="007A347F"/>
    <w:rsid w:val="007A360F"/>
    <w:rsid w:val="007A36F5"/>
    <w:rsid w:val="007A3A5E"/>
    <w:rsid w:val="007A6DD8"/>
    <w:rsid w:val="007B00F2"/>
    <w:rsid w:val="007B1946"/>
    <w:rsid w:val="007B4CB7"/>
    <w:rsid w:val="007B6278"/>
    <w:rsid w:val="007B6F4C"/>
    <w:rsid w:val="007B78AA"/>
    <w:rsid w:val="007B78AF"/>
    <w:rsid w:val="007C1814"/>
    <w:rsid w:val="007C2543"/>
    <w:rsid w:val="007C5462"/>
    <w:rsid w:val="007C5D3C"/>
    <w:rsid w:val="007D07F5"/>
    <w:rsid w:val="007D11F7"/>
    <w:rsid w:val="007D214A"/>
    <w:rsid w:val="007D3BA7"/>
    <w:rsid w:val="007D3D8B"/>
    <w:rsid w:val="007D71AB"/>
    <w:rsid w:val="007D7B26"/>
    <w:rsid w:val="007D7C50"/>
    <w:rsid w:val="007D7CC3"/>
    <w:rsid w:val="007E0130"/>
    <w:rsid w:val="007E03B8"/>
    <w:rsid w:val="007E0CAF"/>
    <w:rsid w:val="007E173F"/>
    <w:rsid w:val="007E1C1D"/>
    <w:rsid w:val="007E1DC9"/>
    <w:rsid w:val="007E2460"/>
    <w:rsid w:val="007E6DDD"/>
    <w:rsid w:val="007E7F2B"/>
    <w:rsid w:val="007F02B3"/>
    <w:rsid w:val="007F2437"/>
    <w:rsid w:val="007F3E65"/>
    <w:rsid w:val="007F457E"/>
    <w:rsid w:val="007F55AE"/>
    <w:rsid w:val="007F5F89"/>
    <w:rsid w:val="007F65A4"/>
    <w:rsid w:val="007F684A"/>
    <w:rsid w:val="007F68E5"/>
    <w:rsid w:val="007F6DE5"/>
    <w:rsid w:val="00801A38"/>
    <w:rsid w:val="00802103"/>
    <w:rsid w:val="00802CB9"/>
    <w:rsid w:val="008039D9"/>
    <w:rsid w:val="00803E57"/>
    <w:rsid w:val="008048CD"/>
    <w:rsid w:val="00805672"/>
    <w:rsid w:val="00806ECA"/>
    <w:rsid w:val="008076DF"/>
    <w:rsid w:val="00813490"/>
    <w:rsid w:val="00815C2D"/>
    <w:rsid w:val="00816C70"/>
    <w:rsid w:val="00821112"/>
    <w:rsid w:val="008224A7"/>
    <w:rsid w:val="008254A7"/>
    <w:rsid w:val="0082774A"/>
    <w:rsid w:val="00830EB1"/>
    <w:rsid w:val="008314AE"/>
    <w:rsid w:val="0083275E"/>
    <w:rsid w:val="008344CD"/>
    <w:rsid w:val="00840274"/>
    <w:rsid w:val="008409FE"/>
    <w:rsid w:val="00844574"/>
    <w:rsid w:val="00853148"/>
    <w:rsid w:val="008551B3"/>
    <w:rsid w:val="00855CEB"/>
    <w:rsid w:val="00857069"/>
    <w:rsid w:val="008574AF"/>
    <w:rsid w:val="0086288B"/>
    <w:rsid w:val="00862EA4"/>
    <w:rsid w:val="00863E95"/>
    <w:rsid w:val="00867ABF"/>
    <w:rsid w:val="00871B0E"/>
    <w:rsid w:val="00875B4E"/>
    <w:rsid w:val="00880623"/>
    <w:rsid w:val="00881410"/>
    <w:rsid w:val="0088276F"/>
    <w:rsid w:val="0088315C"/>
    <w:rsid w:val="008833AC"/>
    <w:rsid w:val="00885987"/>
    <w:rsid w:val="00887955"/>
    <w:rsid w:val="00892617"/>
    <w:rsid w:val="00894085"/>
    <w:rsid w:val="0089467E"/>
    <w:rsid w:val="00897026"/>
    <w:rsid w:val="00897507"/>
    <w:rsid w:val="00897BCD"/>
    <w:rsid w:val="008A01CF"/>
    <w:rsid w:val="008A0872"/>
    <w:rsid w:val="008A0D21"/>
    <w:rsid w:val="008A2875"/>
    <w:rsid w:val="008A3BE8"/>
    <w:rsid w:val="008A443C"/>
    <w:rsid w:val="008A600D"/>
    <w:rsid w:val="008A6052"/>
    <w:rsid w:val="008A6170"/>
    <w:rsid w:val="008A775E"/>
    <w:rsid w:val="008B05DC"/>
    <w:rsid w:val="008B1930"/>
    <w:rsid w:val="008B1B2C"/>
    <w:rsid w:val="008B2281"/>
    <w:rsid w:val="008B3534"/>
    <w:rsid w:val="008B4914"/>
    <w:rsid w:val="008B58DD"/>
    <w:rsid w:val="008B649A"/>
    <w:rsid w:val="008B6871"/>
    <w:rsid w:val="008B72AD"/>
    <w:rsid w:val="008B796E"/>
    <w:rsid w:val="008C06BF"/>
    <w:rsid w:val="008C1B5B"/>
    <w:rsid w:val="008C2DD2"/>
    <w:rsid w:val="008C2EDC"/>
    <w:rsid w:val="008C6870"/>
    <w:rsid w:val="008C77FC"/>
    <w:rsid w:val="008D06A8"/>
    <w:rsid w:val="008D29AB"/>
    <w:rsid w:val="008D2DF9"/>
    <w:rsid w:val="008D383C"/>
    <w:rsid w:val="008D511F"/>
    <w:rsid w:val="008D64D2"/>
    <w:rsid w:val="008D67C3"/>
    <w:rsid w:val="008E2891"/>
    <w:rsid w:val="008E2977"/>
    <w:rsid w:val="008E2F8E"/>
    <w:rsid w:val="008E389D"/>
    <w:rsid w:val="008E3B9F"/>
    <w:rsid w:val="008E466D"/>
    <w:rsid w:val="008E5470"/>
    <w:rsid w:val="008E68BC"/>
    <w:rsid w:val="008E6A5F"/>
    <w:rsid w:val="008E6EA8"/>
    <w:rsid w:val="008F0B55"/>
    <w:rsid w:val="008F49CF"/>
    <w:rsid w:val="008F52AE"/>
    <w:rsid w:val="008F5D90"/>
    <w:rsid w:val="008F6E99"/>
    <w:rsid w:val="008F6F80"/>
    <w:rsid w:val="008F7C5D"/>
    <w:rsid w:val="00901DD4"/>
    <w:rsid w:val="00902BAA"/>
    <w:rsid w:val="00902CD4"/>
    <w:rsid w:val="00903E03"/>
    <w:rsid w:val="009048D5"/>
    <w:rsid w:val="00904A6C"/>
    <w:rsid w:val="00905804"/>
    <w:rsid w:val="00906CFB"/>
    <w:rsid w:val="0090706E"/>
    <w:rsid w:val="00907EAE"/>
    <w:rsid w:val="009104FC"/>
    <w:rsid w:val="00910700"/>
    <w:rsid w:val="009112CF"/>
    <w:rsid w:val="0091407F"/>
    <w:rsid w:val="00915434"/>
    <w:rsid w:val="009170CF"/>
    <w:rsid w:val="009175F7"/>
    <w:rsid w:val="00917A4C"/>
    <w:rsid w:val="00921AD0"/>
    <w:rsid w:val="00922AE9"/>
    <w:rsid w:val="0092352E"/>
    <w:rsid w:val="00923AC8"/>
    <w:rsid w:val="00924855"/>
    <w:rsid w:val="00930680"/>
    <w:rsid w:val="009330BF"/>
    <w:rsid w:val="00933E00"/>
    <w:rsid w:val="00933F17"/>
    <w:rsid w:val="00937668"/>
    <w:rsid w:val="00937920"/>
    <w:rsid w:val="00941713"/>
    <w:rsid w:val="0094246C"/>
    <w:rsid w:val="00946BBC"/>
    <w:rsid w:val="009507AD"/>
    <w:rsid w:val="00952B72"/>
    <w:rsid w:val="009544C1"/>
    <w:rsid w:val="00955CA7"/>
    <w:rsid w:val="00955E00"/>
    <w:rsid w:val="00955ED1"/>
    <w:rsid w:val="00956584"/>
    <w:rsid w:val="00957906"/>
    <w:rsid w:val="00960C8A"/>
    <w:rsid w:val="0096130E"/>
    <w:rsid w:val="00961596"/>
    <w:rsid w:val="00962583"/>
    <w:rsid w:val="0096355C"/>
    <w:rsid w:val="00965BD9"/>
    <w:rsid w:val="00970D24"/>
    <w:rsid w:val="00972FE9"/>
    <w:rsid w:val="00973FA7"/>
    <w:rsid w:val="009746C7"/>
    <w:rsid w:val="00974C97"/>
    <w:rsid w:val="009755C1"/>
    <w:rsid w:val="009772DE"/>
    <w:rsid w:val="00982977"/>
    <w:rsid w:val="00982A2F"/>
    <w:rsid w:val="00983317"/>
    <w:rsid w:val="00983CFF"/>
    <w:rsid w:val="009842A5"/>
    <w:rsid w:val="00985DFB"/>
    <w:rsid w:val="00985F09"/>
    <w:rsid w:val="00986F59"/>
    <w:rsid w:val="009878F7"/>
    <w:rsid w:val="00990638"/>
    <w:rsid w:val="00990C3C"/>
    <w:rsid w:val="009910AE"/>
    <w:rsid w:val="00991186"/>
    <w:rsid w:val="009926F0"/>
    <w:rsid w:val="00992AFB"/>
    <w:rsid w:val="00995A1A"/>
    <w:rsid w:val="00995F2B"/>
    <w:rsid w:val="00996D72"/>
    <w:rsid w:val="009978A8"/>
    <w:rsid w:val="009A214D"/>
    <w:rsid w:val="009A2698"/>
    <w:rsid w:val="009A273F"/>
    <w:rsid w:val="009A2757"/>
    <w:rsid w:val="009A4DC4"/>
    <w:rsid w:val="009A62E7"/>
    <w:rsid w:val="009A62FC"/>
    <w:rsid w:val="009A6450"/>
    <w:rsid w:val="009A77F3"/>
    <w:rsid w:val="009A7C6B"/>
    <w:rsid w:val="009A7F69"/>
    <w:rsid w:val="009B1770"/>
    <w:rsid w:val="009B2B54"/>
    <w:rsid w:val="009B53F0"/>
    <w:rsid w:val="009B59C6"/>
    <w:rsid w:val="009C0EA7"/>
    <w:rsid w:val="009C0FA3"/>
    <w:rsid w:val="009C2090"/>
    <w:rsid w:val="009C3509"/>
    <w:rsid w:val="009C3AFD"/>
    <w:rsid w:val="009C5216"/>
    <w:rsid w:val="009C722E"/>
    <w:rsid w:val="009C77C2"/>
    <w:rsid w:val="009C7EB1"/>
    <w:rsid w:val="009D15B9"/>
    <w:rsid w:val="009D16FB"/>
    <w:rsid w:val="009D2228"/>
    <w:rsid w:val="009D2EC6"/>
    <w:rsid w:val="009D33B3"/>
    <w:rsid w:val="009D36A7"/>
    <w:rsid w:val="009D5293"/>
    <w:rsid w:val="009E1635"/>
    <w:rsid w:val="009E1636"/>
    <w:rsid w:val="009E4900"/>
    <w:rsid w:val="009E693C"/>
    <w:rsid w:val="009E76CE"/>
    <w:rsid w:val="009F0F9F"/>
    <w:rsid w:val="009F1BB1"/>
    <w:rsid w:val="009F3756"/>
    <w:rsid w:val="009F5F64"/>
    <w:rsid w:val="009F66F3"/>
    <w:rsid w:val="009F7664"/>
    <w:rsid w:val="00A00282"/>
    <w:rsid w:val="00A00E7A"/>
    <w:rsid w:val="00A031D4"/>
    <w:rsid w:val="00A04ABA"/>
    <w:rsid w:val="00A10FA8"/>
    <w:rsid w:val="00A1145B"/>
    <w:rsid w:val="00A13297"/>
    <w:rsid w:val="00A1336C"/>
    <w:rsid w:val="00A13E50"/>
    <w:rsid w:val="00A2097D"/>
    <w:rsid w:val="00A20F69"/>
    <w:rsid w:val="00A22283"/>
    <w:rsid w:val="00A226B4"/>
    <w:rsid w:val="00A22CB0"/>
    <w:rsid w:val="00A237B4"/>
    <w:rsid w:val="00A304BA"/>
    <w:rsid w:val="00A30DA2"/>
    <w:rsid w:val="00A31A5E"/>
    <w:rsid w:val="00A3225B"/>
    <w:rsid w:val="00A3330D"/>
    <w:rsid w:val="00A33C81"/>
    <w:rsid w:val="00A34235"/>
    <w:rsid w:val="00A3536B"/>
    <w:rsid w:val="00A40514"/>
    <w:rsid w:val="00A40AE7"/>
    <w:rsid w:val="00A426C1"/>
    <w:rsid w:val="00A427CA"/>
    <w:rsid w:val="00A42A49"/>
    <w:rsid w:val="00A42D77"/>
    <w:rsid w:val="00A45646"/>
    <w:rsid w:val="00A457C2"/>
    <w:rsid w:val="00A46CCD"/>
    <w:rsid w:val="00A46EFB"/>
    <w:rsid w:val="00A50C1D"/>
    <w:rsid w:val="00A53A68"/>
    <w:rsid w:val="00A53BE3"/>
    <w:rsid w:val="00A548DD"/>
    <w:rsid w:val="00A55F27"/>
    <w:rsid w:val="00A56153"/>
    <w:rsid w:val="00A571F4"/>
    <w:rsid w:val="00A57CD9"/>
    <w:rsid w:val="00A629BB"/>
    <w:rsid w:val="00A62B6B"/>
    <w:rsid w:val="00A64456"/>
    <w:rsid w:val="00A65EE3"/>
    <w:rsid w:val="00A74BC6"/>
    <w:rsid w:val="00A75D60"/>
    <w:rsid w:val="00A767C5"/>
    <w:rsid w:val="00A813C4"/>
    <w:rsid w:val="00A8156E"/>
    <w:rsid w:val="00A8366E"/>
    <w:rsid w:val="00A84EC9"/>
    <w:rsid w:val="00A86058"/>
    <w:rsid w:val="00A865C0"/>
    <w:rsid w:val="00A86FA8"/>
    <w:rsid w:val="00A87552"/>
    <w:rsid w:val="00A875C8"/>
    <w:rsid w:val="00A90C29"/>
    <w:rsid w:val="00A91FEA"/>
    <w:rsid w:val="00A92397"/>
    <w:rsid w:val="00A925A3"/>
    <w:rsid w:val="00A92AC3"/>
    <w:rsid w:val="00A92DDC"/>
    <w:rsid w:val="00A92DE0"/>
    <w:rsid w:val="00A93F1B"/>
    <w:rsid w:val="00A9495F"/>
    <w:rsid w:val="00A95496"/>
    <w:rsid w:val="00A96796"/>
    <w:rsid w:val="00A967B9"/>
    <w:rsid w:val="00A96A6E"/>
    <w:rsid w:val="00A96BD0"/>
    <w:rsid w:val="00A96E9E"/>
    <w:rsid w:val="00A97B6D"/>
    <w:rsid w:val="00A97CB3"/>
    <w:rsid w:val="00AA07D6"/>
    <w:rsid w:val="00AA1E58"/>
    <w:rsid w:val="00AA32E0"/>
    <w:rsid w:val="00AA4C3D"/>
    <w:rsid w:val="00AA6529"/>
    <w:rsid w:val="00AA685F"/>
    <w:rsid w:val="00AA7C49"/>
    <w:rsid w:val="00AA7FF9"/>
    <w:rsid w:val="00AB02C7"/>
    <w:rsid w:val="00AB0A45"/>
    <w:rsid w:val="00AB1E6C"/>
    <w:rsid w:val="00AB266F"/>
    <w:rsid w:val="00AB36CA"/>
    <w:rsid w:val="00AB4B12"/>
    <w:rsid w:val="00AB5C21"/>
    <w:rsid w:val="00AC1347"/>
    <w:rsid w:val="00AC1E56"/>
    <w:rsid w:val="00AC284C"/>
    <w:rsid w:val="00AC28F1"/>
    <w:rsid w:val="00AC2E01"/>
    <w:rsid w:val="00AC6238"/>
    <w:rsid w:val="00AC6346"/>
    <w:rsid w:val="00AC643A"/>
    <w:rsid w:val="00AC732D"/>
    <w:rsid w:val="00AD016A"/>
    <w:rsid w:val="00AD0868"/>
    <w:rsid w:val="00AD0C10"/>
    <w:rsid w:val="00AD2CD4"/>
    <w:rsid w:val="00AD38F3"/>
    <w:rsid w:val="00AD4817"/>
    <w:rsid w:val="00AD6BD1"/>
    <w:rsid w:val="00AE3F2E"/>
    <w:rsid w:val="00AE4CD0"/>
    <w:rsid w:val="00AE4EFE"/>
    <w:rsid w:val="00AE5864"/>
    <w:rsid w:val="00AE73E6"/>
    <w:rsid w:val="00AF2600"/>
    <w:rsid w:val="00AF35C6"/>
    <w:rsid w:val="00AF4847"/>
    <w:rsid w:val="00AF5C56"/>
    <w:rsid w:val="00AF5FBA"/>
    <w:rsid w:val="00AF70C6"/>
    <w:rsid w:val="00B03EB2"/>
    <w:rsid w:val="00B045BA"/>
    <w:rsid w:val="00B06708"/>
    <w:rsid w:val="00B10ED4"/>
    <w:rsid w:val="00B121C8"/>
    <w:rsid w:val="00B122CA"/>
    <w:rsid w:val="00B12341"/>
    <w:rsid w:val="00B12B1E"/>
    <w:rsid w:val="00B12DA5"/>
    <w:rsid w:val="00B13358"/>
    <w:rsid w:val="00B15381"/>
    <w:rsid w:val="00B1565C"/>
    <w:rsid w:val="00B15C4F"/>
    <w:rsid w:val="00B162F6"/>
    <w:rsid w:val="00B17C5D"/>
    <w:rsid w:val="00B20EDA"/>
    <w:rsid w:val="00B21E3C"/>
    <w:rsid w:val="00B2218F"/>
    <w:rsid w:val="00B248B9"/>
    <w:rsid w:val="00B2533F"/>
    <w:rsid w:val="00B25B72"/>
    <w:rsid w:val="00B27583"/>
    <w:rsid w:val="00B31A15"/>
    <w:rsid w:val="00B32798"/>
    <w:rsid w:val="00B3294C"/>
    <w:rsid w:val="00B41370"/>
    <w:rsid w:val="00B41B3C"/>
    <w:rsid w:val="00B422BE"/>
    <w:rsid w:val="00B4256A"/>
    <w:rsid w:val="00B4500A"/>
    <w:rsid w:val="00B45B82"/>
    <w:rsid w:val="00B46277"/>
    <w:rsid w:val="00B4729A"/>
    <w:rsid w:val="00B47B77"/>
    <w:rsid w:val="00B54594"/>
    <w:rsid w:val="00B552B8"/>
    <w:rsid w:val="00B55A39"/>
    <w:rsid w:val="00B55A59"/>
    <w:rsid w:val="00B55B4E"/>
    <w:rsid w:val="00B561DE"/>
    <w:rsid w:val="00B56830"/>
    <w:rsid w:val="00B57B31"/>
    <w:rsid w:val="00B607BE"/>
    <w:rsid w:val="00B60C5D"/>
    <w:rsid w:val="00B6152F"/>
    <w:rsid w:val="00B61A66"/>
    <w:rsid w:val="00B64CF3"/>
    <w:rsid w:val="00B650FC"/>
    <w:rsid w:val="00B667FB"/>
    <w:rsid w:val="00B66A96"/>
    <w:rsid w:val="00B70A59"/>
    <w:rsid w:val="00B717B0"/>
    <w:rsid w:val="00B72C13"/>
    <w:rsid w:val="00B735B2"/>
    <w:rsid w:val="00B73A13"/>
    <w:rsid w:val="00B7473D"/>
    <w:rsid w:val="00B74A12"/>
    <w:rsid w:val="00B74AE9"/>
    <w:rsid w:val="00B756AE"/>
    <w:rsid w:val="00B756D9"/>
    <w:rsid w:val="00B761E1"/>
    <w:rsid w:val="00B765C9"/>
    <w:rsid w:val="00B771AB"/>
    <w:rsid w:val="00B80F9D"/>
    <w:rsid w:val="00B817C7"/>
    <w:rsid w:val="00B82A93"/>
    <w:rsid w:val="00B83064"/>
    <w:rsid w:val="00B84069"/>
    <w:rsid w:val="00B84B25"/>
    <w:rsid w:val="00B8564F"/>
    <w:rsid w:val="00B85ED4"/>
    <w:rsid w:val="00B91E2B"/>
    <w:rsid w:val="00B92182"/>
    <w:rsid w:val="00B93604"/>
    <w:rsid w:val="00B94278"/>
    <w:rsid w:val="00B945ED"/>
    <w:rsid w:val="00B94841"/>
    <w:rsid w:val="00B955F5"/>
    <w:rsid w:val="00B971AC"/>
    <w:rsid w:val="00B97C0E"/>
    <w:rsid w:val="00BA215E"/>
    <w:rsid w:val="00BA2F52"/>
    <w:rsid w:val="00BA50E7"/>
    <w:rsid w:val="00BA5709"/>
    <w:rsid w:val="00BA57DF"/>
    <w:rsid w:val="00BA64A0"/>
    <w:rsid w:val="00BB1369"/>
    <w:rsid w:val="00BB3EC0"/>
    <w:rsid w:val="00BB53EB"/>
    <w:rsid w:val="00BB53F8"/>
    <w:rsid w:val="00BB5457"/>
    <w:rsid w:val="00BB5E18"/>
    <w:rsid w:val="00BB610A"/>
    <w:rsid w:val="00BB6878"/>
    <w:rsid w:val="00BC045F"/>
    <w:rsid w:val="00BC14DE"/>
    <w:rsid w:val="00BC19F3"/>
    <w:rsid w:val="00BC23E1"/>
    <w:rsid w:val="00BC25FE"/>
    <w:rsid w:val="00BC4FFF"/>
    <w:rsid w:val="00BC626C"/>
    <w:rsid w:val="00BD1346"/>
    <w:rsid w:val="00BD36C6"/>
    <w:rsid w:val="00BD45B8"/>
    <w:rsid w:val="00BD6411"/>
    <w:rsid w:val="00BD7DBA"/>
    <w:rsid w:val="00BE02CC"/>
    <w:rsid w:val="00BE1C5B"/>
    <w:rsid w:val="00BE291C"/>
    <w:rsid w:val="00BE3154"/>
    <w:rsid w:val="00BE317C"/>
    <w:rsid w:val="00BE5C1D"/>
    <w:rsid w:val="00BE6283"/>
    <w:rsid w:val="00BE6B26"/>
    <w:rsid w:val="00BE7BA6"/>
    <w:rsid w:val="00BF0B6B"/>
    <w:rsid w:val="00BF2831"/>
    <w:rsid w:val="00BF5B84"/>
    <w:rsid w:val="00BF6BF1"/>
    <w:rsid w:val="00C006C8"/>
    <w:rsid w:val="00C00861"/>
    <w:rsid w:val="00C031F3"/>
    <w:rsid w:val="00C034A3"/>
    <w:rsid w:val="00C04EFC"/>
    <w:rsid w:val="00C110E1"/>
    <w:rsid w:val="00C13D2B"/>
    <w:rsid w:val="00C16D3B"/>
    <w:rsid w:val="00C214A8"/>
    <w:rsid w:val="00C21EEB"/>
    <w:rsid w:val="00C258CA"/>
    <w:rsid w:val="00C260A0"/>
    <w:rsid w:val="00C3165F"/>
    <w:rsid w:val="00C31C3D"/>
    <w:rsid w:val="00C324E8"/>
    <w:rsid w:val="00C325BC"/>
    <w:rsid w:val="00C326B7"/>
    <w:rsid w:val="00C33772"/>
    <w:rsid w:val="00C33D9B"/>
    <w:rsid w:val="00C359E2"/>
    <w:rsid w:val="00C35FBA"/>
    <w:rsid w:val="00C4041F"/>
    <w:rsid w:val="00C4223A"/>
    <w:rsid w:val="00C43181"/>
    <w:rsid w:val="00C441B4"/>
    <w:rsid w:val="00C44E19"/>
    <w:rsid w:val="00C452D3"/>
    <w:rsid w:val="00C47285"/>
    <w:rsid w:val="00C50519"/>
    <w:rsid w:val="00C51F91"/>
    <w:rsid w:val="00C5267C"/>
    <w:rsid w:val="00C53F70"/>
    <w:rsid w:val="00C55138"/>
    <w:rsid w:val="00C55534"/>
    <w:rsid w:val="00C56025"/>
    <w:rsid w:val="00C56355"/>
    <w:rsid w:val="00C57AC7"/>
    <w:rsid w:val="00C57EFA"/>
    <w:rsid w:val="00C61747"/>
    <w:rsid w:val="00C61DE8"/>
    <w:rsid w:val="00C65744"/>
    <w:rsid w:val="00C66460"/>
    <w:rsid w:val="00C66CEC"/>
    <w:rsid w:val="00C67CB8"/>
    <w:rsid w:val="00C70C59"/>
    <w:rsid w:val="00C73611"/>
    <w:rsid w:val="00C7405C"/>
    <w:rsid w:val="00C74BF8"/>
    <w:rsid w:val="00C74FBD"/>
    <w:rsid w:val="00C757FE"/>
    <w:rsid w:val="00C75C30"/>
    <w:rsid w:val="00C76732"/>
    <w:rsid w:val="00C7767F"/>
    <w:rsid w:val="00C8102C"/>
    <w:rsid w:val="00C815B8"/>
    <w:rsid w:val="00C8181A"/>
    <w:rsid w:val="00C87621"/>
    <w:rsid w:val="00C87932"/>
    <w:rsid w:val="00C90482"/>
    <w:rsid w:val="00C90F44"/>
    <w:rsid w:val="00C9240B"/>
    <w:rsid w:val="00C94A24"/>
    <w:rsid w:val="00C96403"/>
    <w:rsid w:val="00C97AF0"/>
    <w:rsid w:val="00CA03BF"/>
    <w:rsid w:val="00CA0747"/>
    <w:rsid w:val="00CA1A00"/>
    <w:rsid w:val="00CA362D"/>
    <w:rsid w:val="00CA445C"/>
    <w:rsid w:val="00CA61CD"/>
    <w:rsid w:val="00CA6451"/>
    <w:rsid w:val="00CA7955"/>
    <w:rsid w:val="00CB0573"/>
    <w:rsid w:val="00CB2C6D"/>
    <w:rsid w:val="00CB320C"/>
    <w:rsid w:val="00CB327C"/>
    <w:rsid w:val="00CB3811"/>
    <w:rsid w:val="00CB4896"/>
    <w:rsid w:val="00CB4C62"/>
    <w:rsid w:val="00CB4E1A"/>
    <w:rsid w:val="00CB5BCA"/>
    <w:rsid w:val="00CB6038"/>
    <w:rsid w:val="00CB6A37"/>
    <w:rsid w:val="00CB7E3A"/>
    <w:rsid w:val="00CC0212"/>
    <w:rsid w:val="00CC1B8F"/>
    <w:rsid w:val="00CC1D53"/>
    <w:rsid w:val="00CC231A"/>
    <w:rsid w:val="00CC2875"/>
    <w:rsid w:val="00CC2A40"/>
    <w:rsid w:val="00CC3EA2"/>
    <w:rsid w:val="00CC4343"/>
    <w:rsid w:val="00CC5035"/>
    <w:rsid w:val="00CC5C3D"/>
    <w:rsid w:val="00CC6AF7"/>
    <w:rsid w:val="00CD0346"/>
    <w:rsid w:val="00CD037E"/>
    <w:rsid w:val="00CD1F64"/>
    <w:rsid w:val="00CD4059"/>
    <w:rsid w:val="00CD53DA"/>
    <w:rsid w:val="00CD707C"/>
    <w:rsid w:val="00CE0AA0"/>
    <w:rsid w:val="00CE2082"/>
    <w:rsid w:val="00CE5A5A"/>
    <w:rsid w:val="00CE6583"/>
    <w:rsid w:val="00CE6895"/>
    <w:rsid w:val="00CE780C"/>
    <w:rsid w:val="00CF13AB"/>
    <w:rsid w:val="00CF14C4"/>
    <w:rsid w:val="00CF1975"/>
    <w:rsid w:val="00CF29B7"/>
    <w:rsid w:val="00CF2CF5"/>
    <w:rsid w:val="00CF2D1C"/>
    <w:rsid w:val="00CF2E5E"/>
    <w:rsid w:val="00CF4F9B"/>
    <w:rsid w:val="00CF5C3B"/>
    <w:rsid w:val="00D00696"/>
    <w:rsid w:val="00D00D43"/>
    <w:rsid w:val="00D02BC9"/>
    <w:rsid w:val="00D047C8"/>
    <w:rsid w:val="00D04DB2"/>
    <w:rsid w:val="00D05A45"/>
    <w:rsid w:val="00D12346"/>
    <w:rsid w:val="00D12473"/>
    <w:rsid w:val="00D14AB5"/>
    <w:rsid w:val="00D15963"/>
    <w:rsid w:val="00D15D7C"/>
    <w:rsid w:val="00D165E0"/>
    <w:rsid w:val="00D24178"/>
    <w:rsid w:val="00D260CA"/>
    <w:rsid w:val="00D26790"/>
    <w:rsid w:val="00D26887"/>
    <w:rsid w:val="00D26EA1"/>
    <w:rsid w:val="00D30899"/>
    <w:rsid w:val="00D30F5E"/>
    <w:rsid w:val="00D320AB"/>
    <w:rsid w:val="00D34A8C"/>
    <w:rsid w:val="00D34D7F"/>
    <w:rsid w:val="00D3667F"/>
    <w:rsid w:val="00D371A9"/>
    <w:rsid w:val="00D4052B"/>
    <w:rsid w:val="00D41D8C"/>
    <w:rsid w:val="00D42708"/>
    <w:rsid w:val="00D4300D"/>
    <w:rsid w:val="00D438BB"/>
    <w:rsid w:val="00D44266"/>
    <w:rsid w:val="00D44E2A"/>
    <w:rsid w:val="00D45322"/>
    <w:rsid w:val="00D504FD"/>
    <w:rsid w:val="00D5126A"/>
    <w:rsid w:val="00D51290"/>
    <w:rsid w:val="00D52354"/>
    <w:rsid w:val="00D56531"/>
    <w:rsid w:val="00D56BB8"/>
    <w:rsid w:val="00D57C2F"/>
    <w:rsid w:val="00D60425"/>
    <w:rsid w:val="00D60B58"/>
    <w:rsid w:val="00D61653"/>
    <w:rsid w:val="00D61CC6"/>
    <w:rsid w:val="00D665AE"/>
    <w:rsid w:val="00D70177"/>
    <w:rsid w:val="00D72C01"/>
    <w:rsid w:val="00D74069"/>
    <w:rsid w:val="00D75C62"/>
    <w:rsid w:val="00D8023E"/>
    <w:rsid w:val="00D80C08"/>
    <w:rsid w:val="00D81135"/>
    <w:rsid w:val="00D82170"/>
    <w:rsid w:val="00D84150"/>
    <w:rsid w:val="00D90FE9"/>
    <w:rsid w:val="00D91E65"/>
    <w:rsid w:val="00D93AD4"/>
    <w:rsid w:val="00D93DBC"/>
    <w:rsid w:val="00D94837"/>
    <w:rsid w:val="00D9512D"/>
    <w:rsid w:val="00DA0E79"/>
    <w:rsid w:val="00DA154A"/>
    <w:rsid w:val="00DA1CAB"/>
    <w:rsid w:val="00DA26A2"/>
    <w:rsid w:val="00DA4899"/>
    <w:rsid w:val="00DA50F2"/>
    <w:rsid w:val="00DA524B"/>
    <w:rsid w:val="00DA55FD"/>
    <w:rsid w:val="00DA59FF"/>
    <w:rsid w:val="00DB3489"/>
    <w:rsid w:val="00DB5469"/>
    <w:rsid w:val="00DB6204"/>
    <w:rsid w:val="00DB63FC"/>
    <w:rsid w:val="00DB65C4"/>
    <w:rsid w:val="00DB7108"/>
    <w:rsid w:val="00DC248A"/>
    <w:rsid w:val="00DC273D"/>
    <w:rsid w:val="00DC2E3A"/>
    <w:rsid w:val="00DC3B22"/>
    <w:rsid w:val="00DC4E9E"/>
    <w:rsid w:val="00DC5A3B"/>
    <w:rsid w:val="00DC6CFB"/>
    <w:rsid w:val="00DC70E5"/>
    <w:rsid w:val="00DC7EC0"/>
    <w:rsid w:val="00DD23FB"/>
    <w:rsid w:val="00DD27FE"/>
    <w:rsid w:val="00DD3228"/>
    <w:rsid w:val="00DD3B35"/>
    <w:rsid w:val="00DD4ABC"/>
    <w:rsid w:val="00DD5228"/>
    <w:rsid w:val="00DD68A7"/>
    <w:rsid w:val="00DD7FE3"/>
    <w:rsid w:val="00DE0210"/>
    <w:rsid w:val="00DE0969"/>
    <w:rsid w:val="00DE0C54"/>
    <w:rsid w:val="00DE14A9"/>
    <w:rsid w:val="00DE4319"/>
    <w:rsid w:val="00DE49B2"/>
    <w:rsid w:val="00DE566D"/>
    <w:rsid w:val="00DE5A86"/>
    <w:rsid w:val="00DE60C6"/>
    <w:rsid w:val="00DF051E"/>
    <w:rsid w:val="00DF0BFE"/>
    <w:rsid w:val="00DF2C25"/>
    <w:rsid w:val="00DF323B"/>
    <w:rsid w:val="00DF7A3A"/>
    <w:rsid w:val="00E0140E"/>
    <w:rsid w:val="00E02AA2"/>
    <w:rsid w:val="00E02B3B"/>
    <w:rsid w:val="00E02DC1"/>
    <w:rsid w:val="00E046B5"/>
    <w:rsid w:val="00E07C3A"/>
    <w:rsid w:val="00E10294"/>
    <w:rsid w:val="00E10C86"/>
    <w:rsid w:val="00E13DBF"/>
    <w:rsid w:val="00E13E91"/>
    <w:rsid w:val="00E14DD0"/>
    <w:rsid w:val="00E15374"/>
    <w:rsid w:val="00E164EC"/>
    <w:rsid w:val="00E2126D"/>
    <w:rsid w:val="00E220E4"/>
    <w:rsid w:val="00E22CCB"/>
    <w:rsid w:val="00E247D5"/>
    <w:rsid w:val="00E266A8"/>
    <w:rsid w:val="00E26FD9"/>
    <w:rsid w:val="00E27A54"/>
    <w:rsid w:val="00E27D0A"/>
    <w:rsid w:val="00E308E6"/>
    <w:rsid w:val="00E30F35"/>
    <w:rsid w:val="00E31323"/>
    <w:rsid w:val="00E3275A"/>
    <w:rsid w:val="00E32E87"/>
    <w:rsid w:val="00E34AF2"/>
    <w:rsid w:val="00E352E0"/>
    <w:rsid w:val="00E37169"/>
    <w:rsid w:val="00E37BB7"/>
    <w:rsid w:val="00E400D7"/>
    <w:rsid w:val="00E40B9D"/>
    <w:rsid w:val="00E41AB2"/>
    <w:rsid w:val="00E43B3A"/>
    <w:rsid w:val="00E46A23"/>
    <w:rsid w:val="00E47069"/>
    <w:rsid w:val="00E4778D"/>
    <w:rsid w:val="00E47BA6"/>
    <w:rsid w:val="00E5026B"/>
    <w:rsid w:val="00E548F4"/>
    <w:rsid w:val="00E55837"/>
    <w:rsid w:val="00E558D1"/>
    <w:rsid w:val="00E60936"/>
    <w:rsid w:val="00E6244A"/>
    <w:rsid w:val="00E63E1E"/>
    <w:rsid w:val="00E646F2"/>
    <w:rsid w:val="00E65728"/>
    <w:rsid w:val="00E65E15"/>
    <w:rsid w:val="00E672AF"/>
    <w:rsid w:val="00E679FE"/>
    <w:rsid w:val="00E67E77"/>
    <w:rsid w:val="00E704F0"/>
    <w:rsid w:val="00E72555"/>
    <w:rsid w:val="00E7323D"/>
    <w:rsid w:val="00E7365C"/>
    <w:rsid w:val="00E74185"/>
    <w:rsid w:val="00E75083"/>
    <w:rsid w:val="00E769B6"/>
    <w:rsid w:val="00E82A51"/>
    <w:rsid w:val="00E83004"/>
    <w:rsid w:val="00E83C51"/>
    <w:rsid w:val="00E848A3"/>
    <w:rsid w:val="00E851FA"/>
    <w:rsid w:val="00E86122"/>
    <w:rsid w:val="00E86E74"/>
    <w:rsid w:val="00E86EB6"/>
    <w:rsid w:val="00E872C6"/>
    <w:rsid w:val="00E9174D"/>
    <w:rsid w:val="00E92AFE"/>
    <w:rsid w:val="00E92E30"/>
    <w:rsid w:val="00E93F89"/>
    <w:rsid w:val="00E9425B"/>
    <w:rsid w:val="00E95B16"/>
    <w:rsid w:val="00EA03E9"/>
    <w:rsid w:val="00EA0DF0"/>
    <w:rsid w:val="00EA1DE1"/>
    <w:rsid w:val="00EA2710"/>
    <w:rsid w:val="00EA2A47"/>
    <w:rsid w:val="00EA2D4B"/>
    <w:rsid w:val="00EA36D5"/>
    <w:rsid w:val="00EA4504"/>
    <w:rsid w:val="00EA5D02"/>
    <w:rsid w:val="00EA725A"/>
    <w:rsid w:val="00EA7978"/>
    <w:rsid w:val="00EB09FD"/>
    <w:rsid w:val="00EB127A"/>
    <w:rsid w:val="00EB1331"/>
    <w:rsid w:val="00EB275B"/>
    <w:rsid w:val="00EB4010"/>
    <w:rsid w:val="00EB538E"/>
    <w:rsid w:val="00EB5FFA"/>
    <w:rsid w:val="00EC2736"/>
    <w:rsid w:val="00EC52A5"/>
    <w:rsid w:val="00EC712E"/>
    <w:rsid w:val="00ED131F"/>
    <w:rsid w:val="00ED2280"/>
    <w:rsid w:val="00ED3064"/>
    <w:rsid w:val="00ED3498"/>
    <w:rsid w:val="00ED491C"/>
    <w:rsid w:val="00ED5AB9"/>
    <w:rsid w:val="00EE054E"/>
    <w:rsid w:val="00EE07CD"/>
    <w:rsid w:val="00EE1FF2"/>
    <w:rsid w:val="00EE231B"/>
    <w:rsid w:val="00EE39D0"/>
    <w:rsid w:val="00EE408B"/>
    <w:rsid w:val="00EE5D6E"/>
    <w:rsid w:val="00EE5EB9"/>
    <w:rsid w:val="00EE6A7D"/>
    <w:rsid w:val="00EE7BA1"/>
    <w:rsid w:val="00EF180C"/>
    <w:rsid w:val="00EF190D"/>
    <w:rsid w:val="00EF2135"/>
    <w:rsid w:val="00EF25B9"/>
    <w:rsid w:val="00EF2C24"/>
    <w:rsid w:val="00EF3194"/>
    <w:rsid w:val="00EF3D4A"/>
    <w:rsid w:val="00EF4EF1"/>
    <w:rsid w:val="00F01768"/>
    <w:rsid w:val="00F02512"/>
    <w:rsid w:val="00F0337C"/>
    <w:rsid w:val="00F05A5C"/>
    <w:rsid w:val="00F0679B"/>
    <w:rsid w:val="00F07231"/>
    <w:rsid w:val="00F07EE4"/>
    <w:rsid w:val="00F10213"/>
    <w:rsid w:val="00F1082B"/>
    <w:rsid w:val="00F112B3"/>
    <w:rsid w:val="00F12208"/>
    <w:rsid w:val="00F12B2A"/>
    <w:rsid w:val="00F1395F"/>
    <w:rsid w:val="00F14977"/>
    <w:rsid w:val="00F14BE1"/>
    <w:rsid w:val="00F14F6B"/>
    <w:rsid w:val="00F1521F"/>
    <w:rsid w:val="00F15AFD"/>
    <w:rsid w:val="00F23F3B"/>
    <w:rsid w:val="00F24A5E"/>
    <w:rsid w:val="00F24FA8"/>
    <w:rsid w:val="00F261AF"/>
    <w:rsid w:val="00F27A73"/>
    <w:rsid w:val="00F302A5"/>
    <w:rsid w:val="00F312A8"/>
    <w:rsid w:val="00F34DEF"/>
    <w:rsid w:val="00F3542D"/>
    <w:rsid w:val="00F40132"/>
    <w:rsid w:val="00F41B20"/>
    <w:rsid w:val="00F4329D"/>
    <w:rsid w:val="00F44FD1"/>
    <w:rsid w:val="00F459E9"/>
    <w:rsid w:val="00F45B5D"/>
    <w:rsid w:val="00F4681D"/>
    <w:rsid w:val="00F47FBE"/>
    <w:rsid w:val="00F5099D"/>
    <w:rsid w:val="00F513B3"/>
    <w:rsid w:val="00F51C7D"/>
    <w:rsid w:val="00F5458A"/>
    <w:rsid w:val="00F5491C"/>
    <w:rsid w:val="00F54B9B"/>
    <w:rsid w:val="00F54CD8"/>
    <w:rsid w:val="00F573AD"/>
    <w:rsid w:val="00F575E9"/>
    <w:rsid w:val="00F60192"/>
    <w:rsid w:val="00F60518"/>
    <w:rsid w:val="00F60540"/>
    <w:rsid w:val="00F605C8"/>
    <w:rsid w:val="00F62DCB"/>
    <w:rsid w:val="00F63812"/>
    <w:rsid w:val="00F653CE"/>
    <w:rsid w:val="00F67FF2"/>
    <w:rsid w:val="00F71BDE"/>
    <w:rsid w:val="00F73D82"/>
    <w:rsid w:val="00F74D6B"/>
    <w:rsid w:val="00F74F4C"/>
    <w:rsid w:val="00F76C4B"/>
    <w:rsid w:val="00F773E0"/>
    <w:rsid w:val="00F804DC"/>
    <w:rsid w:val="00F80FA4"/>
    <w:rsid w:val="00F817D6"/>
    <w:rsid w:val="00F81B4E"/>
    <w:rsid w:val="00F82792"/>
    <w:rsid w:val="00F83D4E"/>
    <w:rsid w:val="00F854D7"/>
    <w:rsid w:val="00F855D5"/>
    <w:rsid w:val="00F85812"/>
    <w:rsid w:val="00F85A12"/>
    <w:rsid w:val="00F85CC5"/>
    <w:rsid w:val="00F864D6"/>
    <w:rsid w:val="00F867C6"/>
    <w:rsid w:val="00F87842"/>
    <w:rsid w:val="00F90937"/>
    <w:rsid w:val="00F90A1A"/>
    <w:rsid w:val="00F90BE9"/>
    <w:rsid w:val="00F928E3"/>
    <w:rsid w:val="00F92B16"/>
    <w:rsid w:val="00F95339"/>
    <w:rsid w:val="00F9544D"/>
    <w:rsid w:val="00F957E1"/>
    <w:rsid w:val="00FA0AC0"/>
    <w:rsid w:val="00FA1619"/>
    <w:rsid w:val="00FA270F"/>
    <w:rsid w:val="00FA40A5"/>
    <w:rsid w:val="00FA43D2"/>
    <w:rsid w:val="00FA46B0"/>
    <w:rsid w:val="00FA75CC"/>
    <w:rsid w:val="00FA76EA"/>
    <w:rsid w:val="00FA7A9D"/>
    <w:rsid w:val="00FB0A4B"/>
    <w:rsid w:val="00FB16A3"/>
    <w:rsid w:val="00FB23E2"/>
    <w:rsid w:val="00FB3224"/>
    <w:rsid w:val="00FB35D9"/>
    <w:rsid w:val="00FB5BE7"/>
    <w:rsid w:val="00FB73C8"/>
    <w:rsid w:val="00FC1DD6"/>
    <w:rsid w:val="00FC3BD8"/>
    <w:rsid w:val="00FC5B5F"/>
    <w:rsid w:val="00FC7E51"/>
    <w:rsid w:val="00FD14ED"/>
    <w:rsid w:val="00FD193F"/>
    <w:rsid w:val="00FD38FE"/>
    <w:rsid w:val="00FD3997"/>
    <w:rsid w:val="00FD45CF"/>
    <w:rsid w:val="00FD47A1"/>
    <w:rsid w:val="00FD5240"/>
    <w:rsid w:val="00FD6454"/>
    <w:rsid w:val="00FD6AD6"/>
    <w:rsid w:val="00FD72C8"/>
    <w:rsid w:val="00FD76A9"/>
    <w:rsid w:val="00FE205F"/>
    <w:rsid w:val="00FE23CC"/>
    <w:rsid w:val="00FE263A"/>
    <w:rsid w:val="00FE2738"/>
    <w:rsid w:val="00FE2F48"/>
    <w:rsid w:val="00FE3191"/>
    <w:rsid w:val="00FE366D"/>
    <w:rsid w:val="00FE56D3"/>
    <w:rsid w:val="00FE7CE8"/>
    <w:rsid w:val="00FF2EFF"/>
    <w:rsid w:val="00FF324C"/>
    <w:rsid w:val="00FF35C4"/>
    <w:rsid w:val="00FF4A8A"/>
    <w:rsid w:val="00FF52F1"/>
    <w:rsid w:val="00FF588C"/>
    <w:rsid w:val="00FF5A2D"/>
    <w:rsid w:val="00FF5C3A"/>
    <w:rsid w:val="00FF7268"/>
    <w:rsid w:val="00FF757F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11554"/>
  <w15:chartTrackingRefBased/>
  <w15:docId w15:val="{8ECC291B-F195-419B-9BD2-8E9E2D0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4E"/>
    <w:pPr>
      <w:spacing w:after="200" w:line="252" w:lineRule="auto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numPr>
        <w:numId w:val="2"/>
      </w:numPr>
      <w:pBdr>
        <w:bottom w:val="thinThickSmallGap" w:sz="12" w:space="1" w:color="943634"/>
      </w:pBdr>
      <w:spacing w:before="400"/>
      <w:jc w:val="left"/>
      <w:outlineLvl w:val="0"/>
    </w:pPr>
    <w:rPr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8D"/>
    <w:pPr>
      <w:numPr>
        <w:ilvl w:val="1"/>
        <w:numId w:val="2"/>
      </w:numPr>
      <w:pBdr>
        <w:bottom w:val="single" w:sz="4" w:space="1" w:color="622423"/>
      </w:pBdr>
      <w:spacing w:before="400"/>
      <w:jc w:val="left"/>
      <w:outlineLvl w:val="1"/>
    </w:pPr>
    <w:rPr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B2A"/>
    <w:pPr>
      <w:numPr>
        <w:ilvl w:val="2"/>
        <w:numId w:val="2"/>
      </w:num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B2A"/>
    <w:pPr>
      <w:numPr>
        <w:ilvl w:val="3"/>
        <w:numId w:val="2"/>
      </w:num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B2A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B2A"/>
    <w:pPr>
      <w:numPr>
        <w:ilvl w:val="5"/>
        <w:numId w:val="2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B2A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B2A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B2A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05B2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2A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1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C33772"/>
    <w:pPr>
      <w:spacing w:after="0"/>
      <w:jc w:val="left"/>
    </w:p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7AC7"/>
    <w:rPr>
      <w:rFonts w:ascii="Tahoma" w:hAnsi="Tahoma" w:cs="Tahoma"/>
      <w:sz w:val="16"/>
      <w:szCs w:val="16"/>
      <w:lang w:val="en-US" w:eastAsia="en-US"/>
    </w:rPr>
  </w:style>
  <w:style w:type="paragraph" w:styleId="ListNumber">
    <w:name w:val="List Number"/>
    <w:basedOn w:val="Normal"/>
    <w:rsid w:val="00BC14DE"/>
    <w:pPr>
      <w:numPr>
        <w:numId w:val="1"/>
      </w:numPr>
    </w:pPr>
  </w:style>
  <w:style w:type="table" w:styleId="TableGrid">
    <w:name w:val="Table Grid"/>
    <w:basedOn w:val="TableNormal"/>
    <w:uiPriority w:val="59"/>
    <w:rsid w:val="007E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C7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12E"/>
  </w:style>
  <w:style w:type="character" w:customStyle="1" w:styleId="CommentTextChar">
    <w:name w:val="Comment Text Char"/>
    <w:link w:val="CommentText"/>
    <w:uiPriority w:val="99"/>
    <w:semiHidden/>
    <w:rsid w:val="00EC712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12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712E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6C5DD4"/>
    <w:pPr>
      <w:spacing w:after="200" w:line="252" w:lineRule="auto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l-GR" w:eastAsia="el-GR"/>
    </w:rPr>
  </w:style>
  <w:style w:type="character" w:customStyle="1" w:styleId="HTMLPreformattedChar">
    <w:name w:val="HTML Preformatted Char"/>
    <w:link w:val="HTMLPreformatted"/>
    <w:uiPriority w:val="99"/>
    <w:rsid w:val="00F605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A3330D"/>
  </w:style>
  <w:style w:type="character" w:styleId="Emphasis">
    <w:name w:val="Emphasis"/>
    <w:uiPriority w:val="20"/>
    <w:qFormat/>
    <w:rsid w:val="00705B2A"/>
    <w:rPr>
      <w:caps/>
      <w:spacing w:val="5"/>
      <w:sz w:val="20"/>
      <w:szCs w:val="20"/>
    </w:rPr>
  </w:style>
  <w:style w:type="character" w:styleId="Strong">
    <w:name w:val="Strong"/>
    <w:uiPriority w:val="22"/>
    <w:qFormat/>
    <w:rsid w:val="00705B2A"/>
    <w:rPr>
      <w:b/>
      <w:bCs/>
      <w:color w:val="943634"/>
      <w:spacing w:val="5"/>
    </w:rPr>
  </w:style>
  <w:style w:type="character" w:customStyle="1" w:styleId="Heading1Char">
    <w:name w:val="Heading 1 Char"/>
    <w:link w:val="Heading1"/>
    <w:uiPriority w:val="9"/>
    <w:rsid w:val="00F112B3"/>
    <w:rPr>
      <w:rFonts w:ascii="Calibri" w:hAnsi="Calibri"/>
      <w:color w:val="632423"/>
      <w:spacing w:val="20"/>
      <w:sz w:val="28"/>
      <w:szCs w:val="28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08578D"/>
    <w:rPr>
      <w:rFonts w:ascii="Calibri" w:hAnsi="Calibri"/>
      <w:color w:val="632423"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705B2A"/>
    <w:rPr>
      <w:rFonts w:ascii="Calibri" w:hAnsi="Calibri"/>
      <w:caps/>
      <w:color w:val="622423"/>
      <w:sz w:val="24"/>
      <w:szCs w:val="24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rsid w:val="00705B2A"/>
    <w:rPr>
      <w:rFonts w:ascii="Calibri" w:hAnsi="Calibri"/>
      <w:caps/>
      <w:color w:val="622423"/>
      <w:spacing w:val="1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rsid w:val="00705B2A"/>
    <w:rPr>
      <w:rFonts w:ascii="Calibri" w:hAnsi="Calibri"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rsid w:val="00705B2A"/>
    <w:rPr>
      <w:rFonts w:ascii="Calibri" w:hAnsi="Calibri"/>
      <w:i/>
      <w:iCs/>
      <w:caps/>
      <w:color w:val="943634"/>
      <w:spacing w:val="1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rsid w:val="00705B2A"/>
    <w:rPr>
      <w:rFonts w:ascii="Calibri" w:hAnsi="Calibri"/>
      <w:caps/>
      <w:spacing w:val="10"/>
      <w:lang w:val="en-US" w:eastAsia="en-US" w:bidi="en-US"/>
    </w:rPr>
  </w:style>
  <w:style w:type="character" w:customStyle="1" w:styleId="Heading9Char">
    <w:name w:val="Heading 9 Char"/>
    <w:link w:val="Heading9"/>
    <w:uiPriority w:val="9"/>
    <w:rsid w:val="00705B2A"/>
    <w:rPr>
      <w:rFonts w:ascii="Calibri" w:hAnsi="Calibri"/>
      <w:i/>
      <w:iCs/>
      <w:caps/>
      <w:spacing w:val="10"/>
      <w:lang w:val="en-US" w:eastAsia="en-US" w:bidi="en-US"/>
    </w:rPr>
  </w:style>
  <w:style w:type="character" w:customStyle="1" w:styleId="TitleChar">
    <w:name w:val="Title Char"/>
    <w:link w:val="Title"/>
    <w:uiPriority w:val="10"/>
    <w:rsid w:val="00705B2A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link w:val="Subtitle"/>
    <w:uiPriority w:val="11"/>
    <w:rsid w:val="00705B2A"/>
    <w:rPr>
      <w:rFonts w:eastAsia="Times New Roman" w:cs="Times New Roman"/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05B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B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5B2A"/>
    <w:rPr>
      <w:i/>
      <w:iCs/>
    </w:rPr>
  </w:style>
  <w:style w:type="character" w:customStyle="1" w:styleId="QuoteChar">
    <w:name w:val="Quote Char"/>
    <w:link w:val="Quote"/>
    <w:uiPriority w:val="29"/>
    <w:rsid w:val="00705B2A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2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705B2A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705B2A"/>
    <w:rPr>
      <w:i/>
      <w:iCs/>
    </w:rPr>
  </w:style>
  <w:style w:type="character" w:styleId="IntenseEmphasis">
    <w:name w:val="Intense Emphasis"/>
    <w:uiPriority w:val="21"/>
    <w:qFormat/>
    <w:rsid w:val="00705B2A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705B2A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705B2A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705B2A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unhideWhenUsed/>
    <w:qFormat/>
    <w:rsid w:val="00705B2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05B2A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05B2A"/>
  </w:style>
  <w:style w:type="paragraph" w:styleId="NormalWeb">
    <w:name w:val="Normal (Web)"/>
    <w:basedOn w:val="Normal"/>
    <w:uiPriority w:val="99"/>
    <w:semiHidden/>
    <w:unhideWhenUsed/>
    <w:rsid w:val="00793FB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l-GR" w:eastAsia="el-GR" w:bidi="ar-SA"/>
    </w:rPr>
  </w:style>
  <w:style w:type="table" w:styleId="LightList-Accent2">
    <w:name w:val="Light List Accent 2"/>
    <w:basedOn w:val="TableNormal"/>
    <w:uiPriority w:val="61"/>
    <w:rsid w:val="00AC284C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BodyTextChar">
    <w:name w:val="Body Text Char"/>
    <w:link w:val="BodyText"/>
    <w:semiHidden/>
    <w:rsid w:val="00A30DA2"/>
    <w:rPr>
      <w:rFonts w:ascii="Calibri" w:hAnsi="Calibri"/>
      <w:sz w:val="22"/>
      <w:szCs w:val="22"/>
      <w:lang w:val="en-US" w:eastAsia="en-US" w:bidi="en-US"/>
    </w:rPr>
  </w:style>
  <w:style w:type="character" w:styleId="HTMLCode">
    <w:name w:val="HTML Code"/>
    <w:uiPriority w:val="99"/>
    <w:semiHidden/>
    <w:unhideWhenUsed/>
    <w:rsid w:val="005D4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59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6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9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2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0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www.cs.uoi.gr/~cse84325/images/tank_you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ras\Documents\zarras-home\doc\courses\soft-eng\material\RUP%20Templates\req\rup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C5C66-5D44-4EA3-A70F-BC914532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rup_sspec.dot</Template>
  <TotalTime>223</TotalTime>
  <Pages>31</Pages>
  <Words>3857</Words>
  <Characters>20831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zarras</dc:creator>
  <cp:keywords/>
  <cp:lastModifiedBy>Lia Vergou</cp:lastModifiedBy>
  <cp:revision>95</cp:revision>
  <cp:lastPrinted>2022-09-27T08:41:00Z</cp:lastPrinted>
  <dcterms:created xsi:type="dcterms:W3CDTF">2024-05-19T13:44:00Z</dcterms:created>
  <dcterms:modified xsi:type="dcterms:W3CDTF">2024-05-20T23:17:00Z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